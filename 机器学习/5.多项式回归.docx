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624388" w14:textId="77777777" w:rsidR="00533586" w:rsidRDefault="004027FD">
      <w:pPr>
        <w:pStyle w:val="1"/>
        <w:rPr>
          <w:rFonts w:hint="eastAsia"/>
        </w:rPr>
      </w:pPr>
      <w:r>
        <w:rPr>
          <w:rFonts w:hint="eastAsia"/>
        </w:rPr>
        <w:t>多项式回归</w:t>
      </w:r>
    </w:p>
    <w:p w14:paraId="7AEE4C24" w14:textId="3408EBCA" w:rsidR="00F905DF" w:rsidRDefault="00CA5C7A" w:rsidP="00F905DF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554A754E" w14:textId="534D83A3" w:rsidR="00F905DF" w:rsidRPr="00F905DF" w:rsidRDefault="00F905DF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F905DF">
        <w:rPr>
          <w:rFonts w:hint="eastAsia"/>
          <w:b/>
          <w:sz w:val="22"/>
        </w:rPr>
        <w:t>线性回归</w:t>
      </w:r>
    </w:p>
    <w:p w14:paraId="5FBFF295" w14:textId="6F00EBC6" w:rsidR="00F905DF" w:rsidRDefault="00F905DF" w:rsidP="00F905DF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  <w:r w:rsidRPr="00F905DF">
        <w:drawing>
          <wp:inline distT="0" distB="0" distL="0" distR="0" wp14:anchorId="1161EC44" wp14:editId="017F0357">
            <wp:extent cx="4241339" cy="2289111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4925" cy="229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E5" w14:textId="23A7A0AF" w:rsidR="00F905DF" w:rsidRDefault="00C33F2D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C33F2D">
        <w:rPr>
          <w:rFonts w:hint="eastAsia"/>
          <w:b/>
          <w:sz w:val="22"/>
        </w:rPr>
        <w:t>非线性数据</w:t>
      </w:r>
    </w:p>
    <w:p w14:paraId="7524595F" w14:textId="2B82BE88" w:rsidR="00C33F2D" w:rsidRDefault="00BA3309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BA3309">
        <w:rPr>
          <w:b/>
          <w:sz w:val="22"/>
        </w:rPr>
        <w:drawing>
          <wp:inline distT="0" distB="0" distL="0" distR="0" wp14:anchorId="51D4333C" wp14:editId="16125611">
            <wp:extent cx="4121391" cy="258962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171" cy="25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E383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5A240E27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343FC7C9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0DE026CA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6B3CD2C5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176EC309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0F3CE04D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2D75AE02" w14:textId="77777777" w:rsidR="00EE01B0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16A159DF" w14:textId="5DE5BAAF" w:rsidR="00EE01B0" w:rsidRPr="00A35116" w:rsidRDefault="00EE01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</w:rPr>
        <w:lastRenderedPageBreak/>
        <w:t>非线性数据拟合</w:t>
      </w:r>
    </w:p>
    <w:p w14:paraId="587C89A4" w14:textId="697DEE69" w:rsidR="00BA3309" w:rsidRDefault="00302903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302903">
        <w:rPr>
          <w:b/>
          <w:sz w:val="22"/>
        </w:rPr>
        <w:drawing>
          <wp:inline distT="0" distB="0" distL="0" distR="0" wp14:anchorId="1F303319" wp14:editId="03FFC072">
            <wp:extent cx="4012739" cy="2053267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7492" cy="20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3F" w14:textId="77777777" w:rsidR="00A35116" w:rsidRDefault="00A35116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1B50CB59" w14:textId="3A9EE7CB" w:rsidR="001B1E76" w:rsidRDefault="001B1E76" w:rsidP="001B1E76">
      <w:pPr>
        <w:pStyle w:val="a"/>
        <w:rPr>
          <w:rFonts w:hint="eastAsia"/>
        </w:rPr>
      </w:pPr>
      <w:r>
        <w:rPr>
          <w:rFonts w:hint="eastAsia"/>
        </w:rPr>
        <w:t>多项式回归实现</w:t>
      </w:r>
    </w:p>
    <w:p w14:paraId="797F46A6" w14:textId="465F037B" w:rsidR="001B1E76" w:rsidRDefault="00BF6D99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BF6D99">
        <w:rPr>
          <w:b/>
          <w:sz w:val="22"/>
        </w:rPr>
        <w:drawing>
          <wp:inline distT="0" distB="0" distL="0" distR="0" wp14:anchorId="46155A94" wp14:editId="38F69D51">
            <wp:extent cx="3555539" cy="2089524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708" cy="20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FF38" w14:textId="7C77600D" w:rsidR="00BF6D99" w:rsidRDefault="0018672D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18672D">
        <w:rPr>
          <w:b/>
          <w:sz w:val="22"/>
        </w:rPr>
        <w:drawing>
          <wp:inline distT="0" distB="0" distL="0" distR="0" wp14:anchorId="0AACC12C" wp14:editId="4946F90A">
            <wp:extent cx="3321602" cy="2276954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519" cy="22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C076" w14:textId="17FC738D" w:rsidR="0018672D" w:rsidRDefault="00A4684D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A4684D">
        <w:rPr>
          <w:b/>
          <w:sz w:val="22"/>
        </w:rPr>
        <w:drawing>
          <wp:inline distT="0" distB="0" distL="0" distR="0" wp14:anchorId="4AE99661" wp14:editId="7C998FC8">
            <wp:extent cx="4012739" cy="1470938"/>
            <wp:effectExtent l="0" t="0" r="63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6024" cy="14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F141" w14:textId="0DA80F31" w:rsidR="00A4684D" w:rsidRDefault="008F2B2C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8F2B2C">
        <w:rPr>
          <w:b/>
          <w:sz w:val="22"/>
        </w:rPr>
        <w:lastRenderedPageBreak/>
        <w:drawing>
          <wp:inline distT="0" distB="0" distL="0" distR="0" wp14:anchorId="035B79A3" wp14:editId="145AE7DE">
            <wp:extent cx="3784139" cy="2578094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0483" cy="25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E72B" w14:textId="5250B95E" w:rsidR="008F2B2C" w:rsidRDefault="00726A8C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726A8C">
        <w:rPr>
          <w:b/>
          <w:sz w:val="22"/>
        </w:rPr>
        <w:drawing>
          <wp:inline distT="0" distB="0" distL="0" distR="0" wp14:anchorId="7DE421D6" wp14:editId="660DE751">
            <wp:extent cx="3898439" cy="144804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432" cy="14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9F9B" w14:textId="1590190C" w:rsidR="003B49A0" w:rsidRDefault="00646384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646384">
        <w:rPr>
          <w:b/>
          <w:sz w:val="22"/>
        </w:rPr>
        <w:drawing>
          <wp:inline distT="0" distB="0" distL="0" distR="0" wp14:anchorId="541D918A" wp14:editId="1FC7AC20">
            <wp:extent cx="3898439" cy="25216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4543" cy="25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061D" w14:textId="432B66FF" w:rsidR="00646384" w:rsidRDefault="00C71BFC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C71BFC">
        <w:rPr>
          <w:b/>
          <w:sz w:val="22"/>
        </w:rPr>
        <w:drawing>
          <wp:inline distT="0" distB="0" distL="0" distR="0" wp14:anchorId="731B18EE" wp14:editId="71CD8873">
            <wp:extent cx="3548972" cy="1267518"/>
            <wp:effectExtent l="0" t="0" r="762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379" cy="12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5B70" w14:textId="77777777" w:rsidR="004B48B0" w:rsidRDefault="004B48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2D38AE3B" w14:textId="77777777" w:rsidR="004B48B0" w:rsidRDefault="004B48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7280EADE" w14:textId="77777777" w:rsidR="004B48B0" w:rsidRDefault="004B48B0" w:rsidP="00F905DF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56BF33E5" w14:textId="5C44D197" w:rsidR="004B48B0" w:rsidRDefault="00E74F06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E74F06">
        <w:rPr>
          <w:b/>
          <w:sz w:val="22"/>
        </w:rPr>
        <w:lastRenderedPageBreak/>
        <w:t>PolynomialFeatures</w:t>
      </w:r>
    </w:p>
    <w:p w14:paraId="79E336C0" w14:textId="12AEAB90" w:rsidR="008D0622" w:rsidRDefault="00A5017F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A5017F">
        <w:rPr>
          <w:b/>
          <w:sz w:val="22"/>
        </w:rPr>
        <w:drawing>
          <wp:inline distT="0" distB="0" distL="0" distR="0" wp14:anchorId="51F8782C" wp14:editId="447FCFC7">
            <wp:extent cx="3778556" cy="2751351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6816" cy="27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EB44" w14:textId="2A48EE11" w:rsidR="00A5017F" w:rsidRDefault="00942E58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942E58">
        <w:rPr>
          <w:b/>
          <w:sz w:val="22"/>
        </w:rPr>
        <w:drawing>
          <wp:inline distT="0" distB="0" distL="0" distR="0" wp14:anchorId="4AE1D1C0" wp14:editId="31E91464">
            <wp:extent cx="3552197" cy="2001382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642" cy="20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05F2" w14:textId="35F7B31E" w:rsidR="005571B7" w:rsidRDefault="009B662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9B6620">
        <w:rPr>
          <w:b/>
          <w:sz w:val="22"/>
        </w:rPr>
        <w:drawing>
          <wp:inline distT="0" distB="0" distL="0" distR="0" wp14:anchorId="7A9F5E9C" wp14:editId="0BC60866">
            <wp:extent cx="3275973" cy="1464698"/>
            <wp:effectExtent l="0" t="0" r="63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17" cy="14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5DDD" w14:textId="77777777" w:rsidR="00266952" w:rsidRDefault="00266952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127FFEA4" w14:textId="352CCEEC" w:rsidR="00266952" w:rsidRDefault="00266952" w:rsidP="00266952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>
        <w:rPr>
          <w:b/>
          <w:sz w:val="22"/>
        </w:rPr>
        <w:t>P</w:t>
      </w:r>
      <w:r>
        <w:rPr>
          <w:rFonts w:hint="eastAsia"/>
          <w:b/>
          <w:sz w:val="22"/>
        </w:rPr>
        <w:t>ipeline</w:t>
      </w:r>
    </w:p>
    <w:p w14:paraId="65B2AC11" w14:textId="792CF9F3" w:rsidR="00266952" w:rsidRDefault="00465AB7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465AB7">
        <w:rPr>
          <w:b/>
          <w:sz w:val="22"/>
        </w:rPr>
        <w:drawing>
          <wp:inline distT="0" distB="0" distL="0" distR="0" wp14:anchorId="4D7DDA16" wp14:editId="7FDEB312">
            <wp:extent cx="3372229" cy="1769981"/>
            <wp:effectExtent l="0" t="0" r="635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8386" cy="17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5608" w14:textId="3BF03F34" w:rsidR="006E1A7C" w:rsidRDefault="00401E1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  <w:r w:rsidRPr="00401E10">
        <w:rPr>
          <w:b/>
          <w:sz w:val="22"/>
        </w:rPr>
        <w:lastRenderedPageBreak/>
        <w:drawing>
          <wp:inline distT="0" distB="0" distL="0" distR="0" wp14:anchorId="0AB5875C" wp14:editId="6519AEFF">
            <wp:extent cx="3260204" cy="239738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4923" cy="24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C27" w14:textId="77777777" w:rsidR="00CF5BD6" w:rsidRDefault="00CF5BD6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</w:rPr>
      </w:pPr>
    </w:p>
    <w:p w14:paraId="7B501E51" w14:textId="12FE69AB" w:rsidR="00CF5BD6" w:rsidRDefault="00CF5BD6" w:rsidP="00CF5BD6">
      <w:pPr>
        <w:pStyle w:val="a"/>
        <w:rPr>
          <w:rFonts w:hint="eastAsia"/>
        </w:rPr>
      </w:pPr>
      <w:r>
        <w:rPr>
          <w:rFonts w:hint="eastAsia"/>
        </w:rPr>
        <w:t>过拟合与欠拟合</w:t>
      </w:r>
    </w:p>
    <w:p w14:paraId="7A612186" w14:textId="510FD734" w:rsidR="00CF5BD6" w:rsidRDefault="002D5965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2D5965">
        <w:rPr>
          <w:b/>
          <w:sz w:val="22"/>
          <w:lang w:val="en-US"/>
        </w:rPr>
        <w:drawing>
          <wp:inline distT="0" distB="0" distL="0" distR="0" wp14:anchorId="67BFD5FB" wp14:editId="0DED70BF">
            <wp:extent cx="4127039" cy="183469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2807" cy="18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A05" w14:textId="523D82B7" w:rsidR="002D5965" w:rsidRDefault="00C708B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C708B9">
        <w:rPr>
          <w:b/>
          <w:sz w:val="22"/>
          <w:lang w:val="en-US"/>
        </w:rPr>
        <w:drawing>
          <wp:inline distT="0" distB="0" distL="0" distR="0" wp14:anchorId="1CCC8E55" wp14:editId="22803DB0">
            <wp:extent cx="4119706" cy="2310632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1871" cy="232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3A4" w14:textId="19B0DFD0" w:rsidR="00C708B9" w:rsidRDefault="0078786C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78786C">
        <w:rPr>
          <w:b/>
          <w:sz w:val="22"/>
          <w:lang w:val="en-US"/>
        </w:rPr>
        <w:drawing>
          <wp:inline distT="0" distB="0" distL="0" distR="0" wp14:anchorId="3186F020" wp14:editId="71B6E425">
            <wp:extent cx="4241339" cy="1486137"/>
            <wp:effectExtent l="0" t="0" r="63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634" cy="14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615F" w14:textId="41558055" w:rsidR="0078786C" w:rsidRDefault="00B92C12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B92C12">
        <w:rPr>
          <w:b/>
          <w:sz w:val="22"/>
          <w:lang w:val="en-US"/>
        </w:rPr>
        <w:lastRenderedPageBreak/>
        <w:drawing>
          <wp:inline distT="0" distB="0" distL="0" distR="0" wp14:anchorId="08290E68" wp14:editId="66CE2639">
            <wp:extent cx="3937380" cy="23440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703" cy="234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176" w14:textId="2DDFC766" w:rsidR="00B92C12" w:rsidRDefault="001746F7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1746F7">
        <w:rPr>
          <w:b/>
          <w:sz w:val="22"/>
          <w:lang w:val="en-US"/>
        </w:rPr>
        <w:drawing>
          <wp:inline distT="0" distB="0" distL="0" distR="0" wp14:anchorId="7CF15CBB" wp14:editId="38ED879B">
            <wp:extent cx="3430444" cy="115450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0614" cy="11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0497" w14:textId="75427EE1" w:rsidR="001746F7" w:rsidRDefault="00C403C3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C403C3">
        <w:rPr>
          <w:b/>
          <w:sz w:val="22"/>
          <w:lang w:val="en-US"/>
        </w:rPr>
        <w:drawing>
          <wp:inline distT="0" distB="0" distL="0" distR="0" wp14:anchorId="130A7746" wp14:editId="339379D3">
            <wp:extent cx="3784139" cy="2080082"/>
            <wp:effectExtent l="0" t="0" r="63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9794" cy="20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6420" w14:textId="16CFE2C4" w:rsidR="00C403C3" w:rsidRDefault="00B00F64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B00F64">
        <w:rPr>
          <w:b/>
          <w:sz w:val="22"/>
          <w:lang w:val="en-US"/>
        </w:rPr>
        <w:drawing>
          <wp:inline distT="0" distB="0" distL="0" distR="0" wp14:anchorId="403B378B" wp14:editId="6A504CC3">
            <wp:extent cx="3778616" cy="2565122"/>
            <wp:effectExtent l="0" t="0" r="635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3920" cy="256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B294" w14:textId="790270CE" w:rsidR="00B00F64" w:rsidRDefault="00856081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856081">
        <w:rPr>
          <w:b/>
          <w:sz w:val="22"/>
          <w:lang w:val="en-US"/>
        </w:rPr>
        <w:lastRenderedPageBreak/>
        <w:drawing>
          <wp:inline distT="0" distB="0" distL="0" distR="0" wp14:anchorId="6DAE91A9" wp14:editId="4C088F37">
            <wp:extent cx="3664759" cy="777042"/>
            <wp:effectExtent l="0" t="0" r="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8018" cy="78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EDDA" w14:textId="50B7D469" w:rsidR="00A92C30" w:rsidRDefault="00AB6812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AB6812">
        <w:rPr>
          <w:b/>
          <w:sz w:val="22"/>
          <w:lang w:val="en-US"/>
        </w:rPr>
        <w:drawing>
          <wp:inline distT="0" distB="0" distL="0" distR="0" wp14:anchorId="375CA406" wp14:editId="3654EFC1">
            <wp:extent cx="4241339" cy="1310413"/>
            <wp:effectExtent l="0" t="0" r="63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7437" cy="131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968D" w14:textId="4B1F10E7" w:rsidR="00AB6812" w:rsidRDefault="0031052D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31052D">
        <w:rPr>
          <w:b/>
          <w:sz w:val="22"/>
          <w:lang w:val="en-US"/>
        </w:rPr>
        <w:drawing>
          <wp:inline distT="0" distB="0" distL="0" distR="0" wp14:anchorId="01D85613" wp14:editId="6DC0126F">
            <wp:extent cx="4012739" cy="234132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5930" cy="234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987" w14:textId="4A48002B" w:rsidR="0031052D" w:rsidRDefault="00944CFD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944CFD">
        <w:rPr>
          <w:b/>
          <w:sz w:val="22"/>
          <w:lang w:val="en-US"/>
        </w:rPr>
        <w:drawing>
          <wp:inline distT="0" distB="0" distL="0" distR="0" wp14:anchorId="473B488A" wp14:editId="64396345">
            <wp:extent cx="2513054" cy="721236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8516" cy="7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D117" w14:textId="5F560C23" w:rsidR="00944CFD" w:rsidRDefault="00370EA7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370EA7">
        <w:rPr>
          <w:b/>
          <w:sz w:val="22"/>
          <w:lang w:val="en-US"/>
        </w:rPr>
        <w:drawing>
          <wp:inline distT="0" distB="0" distL="0" distR="0" wp14:anchorId="031C7C93" wp14:editId="5FE84F69">
            <wp:extent cx="3664188" cy="13756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8734" cy="13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F75" w14:textId="472C5923" w:rsidR="00370EA7" w:rsidRDefault="008C074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8C0740">
        <w:rPr>
          <w:b/>
          <w:sz w:val="22"/>
          <w:lang w:val="en-US"/>
        </w:rPr>
        <w:drawing>
          <wp:inline distT="0" distB="0" distL="0" distR="0" wp14:anchorId="0B646BFC" wp14:editId="1B25270D">
            <wp:extent cx="3319606" cy="1962638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5308" cy="19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D89D" w14:textId="359C4FB4" w:rsidR="008C0740" w:rsidRDefault="006C47DC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6C47DC">
        <w:rPr>
          <w:b/>
          <w:sz w:val="22"/>
          <w:lang w:val="en-US"/>
        </w:rPr>
        <w:lastRenderedPageBreak/>
        <w:drawing>
          <wp:inline distT="0" distB="0" distL="0" distR="0" wp14:anchorId="48AA7931" wp14:editId="5B155FB2">
            <wp:extent cx="2921701" cy="8204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694" cy="8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EB5" w14:textId="77777777" w:rsidR="006C47DC" w:rsidRDefault="006C47DC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3BF22DD0" w14:textId="2E52CE5B" w:rsidR="009C7A09" w:rsidRDefault="009C7A09" w:rsidP="009C7A09">
      <w:pPr>
        <w:pStyle w:val="a"/>
        <w:rPr>
          <w:rFonts w:hint="eastAsia"/>
        </w:rPr>
      </w:pPr>
      <w:r>
        <w:rPr>
          <w:rFonts w:hint="eastAsia"/>
        </w:rPr>
        <w:t>衡量模型的泛化能力</w:t>
      </w:r>
    </w:p>
    <w:p w14:paraId="07D971DF" w14:textId="3C1F71FA" w:rsidR="009C7A09" w:rsidRPr="0066787D" w:rsidRDefault="00595434" w:rsidP="004B48B0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1"/>
          <w:lang w:val="en-US"/>
        </w:rPr>
      </w:pPr>
      <w:r w:rsidRPr="0066787D">
        <w:rPr>
          <w:rFonts w:asciiTheme="minorEastAsia" w:hAnsiTheme="minorEastAsia" w:hint="eastAsia"/>
          <w:b/>
          <w:sz w:val="21"/>
          <w:lang w:val="en-US"/>
        </w:rPr>
        <w:t>1.训练集测试集分离</w:t>
      </w:r>
    </w:p>
    <w:p w14:paraId="1D646587" w14:textId="1AC77C15" w:rsidR="00595434" w:rsidRDefault="00595434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403225">
        <w:rPr>
          <w:rFonts w:hint="eastAsia"/>
          <w:b/>
          <w:sz w:val="22"/>
          <w:lang w:val="en-US"/>
        </w:rPr>
        <w:t>训练集：拟合数据，训练模型</w:t>
      </w:r>
    </w:p>
    <w:p w14:paraId="71F004F2" w14:textId="464E0DA1" w:rsidR="00403225" w:rsidRDefault="00403225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测试集：衡量模型的泛化能力</w:t>
      </w:r>
    </w:p>
    <w:p w14:paraId="34A9BA10" w14:textId="7F86B78D" w:rsidR="001E671B" w:rsidRDefault="001E671B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5D40BB" w:rsidRPr="005D40BB">
        <w:rPr>
          <w:b/>
          <w:sz w:val="22"/>
          <w:lang w:val="en-US"/>
        </w:rPr>
        <w:drawing>
          <wp:inline distT="0" distB="0" distL="0" distR="0" wp14:anchorId="6E3C8977" wp14:editId="6B1312CB">
            <wp:extent cx="3310639" cy="2477387"/>
            <wp:effectExtent l="0" t="0" r="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6819" cy="24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5326" w14:textId="594215BC" w:rsidR="00872E10" w:rsidRDefault="00872E1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欠拟合</w:t>
      </w:r>
    </w:p>
    <w:p w14:paraId="5748A8C9" w14:textId="31B8F4F8" w:rsidR="00872E10" w:rsidRDefault="00872E1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2A7694">
        <w:rPr>
          <w:rFonts w:hint="eastAsia"/>
          <w:b/>
          <w:sz w:val="22"/>
          <w:lang w:val="en-US"/>
        </w:rPr>
        <w:t>算法不能够很好的拟合</w:t>
      </w:r>
      <w:r w:rsidR="00F10BC9">
        <w:rPr>
          <w:rFonts w:hint="eastAsia"/>
          <w:b/>
          <w:sz w:val="22"/>
          <w:lang w:val="en-US"/>
        </w:rPr>
        <w:t>所有的</w:t>
      </w:r>
      <w:r w:rsidR="002A7694">
        <w:rPr>
          <w:rFonts w:hint="eastAsia"/>
          <w:b/>
          <w:sz w:val="22"/>
          <w:lang w:val="en-US"/>
        </w:rPr>
        <w:t>样本数据，</w:t>
      </w:r>
      <w:r w:rsidR="006D69E6">
        <w:rPr>
          <w:rFonts w:hint="eastAsia"/>
          <w:b/>
          <w:sz w:val="22"/>
          <w:lang w:val="en-US"/>
        </w:rPr>
        <w:t>算法所训练的模型不能完整的描述</w:t>
      </w:r>
    </w:p>
    <w:p w14:paraId="52696583" w14:textId="0EA91C9A" w:rsidR="006D69E6" w:rsidRDefault="006D69E6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3D76B0">
        <w:rPr>
          <w:rFonts w:hint="eastAsia"/>
          <w:b/>
          <w:sz w:val="22"/>
          <w:lang w:val="en-US"/>
        </w:rPr>
        <w:t>数据之前的关系</w:t>
      </w:r>
    </w:p>
    <w:p w14:paraId="348E7EBE" w14:textId="4F4E4220" w:rsidR="00915DB2" w:rsidRDefault="00915DB2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F10BC9" w:rsidRPr="00F10BC9">
        <w:rPr>
          <w:b/>
          <w:sz w:val="22"/>
          <w:lang w:val="en-US"/>
        </w:rPr>
        <w:drawing>
          <wp:inline distT="0" distB="0" distL="0" distR="0" wp14:anchorId="084BAD41" wp14:editId="303E694D">
            <wp:extent cx="2864012" cy="1942972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2059" cy="19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345" w14:textId="77777777" w:rsidR="00260A09" w:rsidRDefault="00260A0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17092787" w14:textId="77777777" w:rsidR="00260A09" w:rsidRDefault="00260A0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553E2A60" w14:textId="77777777" w:rsidR="00260A09" w:rsidRDefault="00260A0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4CEC97E4" w14:textId="77777777" w:rsidR="00260A09" w:rsidRDefault="00260A0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2B8BD8B3" w14:textId="77777777" w:rsidR="00260A09" w:rsidRDefault="00260A09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08BB033C" w14:textId="53F1AF9A" w:rsidR="003D76B0" w:rsidRDefault="003D76B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lastRenderedPageBreak/>
        <w:tab/>
      </w:r>
      <w:r>
        <w:rPr>
          <w:rFonts w:hint="eastAsia"/>
          <w:b/>
          <w:sz w:val="22"/>
          <w:lang w:val="en-US"/>
        </w:rPr>
        <w:t>过拟合</w:t>
      </w:r>
    </w:p>
    <w:p w14:paraId="79EA777D" w14:textId="538969BB" w:rsidR="003D76B0" w:rsidRDefault="003D76B0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F10BC9">
        <w:rPr>
          <w:rFonts w:hint="eastAsia"/>
          <w:b/>
          <w:sz w:val="22"/>
          <w:lang w:val="en-US"/>
        </w:rPr>
        <w:t>算法过度拟合了所有的样本数据，</w:t>
      </w:r>
      <w:r w:rsidR="00403497">
        <w:rPr>
          <w:rFonts w:hint="eastAsia"/>
          <w:b/>
          <w:sz w:val="22"/>
          <w:lang w:val="en-US"/>
        </w:rPr>
        <w:t>过度表达了数据间的噪音关系</w:t>
      </w:r>
    </w:p>
    <w:p w14:paraId="59AA109C" w14:textId="2FD26E45" w:rsidR="00403497" w:rsidRDefault="00403497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260A09" w:rsidRPr="00260A09">
        <w:rPr>
          <w:b/>
          <w:sz w:val="22"/>
          <w:lang w:val="en-US"/>
        </w:rPr>
        <w:drawing>
          <wp:inline distT="0" distB="0" distL="0" distR="0" wp14:anchorId="36DD1273" wp14:editId="438B59E4">
            <wp:extent cx="3119426" cy="2199528"/>
            <wp:effectExtent l="0" t="0" r="508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8284" cy="22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BCB7" w14:textId="3C6F6A64" w:rsidR="008250CF" w:rsidRDefault="008250CF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A5201D" w:rsidRPr="00A5201D">
        <w:rPr>
          <w:b/>
          <w:sz w:val="22"/>
          <w:lang w:val="en-US"/>
        </w:rPr>
        <w:drawing>
          <wp:inline distT="0" distB="0" distL="0" distR="0" wp14:anchorId="195149A2" wp14:editId="41259672">
            <wp:extent cx="3985572" cy="196121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6005" cy="19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67C8" w14:textId="093BDB85" w:rsidR="00A5201D" w:rsidRDefault="00E319E3" w:rsidP="004B48B0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C13D15" w:rsidRPr="00C13D15">
        <w:rPr>
          <w:b/>
          <w:sz w:val="22"/>
          <w:lang w:val="en-US"/>
        </w:rPr>
        <w:drawing>
          <wp:inline distT="0" distB="0" distL="0" distR="0" wp14:anchorId="586144CC" wp14:editId="6BB4B3EC">
            <wp:extent cx="3958877" cy="1275331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0459" cy="12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4ED6" w14:textId="6425F027" w:rsidR="00C13D15" w:rsidRDefault="00CE7D8D" w:rsidP="00CE7D8D">
      <w:pPr>
        <w:pStyle w:val="a"/>
        <w:numPr>
          <w:ilvl w:val="0"/>
          <w:numId w:val="0"/>
        </w:numPr>
        <w:ind w:left="864"/>
        <w:rPr>
          <w:rFonts w:hint="eastAsia"/>
          <w:b/>
          <w:sz w:val="22"/>
          <w:lang w:val="en-US"/>
        </w:rPr>
      </w:pPr>
      <w:r w:rsidRPr="00CE7D8D">
        <w:rPr>
          <w:b/>
          <w:sz w:val="22"/>
          <w:lang w:val="en-US"/>
        </w:rPr>
        <w:drawing>
          <wp:inline distT="0" distB="0" distL="0" distR="0" wp14:anchorId="1E7AF963" wp14:editId="6B20482C">
            <wp:extent cx="3056448" cy="937554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55" cy="9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7FF" w14:textId="2F469564" w:rsidR="00CE7D8D" w:rsidRDefault="00D10AE8" w:rsidP="00CE7D8D">
      <w:pPr>
        <w:pStyle w:val="a"/>
        <w:numPr>
          <w:ilvl w:val="0"/>
          <w:numId w:val="0"/>
        </w:numPr>
        <w:ind w:left="864"/>
        <w:rPr>
          <w:rFonts w:hint="eastAsia"/>
          <w:b/>
          <w:sz w:val="22"/>
          <w:lang w:val="en-US"/>
        </w:rPr>
      </w:pPr>
      <w:r w:rsidRPr="00D10AE8">
        <w:rPr>
          <w:b/>
          <w:sz w:val="22"/>
          <w:lang w:val="en-US"/>
        </w:rPr>
        <w:lastRenderedPageBreak/>
        <w:drawing>
          <wp:inline distT="0" distB="0" distL="0" distR="0" wp14:anchorId="5F7474AF" wp14:editId="48CA1FDF">
            <wp:extent cx="5204926" cy="2157044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1550" cy="21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E99B" w14:textId="02282E50" w:rsidR="000A5C49" w:rsidRDefault="003B6777" w:rsidP="00CE7D8D">
      <w:pPr>
        <w:pStyle w:val="a"/>
        <w:numPr>
          <w:ilvl w:val="0"/>
          <w:numId w:val="0"/>
        </w:numPr>
        <w:ind w:left="864"/>
        <w:rPr>
          <w:rFonts w:hint="eastAsia"/>
          <w:b/>
          <w:sz w:val="22"/>
          <w:lang w:val="en-US"/>
        </w:rPr>
      </w:pPr>
      <w:r w:rsidRPr="003B6777">
        <w:rPr>
          <w:b/>
          <w:sz w:val="22"/>
          <w:lang w:val="en-US"/>
        </w:rPr>
        <w:drawing>
          <wp:inline distT="0" distB="0" distL="0" distR="0" wp14:anchorId="5A857200" wp14:editId="41124267">
            <wp:extent cx="4402168" cy="19311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7636" cy="19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0D69" w14:textId="42FFD2ED" w:rsidR="00D10AE8" w:rsidRDefault="003C4B70" w:rsidP="00CE7D8D">
      <w:pPr>
        <w:pStyle w:val="a"/>
        <w:numPr>
          <w:ilvl w:val="0"/>
          <w:numId w:val="0"/>
        </w:numPr>
        <w:ind w:left="864"/>
        <w:rPr>
          <w:rFonts w:hint="eastAsia"/>
          <w:b/>
          <w:sz w:val="22"/>
          <w:lang w:val="en-US"/>
        </w:rPr>
      </w:pPr>
      <w:r w:rsidRPr="003C4B70">
        <w:rPr>
          <w:b/>
          <w:sz w:val="22"/>
          <w:lang w:val="en-US"/>
        </w:rPr>
        <w:drawing>
          <wp:inline distT="0" distB="0" distL="0" distR="0" wp14:anchorId="6B4BABE8" wp14:editId="234E2E2F">
            <wp:extent cx="3551416" cy="2181523"/>
            <wp:effectExtent l="0" t="0" r="508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5408" cy="21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E32" w14:textId="4A2BEC46" w:rsidR="003C4B70" w:rsidRDefault="002944CF" w:rsidP="003C4B70">
      <w:pPr>
        <w:pStyle w:val="a"/>
        <w:numPr>
          <w:ilvl w:val="0"/>
          <w:numId w:val="0"/>
        </w:numPr>
        <w:ind w:left="432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832DD1">
        <w:rPr>
          <w:rFonts w:hint="eastAsia"/>
          <w:b/>
          <w:sz w:val="22"/>
          <w:lang w:val="en-US"/>
        </w:rPr>
        <w:t>寻找泛化能力最好的地方</w:t>
      </w:r>
    </w:p>
    <w:p w14:paraId="12141020" w14:textId="0F4CACCF" w:rsidR="00832DD1" w:rsidRDefault="00832DD1" w:rsidP="003C4B70">
      <w:pPr>
        <w:pStyle w:val="a"/>
        <w:numPr>
          <w:ilvl w:val="0"/>
          <w:numId w:val="0"/>
        </w:numPr>
        <w:ind w:left="432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 w:rsidR="00B3075E" w:rsidRPr="00B3075E">
        <w:rPr>
          <w:b/>
          <w:sz w:val="22"/>
          <w:lang w:val="en-US"/>
        </w:rPr>
        <w:drawing>
          <wp:inline distT="0" distB="0" distL="0" distR="0" wp14:anchorId="0B8E2BFD" wp14:editId="0938EE88">
            <wp:extent cx="3182856" cy="19128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9554" cy="19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3542" w14:textId="77777777" w:rsidR="00C10E09" w:rsidRDefault="00C10E09" w:rsidP="003C4B70">
      <w:pPr>
        <w:pStyle w:val="a"/>
        <w:numPr>
          <w:ilvl w:val="0"/>
          <w:numId w:val="0"/>
        </w:numPr>
        <w:ind w:left="432" w:hanging="432"/>
        <w:rPr>
          <w:rFonts w:hint="eastAsia"/>
          <w:b/>
          <w:sz w:val="22"/>
          <w:lang w:val="en-US"/>
        </w:rPr>
      </w:pPr>
    </w:p>
    <w:p w14:paraId="5965086E" w14:textId="6480D753" w:rsidR="00710520" w:rsidRDefault="00304A11" w:rsidP="00710520">
      <w:pPr>
        <w:pStyle w:val="a"/>
      </w:pPr>
      <w:r>
        <w:rPr>
          <w:rFonts w:hint="eastAsia"/>
        </w:rPr>
        <w:lastRenderedPageBreak/>
        <w:t>学习曲线</w:t>
      </w:r>
    </w:p>
    <w:p w14:paraId="145FB268" w14:textId="0E9F6EF0" w:rsidR="00710520" w:rsidRPr="00710520" w:rsidRDefault="00A36DCC" w:rsidP="00710520">
      <w:pPr>
        <w:pStyle w:val="a"/>
        <w:numPr>
          <w:ilvl w:val="0"/>
          <w:numId w:val="0"/>
        </w:numPr>
        <w:ind w:left="432"/>
        <w:rPr>
          <w:b/>
          <w:sz w:val="21"/>
          <w:lang w:val="en-US"/>
        </w:rPr>
      </w:pPr>
      <w:r>
        <w:rPr>
          <w:rFonts w:hint="eastAsia"/>
          <w:b/>
          <w:sz w:val="21"/>
        </w:rPr>
        <w:t>学习曲线：随着训练样本的逐渐增多，</w:t>
      </w:r>
      <w:r w:rsidR="0055529C">
        <w:rPr>
          <w:rFonts w:hint="eastAsia"/>
          <w:b/>
          <w:sz w:val="21"/>
        </w:rPr>
        <w:t>算法训练出的模型的表现能力。</w:t>
      </w:r>
    </w:p>
    <w:p w14:paraId="72CABCC1" w14:textId="756817E2" w:rsidR="00DB1257" w:rsidRPr="005B6FAF" w:rsidRDefault="00DB1257" w:rsidP="00DB1257">
      <w:pPr>
        <w:pStyle w:val="a"/>
        <w:numPr>
          <w:ilvl w:val="0"/>
          <w:numId w:val="0"/>
        </w:numPr>
        <w:ind w:left="432"/>
        <w:rPr>
          <w:b/>
          <w:sz w:val="21"/>
          <w:lang w:val="en-US"/>
        </w:rPr>
      </w:pPr>
      <w:r w:rsidRPr="00DB1257">
        <w:rPr>
          <w:rFonts w:hint="eastAsia"/>
          <w:b/>
          <w:sz w:val="21"/>
        </w:rPr>
        <w:t>通过学习曲线，可以查看模型的欠拟合和过拟合情况。</w:t>
      </w:r>
    </w:p>
    <w:p w14:paraId="283AA637" w14:textId="46E037F6" w:rsidR="00C10E09" w:rsidRDefault="00DB7900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DB7900">
        <w:rPr>
          <w:b/>
          <w:sz w:val="22"/>
          <w:lang w:val="en-US"/>
        </w:rPr>
        <w:drawing>
          <wp:inline distT="0" distB="0" distL="0" distR="0" wp14:anchorId="22CFA446" wp14:editId="37597356">
            <wp:extent cx="3436004" cy="208664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3538" cy="209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FDAE" w14:textId="09CB5EAB" w:rsidR="00F64EC6" w:rsidRDefault="003A78AD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3A78AD">
        <w:rPr>
          <w:b/>
          <w:sz w:val="22"/>
          <w:lang w:val="en-US"/>
        </w:rPr>
        <w:drawing>
          <wp:inline distT="0" distB="0" distL="0" distR="0" wp14:anchorId="59FB78EC" wp14:editId="3197CB14">
            <wp:extent cx="3784139" cy="1626924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9453" cy="16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81E8" w14:textId="736B0419" w:rsidR="00DB7900" w:rsidRDefault="009771A1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9771A1">
        <w:rPr>
          <w:b/>
          <w:sz w:val="22"/>
          <w:lang w:val="en-US"/>
        </w:rPr>
        <w:drawing>
          <wp:inline distT="0" distB="0" distL="0" distR="0" wp14:anchorId="6B8915C3" wp14:editId="0BA9D3E7">
            <wp:extent cx="4007659" cy="2500403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1662" cy="250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025D" w14:textId="1123225E" w:rsidR="009771A1" w:rsidRDefault="009250CA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9250CA">
        <w:rPr>
          <w:b/>
          <w:sz w:val="22"/>
          <w:lang w:val="en-US"/>
        </w:rPr>
        <w:drawing>
          <wp:inline distT="0" distB="0" distL="0" distR="0" wp14:anchorId="0BEA1936" wp14:editId="26BB125B">
            <wp:extent cx="4355639" cy="827509"/>
            <wp:effectExtent l="0" t="0" r="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3" cy="8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E866" w14:textId="05193CC3" w:rsidR="009250CA" w:rsidRDefault="00FF7ABA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FF7ABA">
        <w:rPr>
          <w:b/>
          <w:sz w:val="22"/>
          <w:lang w:val="en-US"/>
        </w:rPr>
        <w:lastRenderedPageBreak/>
        <w:drawing>
          <wp:inline distT="0" distB="0" distL="0" distR="0" wp14:anchorId="343CC368" wp14:editId="28FA8747">
            <wp:extent cx="4234006" cy="2638340"/>
            <wp:effectExtent l="0" t="0" r="825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4595" cy="26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D49" w14:textId="1D9BBD51" w:rsidR="00FF7ABA" w:rsidRDefault="008143ED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 xml:space="preserve"> </w:t>
      </w:r>
      <w:r w:rsidR="00190D2E" w:rsidRPr="00190D2E">
        <w:rPr>
          <w:b/>
          <w:sz w:val="22"/>
          <w:lang w:val="en-US"/>
        </w:rPr>
        <w:drawing>
          <wp:inline distT="0" distB="0" distL="0" distR="0" wp14:anchorId="15B4A703" wp14:editId="7900D686">
            <wp:extent cx="4119706" cy="2554337"/>
            <wp:effectExtent l="0" t="0" r="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3577" cy="256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C146" w14:textId="5036D1D8" w:rsidR="00AC5172" w:rsidRDefault="001921A1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1921A1">
        <w:rPr>
          <w:b/>
          <w:sz w:val="22"/>
          <w:lang w:val="en-US"/>
        </w:rPr>
        <w:drawing>
          <wp:inline distT="0" distB="0" distL="0" distR="0" wp14:anchorId="621D2AA0" wp14:editId="51869A1C">
            <wp:extent cx="4425887" cy="24985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3622" cy="25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1E2B" w14:textId="3A693141" w:rsidR="001921A1" w:rsidRDefault="00B24863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B24863">
        <w:rPr>
          <w:b/>
          <w:sz w:val="22"/>
          <w:lang w:val="en-US"/>
        </w:rPr>
        <w:lastRenderedPageBreak/>
        <w:drawing>
          <wp:inline distT="0" distB="0" distL="0" distR="0" wp14:anchorId="70935F34" wp14:editId="092B3994">
            <wp:extent cx="4756694" cy="148439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0946" cy="14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6F4" w14:textId="58B4123A" w:rsidR="00B24863" w:rsidRDefault="00D30711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D30711">
        <w:rPr>
          <w:b/>
          <w:sz w:val="22"/>
          <w:lang w:val="en-US"/>
        </w:rPr>
        <w:drawing>
          <wp:inline distT="0" distB="0" distL="0" distR="0" wp14:anchorId="0F2C2FA9" wp14:editId="3A0D7C64">
            <wp:extent cx="4235710" cy="2114805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1895" cy="21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D4D5" w14:textId="77F5837A" w:rsidR="00D30711" w:rsidRDefault="000D2970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0D2970">
        <w:rPr>
          <w:b/>
          <w:sz w:val="22"/>
          <w:lang w:val="en-US"/>
        </w:rPr>
        <w:drawing>
          <wp:inline distT="0" distB="0" distL="0" distR="0" wp14:anchorId="20C1C526" wp14:editId="0EFD5CC2">
            <wp:extent cx="4012739" cy="3049895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7491" cy="30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924" w14:textId="6821F662" w:rsidR="00A434E5" w:rsidRDefault="00A434E5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A434E5">
        <w:rPr>
          <w:b/>
          <w:sz w:val="22"/>
          <w:lang w:val="en-US"/>
        </w:rPr>
        <w:lastRenderedPageBreak/>
        <w:drawing>
          <wp:inline distT="0" distB="0" distL="0" distR="0" wp14:anchorId="79F60123" wp14:editId="6185F5FF">
            <wp:extent cx="4576906" cy="3420382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2327" cy="343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1E83" w14:textId="674BCD41" w:rsidR="00A434E5" w:rsidRDefault="001C2963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欠拟合</w:t>
      </w:r>
    </w:p>
    <w:p w14:paraId="28DC3EB1" w14:textId="7A896512" w:rsidR="000D2970" w:rsidRDefault="001C2963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1C2963">
        <w:rPr>
          <w:b/>
          <w:sz w:val="22"/>
          <w:lang w:val="en-US"/>
        </w:rPr>
        <w:drawing>
          <wp:inline distT="0" distB="0" distL="0" distR="0" wp14:anchorId="03F7550F" wp14:editId="3ABCA863">
            <wp:extent cx="2594878" cy="17608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6642" cy="17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963">
        <w:rPr>
          <w:b/>
          <w:sz w:val="22"/>
          <w:lang w:val="en-US"/>
        </w:rPr>
        <w:drawing>
          <wp:inline distT="0" distB="0" distL="0" distR="0" wp14:anchorId="2F9962EE" wp14:editId="5AA073E3">
            <wp:extent cx="2618906" cy="176014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63624" cy="17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A8C0" w14:textId="1EED13F8" w:rsidR="001C2963" w:rsidRDefault="001C2963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欠拟合</w:t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最佳</w:t>
      </w:r>
    </w:p>
    <w:p w14:paraId="0823E145" w14:textId="77777777" w:rsidR="001C2963" w:rsidRDefault="001C2963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6385D52D" w14:textId="2B7BEFF5" w:rsidR="001C2963" w:rsidRDefault="00D41E95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D41E95">
        <w:rPr>
          <w:b/>
          <w:sz w:val="22"/>
          <w:lang w:val="en-US"/>
        </w:rPr>
        <w:drawing>
          <wp:inline distT="0" distB="0" distL="0" distR="0" wp14:anchorId="134E3831" wp14:editId="22352F86">
            <wp:extent cx="2519506" cy="1750331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2963" cy="18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963">
        <w:rPr>
          <w:b/>
          <w:sz w:val="22"/>
          <w:lang w:val="en-US"/>
        </w:rPr>
        <w:drawing>
          <wp:inline distT="0" distB="0" distL="0" distR="0" wp14:anchorId="4CB146EC" wp14:editId="45C3898E">
            <wp:extent cx="2557777" cy="1719063"/>
            <wp:effectExtent l="0" t="0" r="8255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253" cy="17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F628" w14:textId="65A12884" w:rsidR="00D41E95" w:rsidRDefault="00D41E95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过拟合</w:t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ab/>
      </w:r>
      <w:r>
        <w:rPr>
          <w:rFonts w:hint="eastAsia"/>
          <w:b/>
          <w:sz w:val="22"/>
          <w:lang w:val="en-US"/>
        </w:rPr>
        <w:t>最佳</w:t>
      </w:r>
    </w:p>
    <w:p w14:paraId="30E9CDCE" w14:textId="428FCB6D" w:rsidR="00D41E95" w:rsidRDefault="00D41E95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466A432A" w14:textId="77777777" w:rsidR="00837791" w:rsidRDefault="00837791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759F7101" w14:textId="77777777" w:rsidR="00837791" w:rsidRDefault="00837791" w:rsidP="00304A11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419D39D6" w14:textId="17A86F34" w:rsidR="00837791" w:rsidRDefault="006576F2" w:rsidP="00837791">
      <w:pPr>
        <w:pStyle w:val="a"/>
        <w:rPr>
          <w:rFonts w:hint="eastAsia"/>
        </w:rPr>
      </w:pPr>
      <w:r>
        <w:rPr>
          <w:rFonts w:hint="eastAsia"/>
        </w:rPr>
        <w:lastRenderedPageBreak/>
        <w:t>验证数据集</w:t>
      </w:r>
      <w:r w:rsidR="00EE3CFC">
        <w:rPr>
          <w:rFonts w:hint="eastAsia"/>
        </w:rPr>
        <w:t>(validation dataset)</w:t>
      </w:r>
      <w:r>
        <w:rPr>
          <w:rFonts w:hint="eastAsia"/>
        </w:rPr>
        <w:t>与</w:t>
      </w:r>
      <w:r w:rsidR="00837791">
        <w:rPr>
          <w:rFonts w:hint="eastAsia"/>
        </w:rPr>
        <w:t>交叉验证</w:t>
      </w:r>
      <w:r w:rsidR="00837791">
        <w:rPr>
          <w:rFonts w:hint="eastAsia"/>
        </w:rPr>
        <w:t>(cross validation)</w:t>
      </w:r>
    </w:p>
    <w:p w14:paraId="7B9BAC65" w14:textId="62CF08C1" w:rsidR="00BB30C7" w:rsidRDefault="00BB30C7" w:rsidP="00BB30C7">
      <w:pPr>
        <w:pStyle w:val="a"/>
        <w:numPr>
          <w:ilvl w:val="0"/>
          <w:numId w:val="0"/>
        </w:numPr>
        <w:ind w:left="432"/>
      </w:pPr>
      <w:r>
        <w:rPr>
          <w:rFonts w:hint="eastAsia"/>
          <w:b/>
          <w:sz w:val="22"/>
          <w:lang w:val="en-US"/>
        </w:rPr>
        <w:t>训练集</w:t>
      </w:r>
      <w:r>
        <w:rPr>
          <w:rFonts w:hint="eastAsia"/>
          <w:b/>
          <w:sz w:val="22"/>
          <w:lang w:val="en-US"/>
        </w:rPr>
        <w:t>-</w:t>
      </w:r>
      <w:r>
        <w:rPr>
          <w:rFonts w:hint="eastAsia"/>
          <w:b/>
          <w:sz w:val="22"/>
          <w:lang w:val="en-US"/>
        </w:rPr>
        <w:t>测试集</w:t>
      </w:r>
    </w:p>
    <w:p w14:paraId="1B6E735F" w14:textId="774CB9E8" w:rsidR="004C27D7" w:rsidRDefault="00CF4398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CF4398">
        <w:rPr>
          <w:b/>
          <w:sz w:val="22"/>
          <w:lang w:val="en-US"/>
        </w:rPr>
        <w:drawing>
          <wp:inline distT="0" distB="0" distL="0" distR="0" wp14:anchorId="009E7170" wp14:editId="7506981A">
            <wp:extent cx="2148761" cy="2432560"/>
            <wp:effectExtent l="0" t="0" r="1079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7652" cy="245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F48A" w14:textId="2F33F4A5" w:rsidR="004C27D7" w:rsidRDefault="004C27D7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训练集：训练模型</w:t>
      </w:r>
    </w:p>
    <w:p w14:paraId="773D2CC3" w14:textId="75BB32D3" w:rsidR="004C27D7" w:rsidRDefault="004C27D7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测试集：测试模型的泛化能力</w:t>
      </w:r>
    </w:p>
    <w:p w14:paraId="2999BCF1" w14:textId="79B11865" w:rsidR="004C27D7" w:rsidRDefault="00F54560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问题：针对特定的测试集，会产生过拟合</w:t>
      </w:r>
    </w:p>
    <w:p w14:paraId="1A01C9D0" w14:textId="77777777" w:rsidR="00F54560" w:rsidRDefault="00F54560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258DF711" w14:textId="64AF3051" w:rsidR="008D0AC1" w:rsidRDefault="00207C82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训练集</w:t>
      </w:r>
      <w:r>
        <w:rPr>
          <w:rFonts w:hint="eastAsia"/>
          <w:b/>
          <w:sz w:val="22"/>
          <w:lang w:val="en-US"/>
        </w:rPr>
        <w:t>-</w:t>
      </w:r>
      <w:r>
        <w:rPr>
          <w:rFonts w:hint="eastAsia"/>
          <w:b/>
          <w:sz w:val="22"/>
          <w:lang w:val="en-US"/>
        </w:rPr>
        <w:t>验证集</w:t>
      </w:r>
      <w:r>
        <w:rPr>
          <w:rFonts w:hint="eastAsia"/>
          <w:b/>
          <w:sz w:val="22"/>
          <w:lang w:val="en-US"/>
        </w:rPr>
        <w:t>-</w:t>
      </w:r>
      <w:r>
        <w:rPr>
          <w:rFonts w:hint="eastAsia"/>
          <w:b/>
          <w:sz w:val="22"/>
          <w:lang w:val="en-US"/>
        </w:rPr>
        <w:t>测试集</w:t>
      </w:r>
    </w:p>
    <w:p w14:paraId="51A7F26C" w14:textId="42169CA3" w:rsidR="00F54560" w:rsidRDefault="008D0AC1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8D0AC1">
        <w:rPr>
          <w:b/>
          <w:sz w:val="22"/>
          <w:lang w:val="en-US"/>
        </w:rPr>
        <w:drawing>
          <wp:inline distT="0" distB="0" distL="0" distR="0" wp14:anchorId="7883F4ED" wp14:editId="2507567E">
            <wp:extent cx="2401382" cy="2695996"/>
            <wp:effectExtent l="0" t="0" r="1206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5438" cy="27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1A3B" w14:textId="77777777" w:rsidR="00BB2F58" w:rsidRDefault="00BB2F58" w:rsidP="00BB2F58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训练集：训练模型</w:t>
      </w:r>
    </w:p>
    <w:p w14:paraId="2FDD7F40" w14:textId="72D58DF7" w:rsidR="00207C82" w:rsidRDefault="000E02E0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验证集</w:t>
      </w:r>
      <w:r w:rsidR="00B85811">
        <w:rPr>
          <w:rFonts w:hint="eastAsia"/>
          <w:b/>
          <w:sz w:val="22"/>
          <w:lang w:val="en-US"/>
        </w:rPr>
        <w:t>：调整超参数的数据集</w:t>
      </w:r>
    </w:p>
    <w:p w14:paraId="7E9C4E43" w14:textId="1D67E3DD" w:rsidR="000E02E0" w:rsidRDefault="000E02E0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测试集：</w:t>
      </w:r>
      <w:r w:rsidR="00A90F27">
        <w:rPr>
          <w:rFonts w:hint="eastAsia"/>
          <w:b/>
          <w:sz w:val="22"/>
          <w:lang w:val="en-US"/>
        </w:rPr>
        <w:t>作为最终衡量模型性能的数据集</w:t>
      </w:r>
    </w:p>
    <w:p w14:paraId="62A63373" w14:textId="21CB05C5" w:rsidR="00BC30CD" w:rsidRDefault="00BC30CD" w:rsidP="00BC30CD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问题：针对特定的验证集，会产生过拟合</w:t>
      </w:r>
    </w:p>
    <w:p w14:paraId="359D5C9E" w14:textId="77777777" w:rsidR="00A90F27" w:rsidRDefault="00A90F27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70F6F03D" w14:textId="77777777" w:rsidR="00A90F27" w:rsidRDefault="00A90F27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09F23FCC" w14:textId="77777777" w:rsidR="004C27D7" w:rsidRDefault="004C27D7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124F4DE5" w14:textId="5764DE78" w:rsidR="00A244F1" w:rsidRDefault="00A244F1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lastRenderedPageBreak/>
        <w:t>交叉验证</w:t>
      </w:r>
    </w:p>
    <w:p w14:paraId="53B78D31" w14:textId="7BEB8458" w:rsidR="00A244F1" w:rsidRDefault="00A244F1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CA5461" w:rsidRPr="00CA5461">
        <w:rPr>
          <w:b/>
          <w:sz w:val="22"/>
          <w:lang w:val="en-US"/>
        </w:rPr>
        <w:drawing>
          <wp:inline distT="0" distB="0" distL="0" distR="0" wp14:anchorId="15412BE4" wp14:editId="5EFB2807">
            <wp:extent cx="4521430" cy="21437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4250" cy="21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7DF7" w14:textId="2CAD6DBF" w:rsidR="00CA5461" w:rsidRDefault="00173543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2C020F" w:rsidRPr="002C020F">
        <w:rPr>
          <w:b/>
          <w:sz w:val="22"/>
          <w:lang w:val="en-US"/>
        </w:rPr>
        <w:drawing>
          <wp:inline distT="0" distB="0" distL="0" distR="0" wp14:anchorId="14580023" wp14:editId="63D45588">
            <wp:extent cx="4283802" cy="2191492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7172" cy="21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173" w14:textId="2297C7A7" w:rsidR="002C020F" w:rsidRDefault="00B06511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8250DB" w:rsidRPr="008250DB">
        <w:rPr>
          <w:b/>
          <w:sz w:val="22"/>
          <w:lang w:val="en-US"/>
        </w:rPr>
        <w:drawing>
          <wp:inline distT="0" distB="0" distL="0" distR="0" wp14:anchorId="33D30A17" wp14:editId="7C3B48C1">
            <wp:extent cx="3886912" cy="229158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5028" cy="22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1239" w14:textId="5068AC77" w:rsidR="008250DB" w:rsidRDefault="008250DB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ab/>
      </w:r>
      <w:r w:rsidR="00227E73" w:rsidRPr="00227E73">
        <w:rPr>
          <w:b/>
          <w:sz w:val="22"/>
          <w:lang w:val="en-US"/>
        </w:rPr>
        <w:drawing>
          <wp:inline distT="0" distB="0" distL="0" distR="0" wp14:anchorId="5AAD3F73" wp14:editId="76B26F9A">
            <wp:extent cx="3643099" cy="1165937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2347" cy="11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4BCD" w14:textId="77777777" w:rsidR="00227E73" w:rsidRDefault="00227E73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0D18BDD5" w14:textId="77777777" w:rsidR="00227E73" w:rsidRDefault="00227E73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09375D5D" w14:textId="16BEDF56" w:rsidR="00227E73" w:rsidRDefault="00FF0D16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FF0D16">
        <w:rPr>
          <w:b/>
          <w:sz w:val="22"/>
          <w:lang w:val="en-US"/>
        </w:rPr>
        <w:lastRenderedPageBreak/>
        <w:drawing>
          <wp:inline distT="0" distB="0" distL="0" distR="0" wp14:anchorId="338AA51C" wp14:editId="44981BDA">
            <wp:extent cx="4012739" cy="2510240"/>
            <wp:effectExtent l="0" t="0" r="63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5382" cy="25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5E3A" w14:textId="1730655B" w:rsidR="00FF0D16" w:rsidRDefault="005B2EFB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5B2EFB">
        <w:rPr>
          <w:b/>
          <w:sz w:val="22"/>
          <w:lang w:val="en-US"/>
        </w:rPr>
        <w:drawing>
          <wp:inline distT="0" distB="0" distL="0" distR="0" wp14:anchorId="36AD183F" wp14:editId="3A58B5D2">
            <wp:extent cx="4234717" cy="906334"/>
            <wp:effectExtent l="0" t="0" r="762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2778" cy="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FDB2" w14:textId="3EB0820B" w:rsidR="005B2EFB" w:rsidRDefault="00630D90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630D90">
        <w:rPr>
          <w:b/>
          <w:sz w:val="22"/>
          <w:lang w:val="en-US"/>
        </w:rPr>
        <w:drawing>
          <wp:inline distT="0" distB="0" distL="0" distR="0" wp14:anchorId="1479C8AD" wp14:editId="3EF3B31F">
            <wp:extent cx="4229798" cy="2086082"/>
            <wp:effectExtent l="0" t="0" r="1206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5526" cy="20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8E6B" w14:textId="49CEF58B" w:rsidR="00630D90" w:rsidRDefault="00195C93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195C93">
        <w:rPr>
          <w:b/>
          <w:sz w:val="22"/>
          <w:lang w:val="en-US"/>
        </w:rPr>
        <w:drawing>
          <wp:inline distT="0" distB="0" distL="0" distR="0" wp14:anchorId="23AEAF43" wp14:editId="17E94BCF">
            <wp:extent cx="4307060" cy="1335489"/>
            <wp:effectExtent l="0" t="0" r="11430" b="1079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2649" cy="1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89B" w14:textId="4FC88F61" w:rsidR="00195C93" w:rsidRDefault="00843656" w:rsidP="004C27D7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843656">
        <w:rPr>
          <w:b/>
          <w:sz w:val="22"/>
          <w:lang w:val="en-US"/>
        </w:rPr>
        <w:drawing>
          <wp:inline distT="0" distB="0" distL="0" distR="0" wp14:anchorId="5C314D4F" wp14:editId="16728E69">
            <wp:extent cx="3549866" cy="1621369"/>
            <wp:effectExtent l="0" t="0" r="635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9277" cy="162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0CA1" w14:textId="7508AF7E" w:rsidR="00303F57" w:rsidRDefault="00303F57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 w:rsidRPr="00A722B2">
        <w:rPr>
          <w:rFonts w:asciiTheme="minorEastAsia" w:hAnsiTheme="minorEastAsia" w:hint="eastAsia"/>
          <w:b/>
          <w:sz w:val="22"/>
          <w:lang w:val="en-US"/>
        </w:rPr>
        <w:lastRenderedPageBreak/>
        <w:t>K折(k-folds)交叉验证</w:t>
      </w:r>
    </w:p>
    <w:p w14:paraId="2661C5D8" w14:textId="7CDBA117" w:rsidR="009F3133" w:rsidRPr="009F3133" w:rsidRDefault="009F3133" w:rsidP="009F3133">
      <w:pPr>
        <w:ind w:left="720"/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</w:pPr>
      <w:r w:rsidRPr="009F3133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  <w:t>将全部训练集S分成 k个不相交的子集，假设 S中的训练样例个数为 m，那么每一个子集有</w:t>
      </w:r>
      <w:r w:rsidR="001F1AE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  <w:t xml:space="preserve"> m/k个训练样例，</w:t>
      </w:r>
      <w:r w:rsidRPr="009F3133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  <w:t>相应的子集称作 {s1,s2,…,sk}</w:t>
      </w:r>
    </w:p>
    <w:p w14:paraId="694159C6" w14:textId="0B82E065" w:rsidR="00A722B2" w:rsidRDefault="009F3133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</w:t>
      </w:r>
      <w:r w:rsidR="0056476D">
        <w:rPr>
          <w:rFonts w:asciiTheme="minorEastAsia" w:hAnsiTheme="minorEastAsia" w:hint="eastAsia"/>
          <w:b/>
          <w:sz w:val="22"/>
          <w:lang w:val="en-US"/>
        </w:rPr>
        <w:t>称为k-folds cross validation</w:t>
      </w:r>
    </w:p>
    <w:p w14:paraId="5FF5E2A7" w14:textId="5D837366" w:rsidR="0056476D" w:rsidRDefault="001F1AEB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</w:t>
      </w:r>
      <w:r w:rsidR="00D22CAB">
        <w:rPr>
          <w:rFonts w:asciiTheme="minorEastAsia" w:hAnsiTheme="minorEastAsia" w:hint="eastAsia"/>
          <w:b/>
          <w:sz w:val="22"/>
          <w:lang w:val="en-US"/>
        </w:rPr>
        <w:t>缺点：</w:t>
      </w:r>
      <w:r w:rsidR="002556BC">
        <w:rPr>
          <w:rFonts w:asciiTheme="minorEastAsia" w:hAnsiTheme="minorEastAsia" w:hint="eastAsia"/>
          <w:b/>
          <w:sz w:val="22"/>
          <w:lang w:val="en-US"/>
        </w:rPr>
        <w:t>每次训练k个模型</w:t>
      </w:r>
      <w:r w:rsidR="00595DA2">
        <w:rPr>
          <w:rFonts w:asciiTheme="minorEastAsia" w:hAnsiTheme="minorEastAsia" w:hint="eastAsia"/>
          <w:b/>
          <w:sz w:val="22"/>
          <w:lang w:val="en-US"/>
        </w:rPr>
        <w:t>，</w:t>
      </w:r>
      <w:r w:rsidR="008E6EA5">
        <w:rPr>
          <w:rFonts w:asciiTheme="minorEastAsia" w:hAnsiTheme="minorEastAsia" w:hint="eastAsia"/>
          <w:b/>
          <w:sz w:val="22"/>
          <w:lang w:val="en-US"/>
        </w:rPr>
        <w:t>相当于整体性能慢了k倍</w:t>
      </w:r>
    </w:p>
    <w:p w14:paraId="43A41157" w14:textId="77777777" w:rsidR="008E6EA5" w:rsidRDefault="008E6EA5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083A0BCD" w14:textId="7BD7C622" w:rsidR="008E6EA5" w:rsidRDefault="005A382A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留一法(Loo-cv</w:t>
      </w:r>
      <w:r w:rsidR="00D93C55">
        <w:rPr>
          <w:rFonts w:asciiTheme="minorEastAsia" w:hAnsiTheme="minorEastAsia" w:hint="eastAsia"/>
          <w:b/>
          <w:sz w:val="22"/>
          <w:lang w:val="en-US"/>
        </w:rPr>
        <w:t>，Leave-One-Out Cross Validation</w:t>
      </w:r>
      <w:r>
        <w:rPr>
          <w:rFonts w:asciiTheme="minorEastAsia" w:hAnsiTheme="minorEastAsia" w:hint="eastAsia"/>
          <w:b/>
          <w:sz w:val="22"/>
          <w:lang w:val="en-US"/>
        </w:rPr>
        <w:t>)</w:t>
      </w:r>
    </w:p>
    <w:p w14:paraId="5C3D3508" w14:textId="10394E0F" w:rsidR="006376A3" w:rsidRDefault="006376A3" w:rsidP="006376A3">
      <w:pPr>
        <w:ind w:left="720"/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</w:pPr>
      <w:r w:rsidRPr="006376A3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</w:rPr>
        <w:t>留一法就是每次只留下一个样本做测试集，其它样本做训练集，如果有k个样本，则需要训练k次，测试k次。</w:t>
      </w:r>
    </w:p>
    <w:p w14:paraId="7F38F300" w14:textId="77777777" w:rsidR="006376A3" w:rsidRPr="006376A3" w:rsidRDefault="006376A3" w:rsidP="006376A3">
      <w:pPr>
        <w:ind w:left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</w:rPr>
      </w:pPr>
    </w:p>
    <w:p w14:paraId="6485DC29" w14:textId="77777777" w:rsidR="006376A3" w:rsidRDefault="006376A3" w:rsidP="006376A3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</w:t>
      </w:r>
      <w:r w:rsidR="006C6422">
        <w:rPr>
          <w:rFonts w:asciiTheme="minorEastAsia" w:hAnsiTheme="minorEastAsia" w:hint="eastAsia"/>
          <w:b/>
          <w:sz w:val="22"/>
          <w:lang w:val="en-US"/>
        </w:rPr>
        <w:t>优点：</w:t>
      </w:r>
      <w:r w:rsidR="00307089">
        <w:rPr>
          <w:rFonts w:asciiTheme="minorEastAsia" w:hAnsiTheme="minorEastAsia" w:hint="eastAsia"/>
          <w:b/>
          <w:sz w:val="22"/>
          <w:lang w:val="en-US"/>
        </w:rPr>
        <w:t>完全不受随机影响，</w:t>
      </w:r>
      <w:r w:rsidR="003C4D89">
        <w:rPr>
          <w:rFonts w:asciiTheme="minorEastAsia" w:hAnsiTheme="minorEastAsia" w:hint="eastAsia"/>
          <w:b/>
          <w:sz w:val="22"/>
          <w:lang w:val="en-US"/>
        </w:rPr>
        <w:t>最接近模型真正的性能指标</w:t>
      </w:r>
    </w:p>
    <w:p w14:paraId="7323500A" w14:textId="2743403B" w:rsidR="003C4D89" w:rsidRDefault="006376A3" w:rsidP="006376A3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</w:t>
      </w:r>
      <w:r w:rsidR="003C4D89">
        <w:rPr>
          <w:rFonts w:asciiTheme="minorEastAsia" w:hAnsiTheme="minorEastAsia" w:hint="eastAsia"/>
          <w:b/>
          <w:sz w:val="22"/>
          <w:lang w:val="en-US"/>
        </w:rPr>
        <w:t>缺点：</w:t>
      </w:r>
      <w:r w:rsidR="002162A7">
        <w:rPr>
          <w:rFonts w:asciiTheme="minorEastAsia" w:hAnsiTheme="minorEastAsia" w:hint="eastAsia"/>
          <w:b/>
          <w:sz w:val="22"/>
          <w:lang w:val="en-US"/>
        </w:rPr>
        <w:t>计算量巨大</w:t>
      </w:r>
    </w:p>
    <w:p w14:paraId="36066157" w14:textId="77777777" w:rsidR="00E4635D" w:rsidRDefault="00E4635D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</w:p>
    <w:p w14:paraId="428F0D04" w14:textId="60ED677C" w:rsidR="00FE07B4" w:rsidRDefault="00FE07B4" w:rsidP="00FE07B4">
      <w:pPr>
        <w:pStyle w:val="a"/>
        <w:rPr>
          <w:rFonts w:hint="eastAsia"/>
        </w:rPr>
      </w:pPr>
      <w:r>
        <w:rPr>
          <w:rFonts w:hint="eastAsia"/>
        </w:rPr>
        <w:t>偏差方差权衡</w:t>
      </w:r>
      <w:r w:rsidR="00A74BEF">
        <w:rPr>
          <w:rFonts w:hint="eastAsia"/>
        </w:rPr>
        <w:t>(Bias Variance Trade off)</w:t>
      </w:r>
    </w:p>
    <w:p w14:paraId="7F60E06F" w14:textId="71158090" w:rsidR="00FE07B4" w:rsidRDefault="005D40E3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="Helvetica" w:hAnsi="Helvetica" w:cs="Helvetica"/>
          <w:noProof/>
          <w:lang w:val="en-US"/>
        </w:rPr>
        <w:drawing>
          <wp:inline distT="0" distB="0" distL="0" distR="0" wp14:anchorId="05CBA1C4" wp14:editId="125F3461">
            <wp:extent cx="2475918" cy="255274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13" cy="25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D628" w14:textId="64BEECA0" w:rsidR="00CE13D0" w:rsidRDefault="00CE13D0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模型误差</w:t>
      </w:r>
    </w:p>
    <w:p w14:paraId="0B88ADCA" w14:textId="0C061FBB" w:rsidR="00CE13D0" w:rsidRDefault="00CE13D0" w:rsidP="00A722B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0B213D">
        <w:rPr>
          <w:rFonts w:asciiTheme="minorEastAsia" w:hAnsiTheme="minorEastAsia" w:hint="eastAsia"/>
          <w:b/>
          <w:sz w:val="22"/>
          <w:lang w:val="en-US"/>
        </w:rPr>
        <w:t>模型误差=</w:t>
      </w:r>
      <w:r w:rsidR="00B3236A">
        <w:rPr>
          <w:rFonts w:asciiTheme="minorEastAsia" w:hAnsiTheme="minorEastAsia" w:hint="eastAsia"/>
          <w:b/>
          <w:sz w:val="22"/>
          <w:lang w:val="en-US"/>
        </w:rPr>
        <w:t>偏差(Bias)+方差(Variance)+不可避免的误差</w:t>
      </w:r>
    </w:p>
    <w:p w14:paraId="305BC77F" w14:textId="77777777" w:rsidR="00E80138" w:rsidRDefault="00E80138" w:rsidP="00E80138">
      <w:pPr>
        <w:pStyle w:val="a"/>
        <w:numPr>
          <w:ilvl w:val="0"/>
          <w:numId w:val="0"/>
        </w:numPr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  </w:t>
      </w:r>
    </w:p>
    <w:p w14:paraId="3D954654" w14:textId="4C01294E" w:rsidR="005F0290" w:rsidRDefault="00E80138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偏差(Bias)</w:t>
      </w:r>
    </w:p>
    <w:p w14:paraId="639A6AD4" w14:textId="53CD6598" w:rsidR="00E80138" w:rsidRDefault="00E80138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</w:t>
      </w:r>
      <w:r w:rsidR="003D7F8C">
        <w:rPr>
          <w:rFonts w:asciiTheme="minorEastAsia" w:hAnsiTheme="minorEastAsia" w:hint="eastAsia"/>
          <w:b/>
          <w:sz w:val="22"/>
          <w:lang w:val="en-US"/>
        </w:rPr>
        <w:t>导致偏差的主要</w:t>
      </w:r>
      <w:r w:rsidR="008D1FD5">
        <w:rPr>
          <w:rFonts w:asciiTheme="minorEastAsia" w:hAnsiTheme="minorEastAsia" w:hint="eastAsia"/>
          <w:b/>
          <w:sz w:val="22"/>
          <w:lang w:val="en-US"/>
        </w:rPr>
        <w:t>原因在于对问题本身做了错误的假设</w:t>
      </w:r>
    </w:p>
    <w:p w14:paraId="0B197F95" w14:textId="77777777" w:rsidR="0067327F" w:rsidRDefault="008D1FD5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比如</w:t>
      </w:r>
    </w:p>
    <w:p w14:paraId="09BF62D8" w14:textId="74E02BC7" w:rsidR="008D1FD5" w:rsidRDefault="0067327F" w:rsidP="0067327F">
      <w:pPr>
        <w:pStyle w:val="a"/>
        <w:numPr>
          <w:ilvl w:val="0"/>
          <w:numId w:val="0"/>
        </w:numPr>
        <w:ind w:left="720" w:firstLine="72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1.</w:t>
      </w:r>
      <w:r w:rsidR="008D1FD5">
        <w:rPr>
          <w:rFonts w:asciiTheme="minorEastAsia" w:hAnsiTheme="minorEastAsia" w:hint="eastAsia"/>
          <w:b/>
          <w:sz w:val="22"/>
          <w:lang w:val="en-US"/>
        </w:rPr>
        <w:t>非线性的数据使用了线性回归</w:t>
      </w:r>
    </w:p>
    <w:p w14:paraId="71460809" w14:textId="51C9B8E6" w:rsidR="0067327F" w:rsidRDefault="0067327F" w:rsidP="0067327F">
      <w:pPr>
        <w:pStyle w:val="a"/>
        <w:numPr>
          <w:ilvl w:val="0"/>
          <w:numId w:val="0"/>
        </w:numPr>
        <w:ind w:left="720" w:firstLine="720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2.提取的数据特征与目标值关联性不大</w:t>
      </w:r>
    </w:p>
    <w:p w14:paraId="70650396" w14:textId="7C460B3E" w:rsidR="008D1FD5" w:rsidRDefault="008D1FD5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偏差太大，就会引起欠拟合的情况</w:t>
      </w:r>
    </w:p>
    <w:p w14:paraId="3DB1C975" w14:textId="77777777" w:rsidR="008D1FD5" w:rsidRDefault="008D1FD5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44CBC646" w14:textId="77777777" w:rsidR="002C101C" w:rsidRDefault="002C101C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688A69F7" w14:textId="77EAFF1D" w:rsidR="008D1FD5" w:rsidRDefault="00D35E50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lastRenderedPageBreak/>
        <w:t>方差(Variance)</w:t>
      </w:r>
    </w:p>
    <w:p w14:paraId="0D4A05EE" w14:textId="7B54CAAA" w:rsidR="00D35E50" w:rsidRDefault="00D35E50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</w:t>
      </w:r>
      <w:r w:rsidR="00275414">
        <w:rPr>
          <w:rFonts w:asciiTheme="minorEastAsia" w:hAnsiTheme="minorEastAsia" w:hint="eastAsia"/>
          <w:b/>
          <w:sz w:val="22"/>
          <w:lang w:val="en-US"/>
        </w:rPr>
        <w:t>数据的微小变动，就会对模型造成较大的影响</w:t>
      </w:r>
    </w:p>
    <w:p w14:paraId="7EEFD8A9" w14:textId="700BEDE7" w:rsidR="00275414" w:rsidRDefault="00275414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</w:t>
      </w:r>
      <w:r w:rsidR="007E3106">
        <w:rPr>
          <w:rFonts w:asciiTheme="minorEastAsia" w:hAnsiTheme="minorEastAsia" w:hint="eastAsia"/>
          <w:b/>
          <w:sz w:val="22"/>
          <w:lang w:val="en-US"/>
        </w:rPr>
        <w:t>比如</w:t>
      </w:r>
    </w:p>
    <w:p w14:paraId="14B2AB22" w14:textId="25DBD5E6" w:rsidR="007E3106" w:rsidRDefault="007E3106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>
        <w:rPr>
          <w:rFonts w:asciiTheme="minorEastAsia" w:hAnsiTheme="minorEastAsia" w:hint="eastAsia"/>
          <w:b/>
          <w:sz w:val="22"/>
          <w:lang w:val="en-US"/>
        </w:rPr>
        <w:tab/>
        <w:t>1.模型过于复杂</w:t>
      </w:r>
      <w:r w:rsidR="006C5EE4">
        <w:rPr>
          <w:rFonts w:asciiTheme="minorEastAsia" w:hAnsiTheme="minorEastAsia" w:hint="eastAsia"/>
          <w:b/>
          <w:sz w:val="22"/>
          <w:lang w:val="en-US"/>
        </w:rPr>
        <w:t>(高阶多项式回归)</w:t>
      </w:r>
    </w:p>
    <w:p w14:paraId="4AE47068" w14:textId="16FA71CD" w:rsidR="007E3106" w:rsidRDefault="002A18E9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方差太大，就会引起过拟合的情况</w:t>
      </w:r>
    </w:p>
    <w:p w14:paraId="20EC828B" w14:textId="77777777" w:rsidR="002A18E9" w:rsidRDefault="002A18E9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1F0AC078" w14:textId="092D620D" w:rsidR="00573074" w:rsidRDefault="00573074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高方差算法</w:t>
      </w:r>
    </w:p>
    <w:p w14:paraId="2D174E83" w14:textId="7DEF42D5" w:rsidR="00573074" w:rsidRDefault="00573074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>对于非参数学习算法，</w:t>
      </w:r>
      <w:r w:rsidR="002603B0">
        <w:rPr>
          <w:rFonts w:asciiTheme="minorEastAsia" w:hAnsiTheme="minorEastAsia" w:hint="eastAsia"/>
          <w:b/>
          <w:sz w:val="22"/>
          <w:lang w:val="en-US"/>
        </w:rPr>
        <w:t>通常都是高方差学习算法，因为算法本身并不对数据进行</w:t>
      </w:r>
    </w:p>
    <w:p w14:paraId="5EE3DBEA" w14:textId="4B47A111" w:rsidR="002603B0" w:rsidRDefault="002603B0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</w:t>
      </w:r>
      <w:r>
        <w:rPr>
          <w:rFonts w:asciiTheme="minorEastAsia" w:hAnsiTheme="minorEastAsia" w:hint="eastAsia"/>
          <w:b/>
          <w:sz w:val="22"/>
          <w:lang w:val="en-US"/>
        </w:rPr>
        <w:tab/>
        <w:t>任何假设，例如KNN</w:t>
      </w:r>
    </w:p>
    <w:p w14:paraId="784D8AFD" w14:textId="77777777" w:rsidR="0053607A" w:rsidRDefault="0053607A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51DA1075" w14:textId="4E5DB5D1" w:rsidR="0053607A" w:rsidRDefault="0053607A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高偏差算法</w:t>
      </w:r>
    </w:p>
    <w:p w14:paraId="7C14F8FA" w14:textId="1A3C98EF" w:rsidR="0053607A" w:rsidRDefault="0053607A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5E198B">
        <w:rPr>
          <w:rFonts w:asciiTheme="minorEastAsia" w:hAnsiTheme="minorEastAsia" w:hint="eastAsia"/>
          <w:b/>
          <w:sz w:val="22"/>
          <w:lang w:val="en-US"/>
        </w:rPr>
        <w:t>有一些参数学习方法，</w:t>
      </w:r>
      <w:r w:rsidR="00A173F7">
        <w:rPr>
          <w:rFonts w:asciiTheme="minorEastAsia" w:hAnsiTheme="minorEastAsia" w:hint="eastAsia"/>
          <w:b/>
          <w:sz w:val="22"/>
          <w:lang w:val="en-US"/>
        </w:rPr>
        <w:t>如线性回归就是高偏差算法，因为算法本身会对数据进行</w:t>
      </w:r>
    </w:p>
    <w:p w14:paraId="21C3C897" w14:textId="7215C412" w:rsidR="00A173F7" w:rsidRDefault="00A173F7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 xml:space="preserve">  假设</w:t>
      </w:r>
    </w:p>
    <w:p w14:paraId="66878F64" w14:textId="77777777" w:rsidR="008C3200" w:rsidRDefault="008C3200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7994DDC5" w14:textId="468A318D" w:rsidR="008C3200" w:rsidRDefault="00963A5B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大多数算法具有相应的参数，用于调整算法本身的偏差和方差</w:t>
      </w:r>
    </w:p>
    <w:p w14:paraId="3E9BD686" w14:textId="0E4A212C" w:rsidR="00963A5B" w:rsidRDefault="00963A5B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例如KNN中的k，线性回归中的多项式回归</w:t>
      </w:r>
    </w:p>
    <w:p w14:paraId="06261FEB" w14:textId="77777777" w:rsidR="00E668F6" w:rsidRDefault="00E668F6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7FA327C6" w14:textId="3AE72849" w:rsidR="00E668F6" w:rsidRDefault="00E668F6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偏差vs方差</w:t>
      </w:r>
    </w:p>
    <w:p w14:paraId="510150DC" w14:textId="6106FD0A" w:rsidR="00E668F6" w:rsidRDefault="00E668F6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1A31E4">
        <w:rPr>
          <w:rFonts w:asciiTheme="minorEastAsia" w:hAnsiTheme="minorEastAsia" w:hint="eastAsia"/>
          <w:b/>
          <w:sz w:val="22"/>
          <w:lang w:val="en-US"/>
        </w:rPr>
        <w:t>偏差和房产通常是矛盾的</w:t>
      </w:r>
    </w:p>
    <w:p w14:paraId="64265DAB" w14:textId="68448996" w:rsidR="001A31E4" w:rsidRDefault="001A31E4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B809F1">
        <w:rPr>
          <w:rFonts w:asciiTheme="minorEastAsia" w:hAnsiTheme="minorEastAsia" w:hint="eastAsia"/>
          <w:b/>
          <w:sz w:val="22"/>
          <w:lang w:val="en-US"/>
        </w:rPr>
        <w:t>1.降低偏差，会提交方差</w:t>
      </w:r>
    </w:p>
    <w:p w14:paraId="285F2EFD" w14:textId="01D7F783" w:rsidR="00B809F1" w:rsidRDefault="00B809F1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>2.</w:t>
      </w:r>
      <w:r w:rsidR="006A5908">
        <w:rPr>
          <w:rFonts w:asciiTheme="minorEastAsia" w:hAnsiTheme="minorEastAsia" w:hint="eastAsia"/>
          <w:b/>
          <w:sz w:val="22"/>
          <w:lang w:val="en-US"/>
        </w:rPr>
        <w:t>降低方差，会提高偏差</w:t>
      </w:r>
    </w:p>
    <w:p w14:paraId="0051DDD7" w14:textId="77777777" w:rsidR="003C106E" w:rsidRDefault="003C106E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5FB83E9F" w14:textId="7C98B8A5" w:rsidR="003C106E" w:rsidRDefault="0095051B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机器学习的</w:t>
      </w:r>
      <w:r w:rsidR="004E73EB">
        <w:rPr>
          <w:rFonts w:asciiTheme="minorEastAsia" w:hAnsiTheme="minorEastAsia" w:hint="eastAsia"/>
          <w:b/>
          <w:sz w:val="22"/>
          <w:lang w:val="en-US"/>
        </w:rPr>
        <w:t>主要挑战，来自</w:t>
      </w:r>
      <w:r w:rsidR="00F155F7">
        <w:rPr>
          <w:rFonts w:asciiTheme="minorEastAsia" w:hAnsiTheme="minorEastAsia" w:hint="eastAsia"/>
          <w:b/>
          <w:sz w:val="22"/>
          <w:lang w:val="en-US"/>
        </w:rPr>
        <w:t>方差</w:t>
      </w:r>
      <w:r w:rsidR="00590C96">
        <w:rPr>
          <w:rFonts w:asciiTheme="minorEastAsia" w:hAnsiTheme="minorEastAsia" w:hint="eastAsia"/>
          <w:b/>
          <w:sz w:val="22"/>
          <w:lang w:val="en-US"/>
        </w:rPr>
        <w:t>!!!</w:t>
      </w:r>
    </w:p>
    <w:p w14:paraId="3A473879" w14:textId="4E296FA3" w:rsidR="003C106E" w:rsidRDefault="00F155F7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 w:rsidR="00853352">
        <w:rPr>
          <w:rFonts w:asciiTheme="minorEastAsia" w:hAnsiTheme="minorEastAsia" w:hint="eastAsia"/>
          <w:b/>
          <w:sz w:val="22"/>
          <w:lang w:val="en-US"/>
        </w:rPr>
        <w:t>解决高方差的通常手段</w:t>
      </w:r>
    </w:p>
    <w:p w14:paraId="26AC9749" w14:textId="385690CC" w:rsidR="00853352" w:rsidRDefault="00853352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  1.</w:t>
      </w:r>
      <w:r w:rsidR="00CB6059">
        <w:rPr>
          <w:rFonts w:asciiTheme="minorEastAsia" w:hAnsiTheme="minorEastAsia" w:hint="eastAsia"/>
          <w:b/>
          <w:sz w:val="22"/>
          <w:lang w:val="en-US"/>
        </w:rPr>
        <w:t>降低模型复杂度</w:t>
      </w:r>
    </w:p>
    <w:p w14:paraId="6BFDB162" w14:textId="5F5F7865" w:rsidR="00CB6059" w:rsidRDefault="00CB6059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  2.</w:t>
      </w:r>
      <w:r w:rsidR="003E1820">
        <w:rPr>
          <w:rFonts w:asciiTheme="minorEastAsia" w:hAnsiTheme="minorEastAsia" w:hint="eastAsia"/>
          <w:b/>
          <w:sz w:val="22"/>
          <w:lang w:val="en-US"/>
        </w:rPr>
        <w:t>减少数据维度(降噪)</w:t>
      </w:r>
    </w:p>
    <w:p w14:paraId="4911BEFA" w14:textId="61586BF4" w:rsidR="00C47C1A" w:rsidRDefault="003E1820" w:rsidP="00991556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  <w:t xml:space="preserve">   3.</w:t>
      </w:r>
      <w:r w:rsidR="00C47C1A">
        <w:rPr>
          <w:rFonts w:asciiTheme="minorEastAsia" w:hAnsiTheme="minorEastAsia" w:hint="eastAsia"/>
          <w:b/>
          <w:sz w:val="22"/>
          <w:lang w:val="en-US"/>
        </w:rPr>
        <w:t>增加样本数</w:t>
      </w:r>
    </w:p>
    <w:p w14:paraId="1832594B" w14:textId="077185DA" w:rsidR="00991556" w:rsidRDefault="00991556" w:rsidP="0099155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>
        <w:rPr>
          <w:rFonts w:asciiTheme="minorEastAsia" w:hAnsiTheme="minorEastAsia" w:hint="eastAsia"/>
          <w:b/>
          <w:sz w:val="22"/>
          <w:lang w:val="en-US"/>
        </w:rPr>
        <w:tab/>
        <w:t xml:space="preserve">   4.使用验证集</w:t>
      </w:r>
    </w:p>
    <w:p w14:paraId="2928B046" w14:textId="2A788665" w:rsidR="00991556" w:rsidRDefault="00991556" w:rsidP="0099155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ab/>
      </w:r>
      <w:r>
        <w:rPr>
          <w:rFonts w:asciiTheme="minorEastAsia" w:hAnsiTheme="minorEastAsia" w:hint="eastAsia"/>
          <w:b/>
          <w:sz w:val="22"/>
          <w:lang w:val="en-US"/>
        </w:rPr>
        <w:tab/>
        <w:t xml:space="preserve">   5.</w:t>
      </w:r>
      <w:r w:rsidR="007A2DE0">
        <w:rPr>
          <w:rFonts w:asciiTheme="minorEastAsia" w:hAnsiTheme="minorEastAsia" w:hint="eastAsia"/>
          <w:b/>
          <w:sz w:val="22"/>
          <w:lang w:val="en-US"/>
        </w:rPr>
        <w:t>模型</w:t>
      </w:r>
      <w:r>
        <w:rPr>
          <w:rFonts w:asciiTheme="minorEastAsia" w:hAnsiTheme="minorEastAsia" w:hint="eastAsia"/>
          <w:b/>
          <w:sz w:val="22"/>
          <w:lang w:val="en-US"/>
        </w:rPr>
        <w:t>正则化</w:t>
      </w:r>
    </w:p>
    <w:p w14:paraId="594E5299" w14:textId="77777777" w:rsidR="003C106E" w:rsidRDefault="003C106E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696AA930" w14:textId="77777777" w:rsidR="00D773D7" w:rsidRDefault="00D773D7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3BE995E4" w14:textId="77777777" w:rsidR="00D773D7" w:rsidRDefault="00D773D7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0B283003" w14:textId="77777777" w:rsidR="00D773D7" w:rsidRDefault="00D773D7" w:rsidP="00E80138">
      <w:pPr>
        <w:pStyle w:val="a"/>
        <w:numPr>
          <w:ilvl w:val="0"/>
          <w:numId w:val="0"/>
        </w:numPr>
        <w:ind w:firstLine="432"/>
        <w:rPr>
          <w:rFonts w:asciiTheme="minorEastAsia" w:hAnsiTheme="minorEastAsia" w:hint="eastAsia"/>
          <w:b/>
          <w:sz w:val="22"/>
          <w:lang w:val="en-US"/>
        </w:rPr>
      </w:pPr>
    </w:p>
    <w:p w14:paraId="4FA94DB8" w14:textId="6617CCC7" w:rsidR="00D773D7" w:rsidRDefault="00D773D7" w:rsidP="00525FC1">
      <w:pPr>
        <w:pStyle w:val="a"/>
        <w:rPr>
          <w:rFonts w:hint="eastAsia"/>
        </w:rPr>
      </w:pPr>
      <w:r>
        <w:rPr>
          <w:rFonts w:hint="eastAsia"/>
        </w:rPr>
        <w:lastRenderedPageBreak/>
        <w:t>模型正则化</w:t>
      </w:r>
      <w:r w:rsidR="009C64BC">
        <w:rPr>
          <w:rFonts w:hint="eastAsia"/>
        </w:rPr>
        <w:t>(Re</w:t>
      </w:r>
      <w:r w:rsidR="00D34E42">
        <w:rPr>
          <w:rFonts w:hint="eastAsia"/>
        </w:rPr>
        <w:t>gularization</w:t>
      </w:r>
      <w:r w:rsidR="009C64BC">
        <w:rPr>
          <w:rFonts w:hint="eastAsia"/>
        </w:rPr>
        <w:t>)</w:t>
      </w:r>
    </w:p>
    <w:p w14:paraId="2A00128D" w14:textId="42A6A825" w:rsidR="00525FC1" w:rsidRDefault="00525FC1" w:rsidP="00D773D7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  <w:lang w:val="en-US"/>
        </w:rPr>
      </w:pPr>
      <w:r>
        <w:rPr>
          <w:rFonts w:asciiTheme="minorEastAsia" w:hAnsiTheme="minorEastAsia" w:hint="eastAsia"/>
          <w:b/>
          <w:sz w:val="22"/>
          <w:lang w:val="en-US"/>
        </w:rPr>
        <w:t>模型正则化：限制模型参数的大小</w:t>
      </w:r>
    </w:p>
    <w:p w14:paraId="0E8D5BD3" w14:textId="5E4095A5" w:rsidR="00525FC1" w:rsidRDefault="00DE16AB" w:rsidP="00D773D7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DE16AB">
        <w:drawing>
          <wp:inline distT="0" distB="0" distL="0" distR="0" wp14:anchorId="6EB9D4D9" wp14:editId="19BA0196">
            <wp:extent cx="2682546" cy="1743789"/>
            <wp:effectExtent l="0" t="0" r="1016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7890" cy="176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8264" w14:textId="7184E24E" w:rsidR="00951327" w:rsidRPr="00F8750B" w:rsidRDefault="00951327" w:rsidP="00951327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 w:rsidRPr="00F8750B">
        <w:rPr>
          <w:rFonts w:asciiTheme="minorEastAsia" w:hAnsiTheme="minorEastAsia" w:hint="eastAsia"/>
          <w:b/>
          <w:sz w:val="22"/>
        </w:rPr>
        <w:t>岭回归</w:t>
      </w:r>
      <w:r w:rsidR="005656A8" w:rsidRPr="00F8750B">
        <w:rPr>
          <w:rFonts w:asciiTheme="minorEastAsia" w:hAnsiTheme="minorEastAsia" w:hint="eastAsia"/>
          <w:b/>
          <w:sz w:val="22"/>
        </w:rPr>
        <w:t>(</w:t>
      </w:r>
      <w:r w:rsidR="005656A8" w:rsidRPr="00F8750B">
        <w:rPr>
          <w:rFonts w:asciiTheme="minorEastAsia" w:hAnsiTheme="minorEastAsia"/>
          <w:b/>
          <w:sz w:val="22"/>
        </w:rPr>
        <w:t>Ridge</w:t>
      </w:r>
      <w:r w:rsidR="005656A8" w:rsidRPr="00F8750B">
        <w:rPr>
          <w:rFonts w:asciiTheme="minorEastAsia" w:hAnsiTheme="minorEastAsia" w:hint="eastAsia"/>
          <w:b/>
          <w:sz w:val="22"/>
        </w:rPr>
        <w:t xml:space="preserve"> </w:t>
      </w:r>
      <w:r w:rsidR="00F8750B" w:rsidRPr="00F8750B">
        <w:rPr>
          <w:rFonts w:asciiTheme="minorEastAsia" w:hAnsiTheme="minorEastAsia"/>
          <w:b/>
          <w:sz w:val="22"/>
        </w:rPr>
        <w:t>R</w:t>
      </w:r>
      <w:r w:rsidR="005656A8" w:rsidRPr="00F8750B">
        <w:rPr>
          <w:rFonts w:asciiTheme="minorEastAsia" w:hAnsiTheme="minorEastAsia"/>
          <w:b/>
          <w:sz w:val="22"/>
        </w:rPr>
        <w:t>egression</w:t>
      </w:r>
      <w:r w:rsidR="005656A8" w:rsidRPr="00F8750B">
        <w:rPr>
          <w:rFonts w:asciiTheme="minorEastAsia" w:hAnsiTheme="minorEastAsia" w:hint="eastAsia"/>
          <w:b/>
          <w:sz w:val="22"/>
        </w:rPr>
        <w:t>)</w:t>
      </w:r>
    </w:p>
    <w:p w14:paraId="57F274D9" w14:textId="089298C8" w:rsidR="00951327" w:rsidRDefault="00B618B2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</w:rPr>
        <w:tab/>
      </w:r>
      <w:r w:rsidRPr="00B618B2">
        <w:rPr>
          <w:rFonts w:hint="eastAsia"/>
          <w:sz w:val="22"/>
        </w:rPr>
        <w:t>线性回归损失函数</w:t>
      </w:r>
    </w:p>
    <w:p w14:paraId="7AFBDFEF" w14:textId="6E0F5E51" w:rsidR="00B618B2" w:rsidRDefault="00B618B2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BD09E9" w:rsidRPr="00BD09E9">
        <w:rPr>
          <w:sz w:val="22"/>
        </w:rPr>
        <w:drawing>
          <wp:inline distT="0" distB="0" distL="0" distR="0" wp14:anchorId="5EA22A9B" wp14:editId="3E460DE0">
            <wp:extent cx="2486169" cy="372361"/>
            <wp:effectExtent l="0" t="0" r="317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160" cy="3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2E55" w14:textId="73604908" w:rsidR="00BD09E9" w:rsidRDefault="00BD09E9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F64C60">
        <w:rPr>
          <w:rFonts w:hint="eastAsia"/>
          <w:sz w:val="22"/>
        </w:rPr>
        <w:t>为了让最终的求导不受样本的影响，最终的损失函数转换为</w:t>
      </w:r>
    </w:p>
    <w:p w14:paraId="4FDEB0B1" w14:textId="1089AF20" w:rsidR="00F64C60" w:rsidRDefault="00F64C60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EB1A30" w:rsidRPr="00EB1A30">
        <w:rPr>
          <w:sz w:val="22"/>
        </w:rPr>
        <w:drawing>
          <wp:inline distT="0" distB="0" distL="0" distR="0" wp14:anchorId="3E5E8164" wp14:editId="53363351">
            <wp:extent cx="1567492" cy="264341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2826" cy="28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A30">
        <w:rPr>
          <w:rFonts w:hint="eastAsia"/>
          <w:sz w:val="22"/>
        </w:rPr>
        <w:t>尽可能小</w:t>
      </w:r>
    </w:p>
    <w:p w14:paraId="0D101986" w14:textId="58C88D99" w:rsidR="00EB1A30" w:rsidRDefault="00EB1A30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D62B09">
        <w:rPr>
          <w:rFonts w:hint="eastAsia"/>
          <w:sz w:val="22"/>
        </w:rPr>
        <w:t>加入模型正则化后</w:t>
      </w:r>
    </w:p>
    <w:p w14:paraId="20ECF915" w14:textId="4331A892" w:rsidR="00D62B09" w:rsidRDefault="00D62B09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0D72AE" w:rsidRPr="000D72AE">
        <w:rPr>
          <w:sz w:val="22"/>
        </w:rPr>
        <w:drawing>
          <wp:inline distT="0" distB="0" distL="0" distR="0" wp14:anchorId="578E5B78" wp14:editId="1F69D877">
            <wp:extent cx="2133910" cy="422196"/>
            <wp:effectExtent l="0" t="0" r="0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1008" cy="43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F72">
        <w:rPr>
          <w:rFonts w:hint="eastAsia"/>
          <w:sz w:val="22"/>
        </w:rPr>
        <w:t>尽可能小</w:t>
      </w:r>
    </w:p>
    <w:p w14:paraId="3AA205CD" w14:textId="1A095D8C" w:rsidR="000D72AE" w:rsidRDefault="000D72AE" w:rsidP="00951327">
      <w:pPr>
        <w:pStyle w:val="a"/>
        <w:numPr>
          <w:ilvl w:val="0"/>
          <w:numId w:val="0"/>
        </w:numPr>
        <w:ind w:left="432"/>
        <w:rPr>
          <w:rFonts w:hint="eastAsia"/>
          <w:sz w:val="22"/>
        </w:rPr>
      </w:pPr>
      <w:r>
        <w:rPr>
          <w:rFonts w:hint="eastAsia"/>
          <w:sz w:val="22"/>
        </w:rPr>
        <w:tab/>
      </w:r>
      <w:r w:rsidR="00134AF7" w:rsidRPr="00134AF7">
        <w:rPr>
          <w:sz w:val="22"/>
        </w:rPr>
        <w:drawing>
          <wp:inline distT="0" distB="0" distL="0" distR="0" wp14:anchorId="74568C2A" wp14:editId="248A8C1C">
            <wp:extent cx="4230415" cy="1728813"/>
            <wp:effectExtent l="0" t="0" r="1143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0095" cy="17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E0BD" w14:textId="4F22F05A" w:rsidR="00134AF7" w:rsidRDefault="004F44A9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4F44A9">
        <w:drawing>
          <wp:inline distT="0" distB="0" distL="0" distR="0" wp14:anchorId="0A6B7B26" wp14:editId="003E813C">
            <wp:extent cx="3555539" cy="2121034"/>
            <wp:effectExtent l="0" t="0" r="635" b="1270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7113" cy="21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9D8E" w14:textId="1FE001A1" w:rsidR="004F44A9" w:rsidRDefault="00D0138D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D0138D">
        <w:lastRenderedPageBreak/>
        <w:drawing>
          <wp:inline distT="0" distB="0" distL="0" distR="0" wp14:anchorId="6FAB4950" wp14:editId="25ADE2A6">
            <wp:extent cx="4209885" cy="835261"/>
            <wp:effectExtent l="0" t="0" r="6985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938" cy="8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BB6C" w14:textId="6A3485DF" w:rsidR="00D0138D" w:rsidRDefault="00304885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304885">
        <w:drawing>
          <wp:inline distT="0" distB="0" distL="0" distR="0" wp14:anchorId="7C009A7E" wp14:editId="29B7B889">
            <wp:extent cx="3774719" cy="2480099"/>
            <wp:effectExtent l="0" t="0" r="1016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2012" cy="24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163F" w14:textId="5A2E52D9" w:rsidR="00304885" w:rsidRDefault="001B0BD3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1B0BD3">
        <w:drawing>
          <wp:inline distT="0" distB="0" distL="0" distR="0" wp14:anchorId="3E2D4645" wp14:editId="67D6CB7D">
            <wp:extent cx="3808331" cy="2971317"/>
            <wp:effectExtent l="0" t="0" r="190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3505" cy="2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123" w14:textId="7BBE3810" w:rsidR="001B0BD3" w:rsidRDefault="00675F05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  <w:r w:rsidRPr="00675F05">
        <w:drawing>
          <wp:inline distT="0" distB="0" distL="0" distR="0" wp14:anchorId="4B79B2A0" wp14:editId="7A461DF3">
            <wp:extent cx="3513056" cy="191239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838" cy="19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64A" w14:textId="77777777" w:rsidR="00675F05" w:rsidRDefault="00675F05" w:rsidP="004F44A9">
      <w:pPr>
        <w:pStyle w:val="a"/>
        <w:numPr>
          <w:ilvl w:val="0"/>
          <w:numId w:val="0"/>
        </w:numPr>
        <w:ind w:left="432" w:firstLine="288"/>
        <w:rPr>
          <w:rFonts w:hint="eastAsia"/>
        </w:rPr>
      </w:pPr>
    </w:p>
    <w:p w14:paraId="374A9E31" w14:textId="46A919B9" w:rsidR="00675F05" w:rsidRDefault="00C024AE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C024AE">
        <w:lastRenderedPageBreak/>
        <w:drawing>
          <wp:inline distT="0" distB="0" distL="0" distR="0" wp14:anchorId="604CB229" wp14:editId="667E1B5D">
            <wp:extent cx="3697168" cy="2638026"/>
            <wp:effectExtent l="0" t="0" r="1143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1383" cy="26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88B" w14:textId="10270F95" w:rsidR="00844323" w:rsidRDefault="00D2110F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D2110F">
        <w:rPr>
          <w:lang w:val="en-US"/>
        </w:rPr>
        <w:drawing>
          <wp:inline distT="0" distB="0" distL="0" distR="0" wp14:anchorId="458D8DA3" wp14:editId="2628AEC3">
            <wp:extent cx="3579498" cy="178281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2106" cy="180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30DB" w14:textId="05F84536" w:rsidR="00D2110F" w:rsidRDefault="006321A2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6321A2">
        <w:rPr>
          <w:lang w:val="en-US"/>
        </w:rPr>
        <w:drawing>
          <wp:inline distT="0" distB="0" distL="0" distR="0" wp14:anchorId="2083D799" wp14:editId="7C575DCA">
            <wp:extent cx="3476389" cy="2596412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439" cy="26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F132" w14:textId="77777777" w:rsidR="00A44D5C" w:rsidRDefault="00A44D5C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</w:p>
    <w:p w14:paraId="74610718" w14:textId="77777777" w:rsidR="00A44D5C" w:rsidRDefault="00A44D5C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</w:p>
    <w:p w14:paraId="495A0E57" w14:textId="77777777" w:rsidR="00A44D5C" w:rsidRDefault="00A44D5C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</w:p>
    <w:p w14:paraId="1EE50BBB" w14:textId="77777777" w:rsidR="00A44D5C" w:rsidRDefault="00A44D5C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</w:p>
    <w:p w14:paraId="53FFBC88" w14:textId="77777777" w:rsidR="00A44D5C" w:rsidRDefault="00A44D5C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</w:p>
    <w:p w14:paraId="30A52E7B" w14:textId="2F92DF0E" w:rsidR="00E95214" w:rsidRPr="00F8750B" w:rsidRDefault="00E95214" w:rsidP="00E95214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lastRenderedPageBreak/>
        <w:t>索套</w:t>
      </w:r>
      <w:r w:rsidRPr="00F8750B">
        <w:rPr>
          <w:rFonts w:asciiTheme="minorEastAsia" w:hAnsiTheme="minorEastAsia" w:hint="eastAsia"/>
          <w:b/>
          <w:sz w:val="22"/>
        </w:rPr>
        <w:t>回归(</w:t>
      </w:r>
      <w:r>
        <w:rPr>
          <w:rFonts w:asciiTheme="minorEastAsia" w:hAnsiTheme="minorEastAsia" w:hint="eastAsia"/>
          <w:b/>
          <w:sz w:val="22"/>
        </w:rPr>
        <w:t xml:space="preserve">LASSO </w:t>
      </w:r>
      <w:r w:rsidRPr="00F8750B">
        <w:rPr>
          <w:rFonts w:asciiTheme="minorEastAsia" w:hAnsiTheme="minorEastAsia"/>
          <w:b/>
          <w:sz w:val="22"/>
        </w:rPr>
        <w:t>Regression</w:t>
      </w:r>
      <w:r w:rsidRPr="00F8750B">
        <w:rPr>
          <w:rFonts w:asciiTheme="minorEastAsia" w:hAnsiTheme="minorEastAsia" w:hint="eastAsia"/>
          <w:b/>
          <w:sz w:val="22"/>
        </w:rPr>
        <w:t>)</w:t>
      </w:r>
    </w:p>
    <w:p w14:paraId="3EB60898" w14:textId="1C464117" w:rsidR="00406923" w:rsidRDefault="00FF2D41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b/>
          <w:sz w:val="21"/>
          <w:lang w:val="en-US"/>
        </w:rPr>
      </w:pPr>
      <w:r w:rsidRPr="00FF2D41">
        <w:rPr>
          <w:lang w:val="en-US"/>
        </w:rPr>
        <w:drawing>
          <wp:inline distT="0" distB="0" distL="0" distR="0" wp14:anchorId="4E3C5F53" wp14:editId="44AE4600">
            <wp:extent cx="2156910" cy="482420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9702" cy="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D41">
        <w:rPr>
          <w:rFonts w:hint="eastAsia"/>
          <w:b/>
          <w:sz w:val="21"/>
          <w:lang w:val="en-US"/>
        </w:rPr>
        <w:t>尽可能小</w:t>
      </w:r>
    </w:p>
    <w:p w14:paraId="4E3BD171" w14:textId="3212B901" w:rsidR="00FF2D41" w:rsidRDefault="00957423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957423">
        <w:rPr>
          <w:lang w:val="en-US"/>
        </w:rPr>
        <w:drawing>
          <wp:inline distT="0" distB="0" distL="0" distR="0" wp14:anchorId="135029D1" wp14:editId="2B7D7881">
            <wp:extent cx="3704989" cy="2249999"/>
            <wp:effectExtent l="0" t="0" r="3810" b="1079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8676" cy="22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B519" w14:textId="5510FFE2" w:rsidR="00A44D5C" w:rsidRDefault="00D8305B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D8305B">
        <w:rPr>
          <w:lang w:val="en-US"/>
        </w:rPr>
        <w:drawing>
          <wp:inline distT="0" distB="0" distL="0" distR="0" wp14:anchorId="08356330" wp14:editId="05603513">
            <wp:extent cx="3933589" cy="2592325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6331" cy="26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D0A" w14:textId="43749176" w:rsidR="00D8305B" w:rsidRDefault="00DE0429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DE0429">
        <w:rPr>
          <w:lang w:val="en-US"/>
        </w:rPr>
        <w:drawing>
          <wp:inline distT="0" distB="0" distL="0" distR="0" wp14:anchorId="69FD2E49" wp14:editId="64EA63D0">
            <wp:extent cx="3939091" cy="1618924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5626" cy="16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4FC7" w14:textId="0EF83FDA" w:rsidR="00DE0429" w:rsidRDefault="004327B9" w:rsidP="004F44A9">
      <w:pPr>
        <w:pStyle w:val="a"/>
        <w:numPr>
          <w:ilvl w:val="0"/>
          <w:numId w:val="0"/>
        </w:numPr>
        <w:ind w:left="432" w:firstLine="288"/>
        <w:rPr>
          <w:rFonts w:hint="eastAsia"/>
          <w:lang w:val="en-US"/>
        </w:rPr>
      </w:pPr>
      <w:r w:rsidRPr="004327B9">
        <w:rPr>
          <w:lang w:val="en-US"/>
        </w:rPr>
        <w:lastRenderedPageBreak/>
        <w:drawing>
          <wp:inline distT="0" distB="0" distL="0" distR="0" wp14:anchorId="64B63AB3" wp14:editId="5F38C0A3">
            <wp:extent cx="3948087" cy="2513094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6440" cy="25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E2D" w14:textId="5682DAAF" w:rsidR="004327B9" w:rsidRDefault="000804BA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0804BA">
        <w:rPr>
          <w:rFonts w:asciiTheme="minorEastAsia" w:hAnsiTheme="minorEastAsia" w:hint="eastAsia"/>
          <w:b/>
          <w:sz w:val="24"/>
          <w:lang w:val="en-US"/>
        </w:rPr>
        <w:t>LASSO</w:t>
      </w:r>
      <w:r>
        <w:rPr>
          <w:rFonts w:asciiTheme="minorEastAsia" w:hAnsiTheme="minorEastAsia" w:hint="eastAsia"/>
          <w:b/>
          <w:sz w:val="24"/>
          <w:lang w:val="en-US"/>
        </w:rPr>
        <w:t>趋向于使得一部分θ值变为0。</w:t>
      </w:r>
      <w:r w:rsidR="00363F0B">
        <w:rPr>
          <w:rFonts w:asciiTheme="minorEastAsia" w:hAnsiTheme="minorEastAsia" w:hint="eastAsia"/>
          <w:b/>
          <w:sz w:val="24"/>
          <w:lang w:val="en-US"/>
        </w:rPr>
        <w:t>所以可作为特征选择使用。</w:t>
      </w:r>
    </w:p>
    <w:p w14:paraId="7A09FD13" w14:textId="6070030E" w:rsidR="008715CC" w:rsidRDefault="004D1B3F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Ridge vs LASSO</w:t>
      </w:r>
    </w:p>
    <w:p w14:paraId="01457396" w14:textId="58A8B755" w:rsidR="004D1B3F" w:rsidRDefault="00690B6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690B62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5B8E1430" wp14:editId="12E48BA4">
            <wp:extent cx="4410073" cy="1968826"/>
            <wp:effectExtent l="0" t="0" r="10160" b="1270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1084" cy="19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BF4F" w14:textId="12924AF6" w:rsidR="00690B62" w:rsidRDefault="00175DC3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L-P范数</w:t>
      </w:r>
    </w:p>
    <w:p w14:paraId="115286C7" w14:textId="35352FDF" w:rsidR="00175DC3" w:rsidRDefault="002A2EA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2A2EA2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547A5F91" wp14:editId="2E698B87">
            <wp:extent cx="4313156" cy="872474"/>
            <wp:effectExtent l="0" t="0" r="508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3903" cy="8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826D" w14:textId="55C6E278" w:rsidR="002A2EA2" w:rsidRDefault="004E30EF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L0范数</w:t>
      </w:r>
    </w:p>
    <w:p w14:paraId="49EB029D" w14:textId="2672A436" w:rsidR="004E30EF" w:rsidRDefault="009468C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9468C2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17127DD1" wp14:editId="2DDC243D">
            <wp:extent cx="3038711" cy="759678"/>
            <wp:effectExtent l="0" t="0" r="9525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7966" cy="7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0E4A" w14:textId="136E3567" w:rsidR="009468C2" w:rsidRDefault="009468C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L1范数</w:t>
      </w:r>
    </w:p>
    <w:p w14:paraId="06036360" w14:textId="04E39142" w:rsidR="009468C2" w:rsidRDefault="0018414E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18414E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29484594" wp14:editId="1F12ED23">
            <wp:extent cx="1990489" cy="445787"/>
            <wp:effectExtent l="0" t="0" r="0" b="1143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3475" cy="4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65AC" w14:textId="77777777" w:rsidR="004B29C2" w:rsidRDefault="004B29C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</w:p>
    <w:p w14:paraId="302D6EB2" w14:textId="77777777" w:rsidR="004B29C2" w:rsidRDefault="004B29C2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</w:p>
    <w:p w14:paraId="34201768" w14:textId="70A4EF86" w:rsidR="0018414E" w:rsidRDefault="0018414E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lastRenderedPageBreak/>
        <w:t>L2范数</w:t>
      </w:r>
    </w:p>
    <w:p w14:paraId="0285CC9D" w14:textId="7BB6EFC5" w:rsidR="0018414E" w:rsidRDefault="007A245B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7A245B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34194570" wp14:editId="72FB11F8">
            <wp:extent cx="1761889" cy="46724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1859" cy="4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7ADC" w14:textId="5DB9C159" w:rsidR="009166A1" w:rsidRDefault="009166A1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9166A1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3A3B6839" wp14:editId="7E8C0E09">
            <wp:extent cx="4505089" cy="190594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0924" cy="19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AAC0" w14:textId="711CF1E1" w:rsidR="00D36741" w:rsidRDefault="00D36741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D36741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7E782A1D" wp14:editId="04757BC4">
            <wp:extent cx="3855956" cy="631340"/>
            <wp:effectExtent l="0" t="0" r="508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9062" cy="64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BACA" w14:textId="71D42B5C" w:rsidR="00D36741" w:rsidRDefault="00915A57" w:rsidP="004F44A9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915A57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73904C13" wp14:editId="681A3034">
            <wp:extent cx="3919736" cy="626150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2503" cy="6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2B1" w14:textId="61E75D99" w:rsidR="00C72415" w:rsidRDefault="00C72415" w:rsidP="00B866DF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弹性网</w:t>
      </w:r>
      <w:r w:rsidR="00B866DF">
        <w:rPr>
          <w:rFonts w:asciiTheme="minorEastAsia" w:hAnsiTheme="minorEastAsia" w:hint="eastAsia"/>
          <w:b/>
          <w:sz w:val="24"/>
          <w:lang w:val="en-US"/>
        </w:rPr>
        <w:t>(</w:t>
      </w:r>
      <w:r w:rsidR="00B866DF" w:rsidRPr="00B866DF">
        <w:rPr>
          <w:rFonts w:asciiTheme="minorEastAsia" w:hAnsiTheme="minorEastAsia"/>
          <w:b/>
          <w:sz w:val="24"/>
          <w:lang w:val="en-US"/>
        </w:rPr>
        <w:t>Elastic Net</w:t>
      </w:r>
      <w:r w:rsidR="00B866DF">
        <w:rPr>
          <w:rFonts w:asciiTheme="minorEastAsia" w:hAnsiTheme="minorEastAsia" w:hint="eastAsia"/>
          <w:b/>
          <w:sz w:val="24"/>
          <w:lang w:val="en-US"/>
        </w:rPr>
        <w:t>)</w:t>
      </w:r>
    </w:p>
    <w:p w14:paraId="03FE9CF0" w14:textId="34B4A514" w:rsidR="00B866DF" w:rsidRDefault="00125146" w:rsidP="00B866DF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125146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112DB14E" wp14:editId="400C54C9">
            <wp:extent cx="5464054" cy="1969045"/>
            <wp:effectExtent l="0" t="0" r="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0467" cy="19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866" w14:textId="3DB0A232" w:rsidR="00125146" w:rsidRDefault="000F5D73" w:rsidP="00B866DF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0F5D73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3C4B2C9C" wp14:editId="6D1C578E">
            <wp:extent cx="4313156" cy="584357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65" cy="5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2343" w14:textId="5BE2A9C1" w:rsidR="000F5D73" w:rsidRDefault="00EB3712" w:rsidP="00B866DF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EB3712">
        <w:rPr>
          <w:rFonts w:asciiTheme="minorEastAsia" w:hAnsiTheme="minorEastAsia"/>
          <w:b/>
          <w:sz w:val="24"/>
          <w:lang w:val="en-US"/>
        </w:rPr>
        <w:drawing>
          <wp:inline distT="0" distB="0" distL="0" distR="0" wp14:anchorId="2197470D" wp14:editId="69E589A7">
            <wp:extent cx="3362089" cy="175422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4326" cy="17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B4B8" w14:textId="2CC65AF7" w:rsidR="00EB3712" w:rsidRDefault="00833E8E" w:rsidP="00B866DF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 w:hint="eastAsia"/>
          <w:b/>
          <w:sz w:val="24"/>
          <w:lang w:val="en-US"/>
        </w:rPr>
      </w:pPr>
      <w:r w:rsidRPr="00833E8E">
        <w:rPr>
          <w:rFonts w:asciiTheme="minorEastAsia" w:hAnsiTheme="minorEastAsia"/>
          <w:b/>
          <w:sz w:val="24"/>
          <w:lang w:val="en-US"/>
        </w:rPr>
        <w:lastRenderedPageBreak/>
        <w:drawing>
          <wp:inline distT="0" distB="0" distL="0" distR="0" wp14:anchorId="509C7D83" wp14:editId="43A399F3">
            <wp:extent cx="4086653" cy="2637967"/>
            <wp:effectExtent l="0" t="0" r="3175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561" cy="264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3712">
      <w:footerReference w:type="default" r:id="rId102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2FEE2E" w14:textId="77777777" w:rsidR="005B4DA9" w:rsidRDefault="005B4DA9">
      <w:r>
        <w:separator/>
      </w:r>
    </w:p>
    <w:p w14:paraId="2CD142DD" w14:textId="77777777" w:rsidR="005B4DA9" w:rsidRDefault="005B4DA9"/>
  </w:endnote>
  <w:endnote w:type="continuationSeparator" w:id="0">
    <w:p w14:paraId="369EE9B3" w14:textId="77777777" w:rsidR="005B4DA9" w:rsidRDefault="005B4DA9">
      <w:r>
        <w:continuationSeparator/>
      </w:r>
    </w:p>
    <w:p w14:paraId="09784116" w14:textId="77777777" w:rsidR="005B4DA9" w:rsidRDefault="005B4DA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D5387D" w14:textId="77777777" w:rsidR="007A245B" w:rsidRDefault="007A245B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3E8E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81921" w14:textId="77777777" w:rsidR="005B4DA9" w:rsidRDefault="005B4DA9">
      <w:r>
        <w:separator/>
      </w:r>
    </w:p>
    <w:p w14:paraId="0EE8FFED" w14:textId="77777777" w:rsidR="005B4DA9" w:rsidRDefault="005B4DA9"/>
  </w:footnote>
  <w:footnote w:type="continuationSeparator" w:id="0">
    <w:p w14:paraId="1F00FFB2" w14:textId="77777777" w:rsidR="005B4DA9" w:rsidRDefault="005B4DA9">
      <w:r>
        <w:continuationSeparator/>
      </w:r>
    </w:p>
    <w:p w14:paraId="045E17AD" w14:textId="77777777" w:rsidR="005B4DA9" w:rsidRDefault="005B4DA9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7FD"/>
    <w:rsid w:val="000371C6"/>
    <w:rsid w:val="000804BA"/>
    <w:rsid w:val="00092C65"/>
    <w:rsid w:val="000A5C49"/>
    <w:rsid w:val="000A7246"/>
    <w:rsid w:val="000B213D"/>
    <w:rsid w:val="000D2970"/>
    <w:rsid w:val="000D72AE"/>
    <w:rsid w:val="000E02E0"/>
    <w:rsid w:val="000F5D73"/>
    <w:rsid w:val="00125146"/>
    <w:rsid w:val="00134AF7"/>
    <w:rsid w:val="00173543"/>
    <w:rsid w:val="001746F7"/>
    <w:rsid w:val="00175DC3"/>
    <w:rsid w:val="0018414E"/>
    <w:rsid w:val="0018672D"/>
    <w:rsid w:val="00190D2E"/>
    <w:rsid w:val="001921A1"/>
    <w:rsid w:val="00195C93"/>
    <w:rsid w:val="001A31E4"/>
    <w:rsid w:val="001B0BD3"/>
    <w:rsid w:val="001B1E76"/>
    <w:rsid w:val="001C2963"/>
    <w:rsid w:val="001E671B"/>
    <w:rsid w:val="001F1AEB"/>
    <w:rsid w:val="00207C82"/>
    <w:rsid w:val="002162A7"/>
    <w:rsid w:val="00227E73"/>
    <w:rsid w:val="002359E5"/>
    <w:rsid w:val="002556BC"/>
    <w:rsid w:val="002603B0"/>
    <w:rsid w:val="00260A09"/>
    <w:rsid w:val="00266952"/>
    <w:rsid w:val="00275414"/>
    <w:rsid w:val="002944CF"/>
    <w:rsid w:val="002946D4"/>
    <w:rsid w:val="002A18E9"/>
    <w:rsid w:val="002A2EA2"/>
    <w:rsid w:val="002A6292"/>
    <w:rsid w:val="002A7694"/>
    <w:rsid w:val="002C020F"/>
    <w:rsid w:val="002C101C"/>
    <w:rsid w:val="002D4E80"/>
    <w:rsid w:val="002D5965"/>
    <w:rsid w:val="002E5F72"/>
    <w:rsid w:val="00302903"/>
    <w:rsid w:val="00303F57"/>
    <w:rsid w:val="00304885"/>
    <w:rsid w:val="00304A11"/>
    <w:rsid w:val="00307089"/>
    <w:rsid w:val="0031052D"/>
    <w:rsid w:val="00355BB6"/>
    <w:rsid w:val="00363F0B"/>
    <w:rsid w:val="00370EA7"/>
    <w:rsid w:val="00387D70"/>
    <w:rsid w:val="003A78AD"/>
    <w:rsid w:val="003B49A0"/>
    <w:rsid w:val="003B6777"/>
    <w:rsid w:val="003C106E"/>
    <w:rsid w:val="003C4B70"/>
    <w:rsid w:val="003C4D89"/>
    <w:rsid w:val="003D76B0"/>
    <w:rsid w:val="003D7F8C"/>
    <w:rsid w:val="003E1820"/>
    <w:rsid w:val="003E2BFC"/>
    <w:rsid w:val="00401E10"/>
    <w:rsid w:val="004027FD"/>
    <w:rsid w:val="00403225"/>
    <w:rsid w:val="00403497"/>
    <w:rsid w:val="00406923"/>
    <w:rsid w:val="004327B9"/>
    <w:rsid w:val="00443DB7"/>
    <w:rsid w:val="00465AB7"/>
    <w:rsid w:val="004B29C2"/>
    <w:rsid w:val="004B48B0"/>
    <w:rsid w:val="004C27D7"/>
    <w:rsid w:val="004D1B3F"/>
    <w:rsid w:val="004E30EF"/>
    <w:rsid w:val="004E73EB"/>
    <w:rsid w:val="004F44A9"/>
    <w:rsid w:val="004F6727"/>
    <w:rsid w:val="00525FC1"/>
    <w:rsid w:val="00533586"/>
    <w:rsid w:val="0053607A"/>
    <w:rsid w:val="00547C66"/>
    <w:rsid w:val="0055529C"/>
    <w:rsid w:val="005571B7"/>
    <w:rsid w:val="0056476D"/>
    <w:rsid w:val="005656A8"/>
    <w:rsid w:val="00573074"/>
    <w:rsid w:val="00590C96"/>
    <w:rsid w:val="00595434"/>
    <w:rsid w:val="00595DA2"/>
    <w:rsid w:val="005A382A"/>
    <w:rsid w:val="005B2EFB"/>
    <w:rsid w:val="005B4DA9"/>
    <w:rsid w:val="005B6FAF"/>
    <w:rsid w:val="005D16A6"/>
    <w:rsid w:val="005D40BB"/>
    <w:rsid w:val="005D40E3"/>
    <w:rsid w:val="005E198B"/>
    <w:rsid w:val="005F0290"/>
    <w:rsid w:val="00615332"/>
    <w:rsid w:val="00630D90"/>
    <w:rsid w:val="006321A2"/>
    <w:rsid w:val="006376A3"/>
    <w:rsid w:val="00646384"/>
    <w:rsid w:val="006576F2"/>
    <w:rsid w:val="0066787D"/>
    <w:rsid w:val="0067327F"/>
    <w:rsid w:val="00675F05"/>
    <w:rsid w:val="0067674D"/>
    <w:rsid w:val="00690B62"/>
    <w:rsid w:val="006A5908"/>
    <w:rsid w:val="006B3561"/>
    <w:rsid w:val="006C47DC"/>
    <w:rsid w:val="006C5D9D"/>
    <w:rsid w:val="006C5EE4"/>
    <w:rsid w:val="006C6422"/>
    <w:rsid w:val="006D69E6"/>
    <w:rsid w:val="006E1A7C"/>
    <w:rsid w:val="00707374"/>
    <w:rsid w:val="00710520"/>
    <w:rsid w:val="00726A8C"/>
    <w:rsid w:val="0078786C"/>
    <w:rsid w:val="007A245B"/>
    <w:rsid w:val="007A2DE0"/>
    <w:rsid w:val="007E3106"/>
    <w:rsid w:val="008143ED"/>
    <w:rsid w:val="008250CF"/>
    <w:rsid w:val="008250DB"/>
    <w:rsid w:val="00832DD1"/>
    <w:rsid w:val="00833E8E"/>
    <w:rsid w:val="00837791"/>
    <w:rsid w:val="00843656"/>
    <w:rsid w:val="00844323"/>
    <w:rsid w:val="00853352"/>
    <w:rsid w:val="00856081"/>
    <w:rsid w:val="008715CC"/>
    <w:rsid w:val="00872E10"/>
    <w:rsid w:val="008C0740"/>
    <w:rsid w:val="008C3200"/>
    <w:rsid w:val="008D0622"/>
    <w:rsid w:val="008D0AC1"/>
    <w:rsid w:val="008D1FD5"/>
    <w:rsid w:val="008E6EA5"/>
    <w:rsid w:val="008F2B2C"/>
    <w:rsid w:val="00915A57"/>
    <w:rsid w:val="00915DB2"/>
    <w:rsid w:val="009166A1"/>
    <w:rsid w:val="009250CA"/>
    <w:rsid w:val="00933191"/>
    <w:rsid w:val="0093670B"/>
    <w:rsid w:val="00942E58"/>
    <w:rsid w:val="00944CFD"/>
    <w:rsid w:val="009468C2"/>
    <w:rsid w:val="0095051B"/>
    <w:rsid w:val="00951327"/>
    <w:rsid w:val="00957423"/>
    <w:rsid w:val="00963A5B"/>
    <w:rsid w:val="009771A1"/>
    <w:rsid w:val="00991556"/>
    <w:rsid w:val="009B6620"/>
    <w:rsid w:val="009C64BC"/>
    <w:rsid w:val="009C7A09"/>
    <w:rsid w:val="009E61D7"/>
    <w:rsid w:val="009F3133"/>
    <w:rsid w:val="00A173F7"/>
    <w:rsid w:val="00A244F1"/>
    <w:rsid w:val="00A35116"/>
    <w:rsid w:val="00A36DCC"/>
    <w:rsid w:val="00A434E5"/>
    <w:rsid w:val="00A44D5C"/>
    <w:rsid w:val="00A4684D"/>
    <w:rsid w:val="00A5017F"/>
    <w:rsid w:val="00A5201D"/>
    <w:rsid w:val="00A722B2"/>
    <w:rsid w:val="00A74BEF"/>
    <w:rsid w:val="00A90F27"/>
    <w:rsid w:val="00A92C30"/>
    <w:rsid w:val="00AA5063"/>
    <w:rsid w:val="00AB6812"/>
    <w:rsid w:val="00AC5172"/>
    <w:rsid w:val="00AD2D74"/>
    <w:rsid w:val="00B00F64"/>
    <w:rsid w:val="00B06511"/>
    <w:rsid w:val="00B24863"/>
    <w:rsid w:val="00B3075E"/>
    <w:rsid w:val="00B3236A"/>
    <w:rsid w:val="00B618B2"/>
    <w:rsid w:val="00B809F1"/>
    <w:rsid w:val="00B85811"/>
    <w:rsid w:val="00B866DF"/>
    <w:rsid w:val="00B92C12"/>
    <w:rsid w:val="00BA3309"/>
    <w:rsid w:val="00BB2F58"/>
    <w:rsid w:val="00BB30C7"/>
    <w:rsid w:val="00BC30CD"/>
    <w:rsid w:val="00BD09E9"/>
    <w:rsid w:val="00BD39B4"/>
    <w:rsid w:val="00BF6D99"/>
    <w:rsid w:val="00C024AE"/>
    <w:rsid w:val="00C10E09"/>
    <w:rsid w:val="00C13D15"/>
    <w:rsid w:val="00C33F2D"/>
    <w:rsid w:val="00C35F1A"/>
    <w:rsid w:val="00C403C3"/>
    <w:rsid w:val="00C47C1A"/>
    <w:rsid w:val="00C5179E"/>
    <w:rsid w:val="00C708B9"/>
    <w:rsid w:val="00C71BFC"/>
    <w:rsid w:val="00C72415"/>
    <w:rsid w:val="00C9613D"/>
    <w:rsid w:val="00CA5461"/>
    <w:rsid w:val="00CA5C7A"/>
    <w:rsid w:val="00CB6059"/>
    <w:rsid w:val="00CE13D0"/>
    <w:rsid w:val="00CE7D8D"/>
    <w:rsid w:val="00CF4398"/>
    <w:rsid w:val="00CF5BD6"/>
    <w:rsid w:val="00D0138D"/>
    <w:rsid w:val="00D10AE8"/>
    <w:rsid w:val="00D2110F"/>
    <w:rsid w:val="00D22CAB"/>
    <w:rsid w:val="00D30711"/>
    <w:rsid w:val="00D34E42"/>
    <w:rsid w:val="00D35E50"/>
    <w:rsid w:val="00D36741"/>
    <w:rsid w:val="00D41E95"/>
    <w:rsid w:val="00D62B09"/>
    <w:rsid w:val="00D7124C"/>
    <w:rsid w:val="00D773D7"/>
    <w:rsid w:val="00D8305B"/>
    <w:rsid w:val="00D93C55"/>
    <w:rsid w:val="00DB1257"/>
    <w:rsid w:val="00DB7900"/>
    <w:rsid w:val="00DE0429"/>
    <w:rsid w:val="00DE16AB"/>
    <w:rsid w:val="00E319E3"/>
    <w:rsid w:val="00E44B4D"/>
    <w:rsid w:val="00E4635D"/>
    <w:rsid w:val="00E668F6"/>
    <w:rsid w:val="00E70B04"/>
    <w:rsid w:val="00E724AC"/>
    <w:rsid w:val="00E74F06"/>
    <w:rsid w:val="00E80138"/>
    <w:rsid w:val="00E95214"/>
    <w:rsid w:val="00EB1A30"/>
    <w:rsid w:val="00EB3712"/>
    <w:rsid w:val="00EB3E34"/>
    <w:rsid w:val="00EE01B0"/>
    <w:rsid w:val="00EE3CFC"/>
    <w:rsid w:val="00F10BC9"/>
    <w:rsid w:val="00F155F7"/>
    <w:rsid w:val="00F17A81"/>
    <w:rsid w:val="00F54560"/>
    <w:rsid w:val="00F64C60"/>
    <w:rsid w:val="00F64EC6"/>
    <w:rsid w:val="00F8750B"/>
    <w:rsid w:val="00F905DF"/>
    <w:rsid w:val="00FE07B4"/>
    <w:rsid w:val="00FF0D16"/>
    <w:rsid w:val="00FF2D41"/>
    <w:rsid w:val="00FF7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A4CE7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F3133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 w:after="120" w:line="259" w:lineRule="auto"/>
      <w:outlineLvl w:val="3"/>
    </w:pPr>
    <w:rPr>
      <w:rFonts w:asciiTheme="majorHAnsi" w:eastAsiaTheme="majorEastAsia" w:hAnsiTheme="majorHAnsi" w:cstheme="majorBidi"/>
      <w:i/>
      <w:iCs/>
      <w:color w:val="595959" w:themeColor="text1" w:themeTint="A6"/>
      <w:sz w:val="40"/>
      <w:szCs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 w:after="120" w:line="259" w:lineRule="auto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  <w:szCs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 w:after="120" w:line="259" w:lineRule="auto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  <w:szCs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 w:after="120" w:line="259" w:lineRule="auto"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4"/>
      <w:szCs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 w:after="120" w:line="259" w:lineRule="auto"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4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 w:after="120" w:line="259" w:lineRule="auto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 w:val="30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 w:line="259" w:lineRule="auto"/>
      <w:contextualSpacing/>
    </w:pPr>
    <w:rPr>
      <w:rFonts w:asciiTheme="minorHAnsi" w:hAnsiTheme="minorHAnsi" w:cstheme="minorBidi"/>
      <w:caps/>
      <w:color w:val="595959" w:themeColor="text1" w:themeTint="A6"/>
      <w:sz w:val="40"/>
      <w:szCs w:val="30"/>
      <w:lang w:val="en-GB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 w:after="120" w:line="259" w:lineRule="auto"/>
    </w:pPr>
    <w:rPr>
      <w:rFonts w:asciiTheme="minorHAnsi" w:hAnsiTheme="minorHAnsi" w:cstheme="minorBidi"/>
      <w:i/>
      <w:iCs/>
      <w:color w:val="595959" w:themeColor="text1" w:themeTint="A6"/>
      <w:sz w:val="36"/>
      <w:szCs w:val="30"/>
      <w:lang w:val="en-GB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 w:after="120" w:line="259" w:lineRule="auto"/>
    </w:pPr>
    <w:rPr>
      <w:rFonts w:asciiTheme="minorHAnsi" w:hAnsiTheme="minorHAnsi" w:cstheme="minorBidi"/>
      <w:b/>
      <w:i/>
      <w:iCs/>
      <w:color w:val="595959" w:themeColor="text1" w:themeTint="A6"/>
      <w:sz w:val="36"/>
      <w:szCs w:val="30"/>
      <w:lang w:val="en-GB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8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footer" Target="footer1.xml"/><Relationship Id="rId103" Type="http://schemas.openxmlformats.org/officeDocument/2006/relationships/fontTable" Target="fontTable.xml"/><Relationship Id="rId104" Type="http://schemas.openxmlformats.org/officeDocument/2006/relationships/glossaryDocument" Target="glossary/document.xml"/><Relationship Id="rId10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jpe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6C3"/>
    <w:rsid w:val="00640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C249B02D185C44FBA7DD1EBC0964CD5">
    <w:name w:val="3C249B02D185C44FBA7DD1EBC0964CD5"/>
    <w:pPr>
      <w:widowControl w:val="0"/>
      <w:jc w:val="both"/>
    </w:pPr>
  </w:style>
  <w:style w:type="paragraph" w:styleId="a">
    <w:name w:val="List Bullet"/>
    <w:basedOn w:val="a0"/>
    <w:uiPriority w:val="9"/>
    <w:qFormat/>
    <w:pPr>
      <w:widowControl/>
      <w:numPr>
        <w:numId w:val="1"/>
      </w:numPr>
      <w:spacing w:after="120" w:line="259" w:lineRule="auto"/>
      <w:jc w:val="left"/>
    </w:pPr>
    <w:rPr>
      <w:rFonts w:eastAsiaTheme="minorHAnsi"/>
      <w:color w:val="595959" w:themeColor="text1" w:themeTint="A6"/>
      <w:kern w:val="0"/>
      <w:sz w:val="30"/>
      <w:szCs w:val="30"/>
      <w:lang w:eastAsia="ja-JP"/>
    </w:rPr>
  </w:style>
  <w:style w:type="paragraph" w:customStyle="1" w:styleId="49B4AFEB7B6E9345A2173382DFE7C855">
    <w:name w:val="49B4AFEB7B6E9345A2173382DFE7C85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81</TotalTime>
  <Pages>26</Pages>
  <Words>270</Words>
  <Characters>1544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251</cp:revision>
  <dcterms:created xsi:type="dcterms:W3CDTF">2019-02-19T00:38:00Z</dcterms:created>
  <dcterms:modified xsi:type="dcterms:W3CDTF">2019-02-20T14:20:00Z</dcterms:modified>
</cp:coreProperties>
</file>