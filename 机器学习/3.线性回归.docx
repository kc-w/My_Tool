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1FD41C9" w14:textId="77777777" w:rsidR="00533586" w:rsidRDefault="00484E18">
      <w:pPr>
        <w:pStyle w:val="1"/>
        <w:rPr>
          <w:rFonts w:hint="eastAsia"/>
        </w:rPr>
      </w:pPr>
      <w:r>
        <w:rPr>
          <w:rFonts w:hint="eastAsia"/>
        </w:rPr>
        <w:t>线性回归</w:t>
      </w:r>
    </w:p>
    <w:p w14:paraId="216F69B2" w14:textId="367A2901" w:rsidR="00533586" w:rsidRDefault="00EC7D2B" w:rsidP="00CB7177">
      <w:pPr>
        <w:pStyle w:val="a"/>
        <w:rPr>
          <w:rFonts w:hint="eastAsia"/>
        </w:rPr>
      </w:pPr>
      <w:r>
        <w:rPr>
          <w:rFonts w:hint="eastAsia"/>
        </w:rPr>
        <w:t>概述</w:t>
      </w:r>
    </w:p>
    <w:p w14:paraId="28D75326" w14:textId="35AA9326" w:rsidR="00751293" w:rsidRPr="00100A2C" w:rsidRDefault="001E5CD5" w:rsidP="00362D2D">
      <w:pPr>
        <w:ind w:left="432"/>
        <w:rPr>
          <w:rFonts w:asciiTheme="minorEastAsia" w:hAnsiTheme="minorEastAsia" w:hint="eastAsia"/>
          <w:b/>
          <w:sz w:val="21"/>
        </w:rPr>
      </w:pPr>
      <w:r w:rsidRPr="00100A2C">
        <w:rPr>
          <w:rFonts w:asciiTheme="minorEastAsia" w:hAnsiTheme="minorEastAsia" w:hint="eastAsia"/>
          <w:b/>
          <w:sz w:val="21"/>
        </w:rPr>
        <w:t>线性回归(</w:t>
      </w:r>
      <w:r w:rsidR="00615ADD" w:rsidRPr="00100A2C">
        <w:rPr>
          <w:rFonts w:asciiTheme="minorEastAsia" w:hAnsiTheme="minorEastAsia" w:cstheme="minorBidi"/>
          <w:b/>
          <w:color w:val="595959" w:themeColor="text1" w:themeTint="A6"/>
          <w:sz w:val="21"/>
          <w:szCs w:val="30"/>
          <w:lang w:val="en-GB"/>
        </w:rPr>
        <w:t>Linear Regression</w:t>
      </w:r>
      <w:r w:rsidRPr="00100A2C">
        <w:rPr>
          <w:rFonts w:asciiTheme="minorEastAsia" w:hAnsiTheme="minorEastAsia" w:hint="eastAsia"/>
          <w:b/>
          <w:sz w:val="21"/>
        </w:rPr>
        <w:t>)</w:t>
      </w:r>
      <w:r w:rsidR="00751293" w:rsidRPr="00100A2C">
        <w:rPr>
          <w:rFonts w:asciiTheme="minorEastAsia" w:hAnsiTheme="minorEastAsia" w:hint="eastAsia"/>
          <w:b/>
          <w:sz w:val="21"/>
        </w:rPr>
        <w:t>是利用数理统计中</w:t>
      </w:r>
      <w:r w:rsidR="00362D2D" w:rsidRPr="00100A2C">
        <w:rPr>
          <w:rFonts w:asciiTheme="minorEastAsia" w:hAnsiTheme="minorEastAsia" w:hint="eastAsia"/>
          <w:b/>
          <w:sz w:val="21"/>
        </w:rPr>
        <w:t>的回归分析，来确定两个或两个</w:t>
      </w:r>
      <w:r w:rsidR="00751293" w:rsidRPr="00100A2C">
        <w:rPr>
          <w:rFonts w:asciiTheme="minorEastAsia" w:hAnsiTheme="minorEastAsia" w:hint="eastAsia"/>
          <w:b/>
          <w:sz w:val="21"/>
        </w:rPr>
        <w:t>以上变量间相互依赖的定量关系的一种统计分析方法。</w:t>
      </w:r>
    </w:p>
    <w:p w14:paraId="663F03E9" w14:textId="54815CDD" w:rsidR="00751293" w:rsidRPr="00100A2C" w:rsidRDefault="00297098" w:rsidP="00B004B0">
      <w:pPr>
        <w:ind w:left="432"/>
        <w:rPr>
          <w:rFonts w:asciiTheme="minorEastAsia" w:hAnsiTheme="minorEastAsia" w:hint="eastAsia"/>
          <w:b/>
          <w:sz w:val="21"/>
        </w:rPr>
      </w:pPr>
      <w:r w:rsidRPr="00100A2C">
        <w:rPr>
          <w:rFonts w:asciiTheme="minorEastAsia" w:hAnsiTheme="minorEastAsia" w:hint="eastAsia"/>
          <w:b/>
          <w:sz w:val="21"/>
        </w:rPr>
        <w:t>在线性回归中，</w:t>
      </w:r>
      <w:r w:rsidR="00B004B0" w:rsidRPr="00100A2C">
        <w:rPr>
          <w:rFonts w:asciiTheme="minorEastAsia" w:hAnsiTheme="minorEastAsia" w:hint="eastAsia"/>
          <w:b/>
          <w:sz w:val="21"/>
        </w:rPr>
        <w:t>只包括一个自变量和一个因变量，且两者的关系可用一条直线近似表示，这种回归分析称为一元线性回归分析。</w:t>
      </w:r>
    </w:p>
    <w:p w14:paraId="5775927B" w14:textId="05D9F6A0" w:rsidR="00B004B0" w:rsidRDefault="00235FF2" w:rsidP="00B004B0">
      <w:pPr>
        <w:ind w:left="432"/>
        <w:rPr>
          <w:rFonts w:asciiTheme="minorEastAsia" w:hAnsiTheme="minorEastAsia" w:hint="eastAsia"/>
          <w:b/>
          <w:sz w:val="21"/>
        </w:rPr>
      </w:pPr>
      <w:r w:rsidRPr="00100A2C">
        <w:rPr>
          <w:rFonts w:asciiTheme="minorEastAsia" w:hAnsiTheme="minorEastAsia" w:hint="eastAsia"/>
          <w:b/>
          <w:sz w:val="21"/>
        </w:rPr>
        <w:t>如果回归分析中包括两个或两个以上的自变量，且因变量与自变量之间是线性关系，</w:t>
      </w:r>
      <w:r w:rsidR="00362D2D" w:rsidRPr="00100A2C">
        <w:rPr>
          <w:rFonts w:asciiTheme="minorEastAsia" w:hAnsiTheme="minorEastAsia" w:hint="eastAsia"/>
          <w:b/>
          <w:sz w:val="21"/>
        </w:rPr>
        <w:t>则称为多元线性回归分析。</w:t>
      </w:r>
    </w:p>
    <w:p w14:paraId="667D8274" w14:textId="7AE07A8A" w:rsidR="003801E2" w:rsidRDefault="00FA159D" w:rsidP="00B004B0">
      <w:pPr>
        <w:ind w:left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>线性回归算法的特点：</w:t>
      </w:r>
    </w:p>
    <w:p w14:paraId="74D06C87" w14:textId="09A80BF4" w:rsidR="00FA159D" w:rsidRDefault="00FA159D" w:rsidP="00B004B0">
      <w:pPr>
        <w:ind w:left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  <w:t>1.</w:t>
      </w:r>
      <w:r w:rsidR="0083227C">
        <w:rPr>
          <w:rFonts w:asciiTheme="minorEastAsia" w:hAnsiTheme="minorEastAsia" w:hint="eastAsia"/>
          <w:b/>
          <w:sz w:val="21"/>
        </w:rPr>
        <w:t>用于解决回归问题</w:t>
      </w:r>
    </w:p>
    <w:p w14:paraId="0EDF54BA" w14:textId="393BDFAA" w:rsidR="0083227C" w:rsidRDefault="0083227C" w:rsidP="00B004B0">
      <w:pPr>
        <w:ind w:left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  <w:t>2.</w:t>
      </w:r>
      <w:r w:rsidR="008E0703">
        <w:rPr>
          <w:rFonts w:asciiTheme="minorEastAsia" w:hAnsiTheme="minorEastAsia" w:hint="eastAsia"/>
          <w:b/>
          <w:sz w:val="21"/>
        </w:rPr>
        <w:t>思想简单，容易实现</w:t>
      </w:r>
    </w:p>
    <w:p w14:paraId="49004AAF" w14:textId="2C69EDEE" w:rsidR="008E0703" w:rsidRDefault="008E0703" w:rsidP="00B004B0">
      <w:pPr>
        <w:ind w:left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  <w:t>3.</w:t>
      </w:r>
      <w:r w:rsidR="00534EC1">
        <w:rPr>
          <w:rFonts w:asciiTheme="minorEastAsia" w:hAnsiTheme="minorEastAsia" w:hint="eastAsia"/>
          <w:b/>
          <w:sz w:val="21"/>
        </w:rPr>
        <w:t>是需要强大的非线性模型的基础</w:t>
      </w:r>
    </w:p>
    <w:p w14:paraId="1D285784" w14:textId="36ADFD13" w:rsidR="00267889" w:rsidRDefault="00534EC1" w:rsidP="00B020B7">
      <w:pPr>
        <w:ind w:left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  <w:t>4.</w:t>
      </w:r>
      <w:r w:rsidR="00267889">
        <w:rPr>
          <w:rFonts w:asciiTheme="minorEastAsia" w:hAnsiTheme="minorEastAsia" w:hint="eastAsia"/>
          <w:b/>
          <w:sz w:val="21"/>
        </w:rPr>
        <w:t>结果具有很好的解释型</w:t>
      </w:r>
    </w:p>
    <w:p w14:paraId="4BD298AB" w14:textId="7A9A631E" w:rsidR="00B020B7" w:rsidRDefault="00B112F8" w:rsidP="002B0AD4">
      <w:pPr>
        <w:ind w:left="432" w:firstLine="288"/>
        <w:rPr>
          <w:rFonts w:asciiTheme="minorEastAsia" w:hAnsiTheme="minorEastAsia" w:hint="eastAsia"/>
          <w:b/>
          <w:sz w:val="21"/>
        </w:rPr>
      </w:pPr>
      <w:r w:rsidRPr="00B112F8">
        <w:rPr>
          <w:rFonts w:asciiTheme="minorEastAsia" w:hAnsiTheme="minorEastAsia"/>
          <w:b/>
          <w:sz w:val="21"/>
        </w:rPr>
        <w:drawing>
          <wp:inline distT="0" distB="0" distL="0" distR="0" wp14:anchorId="0FD95F2D" wp14:editId="2113BF99">
            <wp:extent cx="3751920" cy="1774825"/>
            <wp:effectExtent l="0" t="0" r="762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06" t="3265" b="1698"/>
                    <a:stretch/>
                  </pic:blipFill>
                  <pic:spPr bwMode="auto">
                    <a:xfrm>
                      <a:off x="0" y="0"/>
                      <a:ext cx="3761548" cy="177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E9C45" w14:textId="77777777" w:rsidR="00E83045" w:rsidRDefault="00E83045" w:rsidP="002B0AD4">
      <w:pPr>
        <w:ind w:left="432" w:firstLine="288"/>
        <w:rPr>
          <w:rFonts w:asciiTheme="minorEastAsia" w:hAnsiTheme="minorEastAsia" w:hint="eastAsia"/>
          <w:b/>
          <w:sz w:val="21"/>
        </w:rPr>
      </w:pPr>
    </w:p>
    <w:p w14:paraId="4DD0874F" w14:textId="20D4DE42" w:rsidR="005C1C98" w:rsidRDefault="005C1C98" w:rsidP="005C1C98">
      <w:pPr>
        <w:pStyle w:val="a"/>
        <w:rPr>
          <w:rFonts w:hint="eastAsia"/>
        </w:rPr>
      </w:pPr>
      <w:r>
        <w:rPr>
          <w:rFonts w:hint="eastAsia"/>
        </w:rPr>
        <w:t>简单线性回归</w:t>
      </w:r>
    </w:p>
    <w:p w14:paraId="3EED1374" w14:textId="3448F81A" w:rsidR="00B112F8" w:rsidRDefault="00652CA7" w:rsidP="00B020B7">
      <w:pPr>
        <w:ind w:left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>假设样本特征只有一个，则称为简单线性回归。</w:t>
      </w:r>
    </w:p>
    <w:p w14:paraId="7CCEE0C5" w14:textId="1D034B4A" w:rsidR="00F6428E" w:rsidRDefault="003B55A7" w:rsidP="00B020B7">
      <w:pPr>
        <w:ind w:left="432"/>
        <w:rPr>
          <w:rFonts w:asciiTheme="minorEastAsia" w:hAnsiTheme="minorEastAsia" w:hint="eastAsia"/>
          <w:b/>
          <w:sz w:val="21"/>
        </w:rPr>
      </w:pPr>
      <w:r w:rsidRPr="003B55A7">
        <w:rPr>
          <w:rFonts w:asciiTheme="minorEastAsia" w:hAnsiTheme="minorEastAsia"/>
          <w:b/>
          <w:sz w:val="21"/>
        </w:rPr>
        <w:drawing>
          <wp:inline distT="0" distB="0" distL="0" distR="0" wp14:anchorId="226C0E4E" wp14:editId="0CA52B7D">
            <wp:extent cx="4354830" cy="2436717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7164" cy="243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05CB" w14:textId="76E429FA" w:rsidR="00080B71" w:rsidRDefault="00080B71" w:rsidP="00B020B7">
      <w:pPr>
        <w:ind w:left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>计算方式</w:t>
      </w:r>
    </w:p>
    <w:p w14:paraId="34AE9A98" w14:textId="0931ED91" w:rsidR="00904171" w:rsidRDefault="00080B71" w:rsidP="000C1D16">
      <w:pPr>
        <w:ind w:left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  <w:t>1.</w:t>
      </w:r>
      <w:r w:rsidR="0030478B">
        <w:rPr>
          <w:rFonts w:asciiTheme="minorEastAsia" w:hAnsiTheme="minorEastAsia" w:hint="eastAsia"/>
          <w:b/>
          <w:sz w:val="21"/>
        </w:rPr>
        <w:t>声明假设函数</w:t>
      </w:r>
      <w:r w:rsidR="00904171">
        <w:rPr>
          <w:rFonts w:asciiTheme="minorEastAsia" w:hAnsiTheme="minorEastAsia" w:hint="eastAsia"/>
          <w:b/>
          <w:sz w:val="21"/>
        </w:rPr>
        <w:t>(Hypothesis Function)</w:t>
      </w:r>
    </w:p>
    <w:p w14:paraId="5B737FF5" w14:textId="074651A2" w:rsidR="000C1D16" w:rsidRDefault="000C1D16" w:rsidP="000C1D16">
      <w:pPr>
        <w:ind w:left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</w:r>
      <w:r>
        <w:rPr>
          <w:rFonts w:asciiTheme="minorEastAsia" w:hAnsiTheme="minorEastAsia" w:hint="eastAsia"/>
          <w:b/>
          <w:sz w:val="21"/>
        </w:rPr>
        <w:tab/>
      </w:r>
      <w:r w:rsidR="0047096D" w:rsidRPr="0047096D">
        <w:rPr>
          <w:rFonts w:asciiTheme="minorEastAsia" w:hAnsiTheme="minorEastAsia"/>
          <w:b/>
          <w:sz w:val="21"/>
        </w:rPr>
        <w:drawing>
          <wp:inline distT="0" distB="0" distL="0" distR="0" wp14:anchorId="2FB6586B" wp14:editId="53D19312">
            <wp:extent cx="976089" cy="270403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97106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6A51" w14:textId="4533092F" w:rsidR="001760BE" w:rsidRDefault="001760BE" w:rsidP="000C1D16">
      <w:pPr>
        <w:ind w:left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</w:r>
      <w:r>
        <w:rPr>
          <w:rFonts w:asciiTheme="minorEastAsia" w:hAnsiTheme="minorEastAsia" w:hint="eastAsia"/>
          <w:b/>
          <w:sz w:val="21"/>
        </w:rPr>
        <w:tab/>
      </w:r>
      <w:r w:rsidR="0047096D">
        <w:rPr>
          <w:rFonts w:asciiTheme="minorEastAsia" w:hAnsiTheme="minorEastAsia" w:hint="eastAsia"/>
          <w:b/>
          <w:sz w:val="21"/>
        </w:rPr>
        <w:t>a、b</w:t>
      </w:r>
      <w:r w:rsidR="0069364A">
        <w:rPr>
          <w:rFonts w:asciiTheme="minorEastAsia" w:hAnsiTheme="minorEastAsia" w:hint="eastAsia"/>
          <w:b/>
          <w:sz w:val="21"/>
        </w:rPr>
        <w:t>被称为模型参数，也就需要通过训练集训练得出的数值。</w:t>
      </w:r>
    </w:p>
    <w:p w14:paraId="549706ED" w14:textId="64A73202" w:rsidR="003F3AF4" w:rsidRDefault="003F3AF4" w:rsidP="000C1D16">
      <w:pPr>
        <w:ind w:left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lastRenderedPageBreak/>
        <w:tab/>
        <w:t xml:space="preserve">  </w:t>
      </w:r>
      <w:r w:rsidR="00257CE8">
        <w:rPr>
          <w:rFonts w:asciiTheme="minorEastAsia" w:hAnsiTheme="minorEastAsia" w:hint="eastAsia"/>
          <w:b/>
          <w:sz w:val="21"/>
        </w:rPr>
        <w:t>假设函数，</w:t>
      </w:r>
      <w:r w:rsidR="00204EE8">
        <w:rPr>
          <w:rFonts w:asciiTheme="minorEastAsia" w:hAnsiTheme="minorEastAsia" w:hint="eastAsia"/>
          <w:b/>
          <w:sz w:val="21"/>
        </w:rPr>
        <w:t>就是用来进行预测的函数。</w:t>
      </w:r>
    </w:p>
    <w:p w14:paraId="7D367580" w14:textId="4E44432F" w:rsidR="00204EE8" w:rsidRDefault="00204EE8" w:rsidP="000C1D16">
      <w:pPr>
        <w:ind w:left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  <w:t>2.</w:t>
      </w:r>
      <w:r w:rsidR="00FA7075">
        <w:rPr>
          <w:rFonts w:asciiTheme="minorEastAsia" w:hAnsiTheme="minorEastAsia" w:hint="eastAsia"/>
          <w:b/>
          <w:sz w:val="21"/>
        </w:rPr>
        <w:t>如何使直线更好的拟合数据</w:t>
      </w:r>
    </w:p>
    <w:p w14:paraId="0D7EB382" w14:textId="2BB7ED0A" w:rsidR="001A2F87" w:rsidRDefault="001A2F87" w:rsidP="000C1D16">
      <w:pPr>
        <w:ind w:left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  <w:t xml:space="preserve">  </w:t>
      </w:r>
      <w:r w:rsidR="00257419">
        <w:rPr>
          <w:rFonts w:asciiTheme="minorEastAsia" w:hAnsiTheme="minorEastAsia" w:hint="eastAsia"/>
          <w:b/>
          <w:sz w:val="21"/>
        </w:rPr>
        <w:t>实际的解决方案就是让预测出的数值与实际的数值更接近。</w:t>
      </w:r>
    </w:p>
    <w:p w14:paraId="41BA861D" w14:textId="2C4D042F" w:rsidR="00257419" w:rsidRDefault="00257419" w:rsidP="000C1D16">
      <w:pPr>
        <w:ind w:left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  <w:t xml:space="preserve">  也就是一个计算最小化的问题。</w:t>
      </w:r>
    </w:p>
    <w:p w14:paraId="32BB6574" w14:textId="4EAEF72C" w:rsidR="00A05DDD" w:rsidRDefault="00A05DDD" w:rsidP="000C1D16">
      <w:pPr>
        <w:ind w:left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  <w:t xml:space="preserve">  </w:t>
      </w:r>
      <w:r w:rsidR="0025760D">
        <w:rPr>
          <w:rFonts w:asciiTheme="minorEastAsia" w:hAnsiTheme="minorEastAsia" w:hint="eastAsia"/>
          <w:b/>
          <w:sz w:val="21"/>
        </w:rPr>
        <w:t>假设实际值为</w:t>
      </w:r>
      <w:r w:rsidR="0025760D" w:rsidRPr="0025760D">
        <w:rPr>
          <w:rFonts w:asciiTheme="minorEastAsia" w:hAnsiTheme="minorEastAsia"/>
          <w:b/>
          <w:sz w:val="21"/>
        </w:rPr>
        <w:drawing>
          <wp:inline distT="0" distB="0" distL="0" distR="0" wp14:anchorId="3D46FD8C" wp14:editId="68971B9B">
            <wp:extent cx="218524" cy="189865"/>
            <wp:effectExtent l="0" t="0" r="1016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2854" cy="21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60D">
        <w:rPr>
          <w:rFonts w:asciiTheme="minorEastAsia" w:hAnsiTheme="minorEastAsia" w:hint="eastAsia"/>
          <w:b/>
          <w:sz w:val="21"/>
        </w:rPr>
        <w:t>，预测值为</w:t>
      </w:r>
      <w:r w:rsidR="007F2FD6" w:rsidRPr="007F2FD6">
        <w:rPr>
          <w:rFonts w:asciiTheme="minorEastAsia" w:hAnsiTheme="minorEastAsia"/>
          <w:b/>
          <w:sz w:val="21"/>
        </w:rPr>
        <w:drawing>
          <wp:inline distT="0" distB="0" distL="0" distR="0" wp14:anchorId="294D2DA6" wp14:editId="2054EBB5">
            <wp:extent cx="175260" cy="1752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3958" w14:textId="638F5508" w:rsidR="007F2FD6" w:rsidRDefault="007F2FD6" w:rsidP="000C1D16">
      <w:pPr>
        <w:ind w:left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  <w:t xml:space="preserve">  </w:t>
      </w:r>
      <w:r w:rsidR="003831E5">
        <w:rPr>
          <w:rFonts w:asciiTheme="minorEastAsia" w:hAnsiTheme="minorEastAsia" w:hint="eastAsia"/>
          <w:b/>
          <w:sz w:val="21"/>
        </w:rPr>
        <w:t>则有如下几种计算预测值与实际值差距的方式</w:t>
      </w:r>
    </w:p>
    <w:p w14:paraId="0CBE06DA" w14:textId="4FB94A54" w:rsidR="003831E5" w:rsidRDefault="003831E5" w:rsidP="000C1D16">
      <w:pPr>
        <w:ind w:left="432"/>
        <w:rPr>
          <w:rFonts w:hint="eastAsia"/>
          <w:noProof/>
        </w:rPr>
      </w:pPr>
      <w:r>
        <w:rPr>
          <w:rFonts w:asciiTheme="minorEastAsia" w:hAnsiTheme="minorEastAsia" w:hint="eastAsia"/>
          <w:b/>
          <w:sz w:val="21"/>
        </w:rPr>
        <w:tab/>
      </w:r>
      <w:r>
        <w:rPr>
          <w:rFonts w:asciiTheme="minorEastAsia" w:hAnsiTheme="minorEastAsia" w:hint="eastAsia"/>
          <w:b/>
          <w:sz w:val="21"/>
        </w:rPr>
        <w:tab/>
        <w:t>1.</w:t>
      </w:r>
      <w:r w:rsidR="00F56600" w:rsidRPr="00F56600">
        <w:rPr>
          <w:noProof/>
        </w:rPr>
        <w:t xml:space="preserve"> </w:t>
      </w:r>
      <w:r w:rsidR="00F56600" w:rsidRPr="00F56600">
        <w:rPr>
          <w:rFonts w:asciiTheme="minorEastAsia" w:hAnsiTheme="minorEastAsia"/>
          <w:b/>
          <w:sz w:val="21"/>
        </w:rPr>
        <w:drawing>
          <wp:inline distT="0" distB="0" distL="0" distR="0" wp14:anchorId="6C1A889D" wp14:editId="33AC41AF">
            <wp:extent cx="925742" cy="3606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06982" cy="39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B581" w14:textId="6723D46B" w:rsidR="00F56600" w:rsidRDefault="00F56600" w:rsidP="000C1D16">
      <w:pPr>
        <w:ind w:left="432"/>
        <w:rPr>
          <w:rFonts w:hint="eastAsia"/>
          <w:noProof/>
        </w:rPr>
      </w:pPr>
      <w:r>
        <w:rPr>
          <w:rFonts w:asciiTheme="minorEastAsia" w:hAnsiTheme="minorEastAsia" w:hint="eastAsia"/>
          <w:b/>
          <w:sz w:val="21"/>
        </w:rPr>
        <w:tab/>
      </w:r>
      <w:r>
        <w:rPr>
          <w:rFonts w:asciiTheme="minorEastAsia" w:hAnsiTheme="minorEastAsia" w:hint="eastAsia"/>
          <w:b/>
          <w:sz w:val="21"/>
        </w:rPr>
        <w:tab/>
        <w:t>2.</w:t>
      </w:r>
      <w:r w:rsidR="006A4EAE" w:rsidRPr="006A4EAE">
        <w:rPr>
          <w:noProof/>
        </w:rPr>
        <w:t xml:space="preserve"> </w:t>
      </w:r>
      <w:r w:rsidR="006A4EAE" w:rsidRPr="006A4EAE">
        <w:rPr>
          <w:rFonts w:asciiTheme="minorEastAsia" w:hAnsiTheme="minorEastAsia"/>
          <w:b/>
          <w:sz w:val="21"/>
        </w:rPr>
        <w:drawing>
          <wp:inline distT="0" distB="0" distL="0" distR="0" wp14:anchorId="3BDFA13B" wp14:editId="2B858B71">
            <wp:extent cx="1032986" cy="314615"/>
            <wp:effectExtent l="0" t="0" r="889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12108" cy="33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28B8" w14:textId="20D432D3" w:rsidR="006A4EAE" w:rsidRDefault="006A4EAE" w:rsidP="000C1D16">
      <w:pPr>
        <w:ind w:left="432"/>
        <w:rPr>
          <w:rFonts w:hint="eastAsia"/>
          <w:noProof/>
        </w:rPr>
      </w:pPr>
      <w:r>
        <w:rPr>
          <w:rFonts w:asciiTheme="minorEastAsia" w:hAnsiTheme="minorEastAsia" w:hint="eastAsia"/>
          <w:b/>
          <w:sz w:val="21"/>
        </w:rPr>
        <w:tab/>
      </w:r>
      <w:r>
        <w:rPr>
          <w:rFonts w:asciiTheme="minorEastAsia" w:hAnsiTheme="minorEastAsia" w:hint="eastAsia"/>
          <w:b/>
          <w:sz w:val="21"/>
        </w:rPr>
        <w:tab/>
        <w:t>3.</w:t>
      </w:r>
      <w:r w:rsidR="0033738F" w:rsidRPr="0033738F">
        <w:rPr>
          <w:noProof/>
        </w:rPr>
        <w:t xml:space="preserve"> </w:t>
      </w:r>
      <w:r w:rsidR="0033738F" w:rsidRPr="0033738F">
        <w:rPr>
          <w:rFonts w:asciiTheme="minorEastAsia" w:hAnsiTheme="minorEastAsia"/>
          <w:b/>
          <w:sz w:val="21"/>
        </w:rPr>
        <w:drawing>
          <wp:inline distT="0" distB="0" distL="0" distR="0" wp14:anchorId="57F1C6DF" wp14:editId="6A1FD5E6">
            <wp:extent cx="1019175" cy="34613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93061" cy="37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E7BC" w14:textId="564C4B08" w:rsidR="006E0AE0" w:rsidRDefault="006E0AE0" w:rsidP="000C1D16">
      <w:pPr>
        <w:ind w:left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  <w:t xml:space="preserve">   </w:t>
      </w:r>
      <w:r w:rsidRPr="006E0AE0">
        <w:rPr>
          <w:rFonts w:asciiTheme="minorEastAsia" w:hAnsiTheme="minorEastAsia"/>
          <w:b/>
          <w:sz w:val="21"/>
        </w:rPr>
        <w:drawing>
          <wp:inline distT="0" distB="0" distL="0" distR="0" wp14:anchorId="47E74B6D" wp14:editId="6BE8E241">
            <wp:extent cx="2316480" cy="56705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86"/>
                    <a:stretch/>
                  </pic:blipFill>
                  <pic:spPr bwMode="auto">
                    <a:xfrm>
                      <a:off x="0" y="0"/>
                      <a:ext cx="2394354" cy="586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328D5" w14:textId="338566BA" w:rsidR="00371C91" w:rsidRDefault="00371C91" w:rsidP="00371C91">
      <w:pPr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  <w:t>3.目标函数</w:t>
      </w:r>
      <w:r w:rsidR="004B7B90">
        <w:rPr>
          <w:rFonts w:asciiTheme="minorEastAsia" w:hAnsiTheme="minorEastAsia" w:hint="eastAsia"/>
          <w:b/>
          <w:sz w:val="21"/>
        </w:rPr>
        <w:t>(loss function)</w:t>
      </w:r>
    </w:p>
    <w:p w14:paraId="793E6E70" w14:textId="7F18BA1C" w:rsidR="00585C61" w:rsidRDefault="00371C91" w:rsidP="00371C91">
      <w:pPr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</w:r>
      <w:r>
        <w:rPr>
          <w:rFonts w:asciiTheme="minorEastAsia" w:hAnsiTheme="minorEastAsia" w:hint="eastAsia"/>
          <w:b/>
          <w:sz w:val="21"/>
        </w:rPr>
        <w:tab/>
      </w:r>
      <w:r w:rsidR="001237B2" w:rsidRPr="001237B2">
        <w:rPr>
          <w:rFonts w:asciiTheme="minorEastAsia" w:hAnsiTheme="minorEastAsia"/>
          <w:b/>
          <w:sz w:val="21"/>
        </w:rPr>
        <w:drawing>
          <wp:inline distT="0" distB="0" distL="0" distR="0" wp14:anchorId="4550BDA9" wp14:editId="1000D119">
            <wp:extent cx="1126036" cy="49208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66675" cy="50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FF36" w14:textId="72A8C7F8" w:rsidR="00AB2D8B" w:rsidRDefault="00A373D3" w:rsidP="00371C91">
      <w:pPr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noProof/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920C3B" wp14:editId="067CB2E3">
                <wp:simplePos x="0" y="0"/>
                <wp:positionH relativeFrom="column">
                  <wp:posOffset>1423035</wp:posOffset>
                </wp:positionH>
                <wp:positionV relativeFrom="paragraph">
                  <wp:posOffset>124460</wp:posOffset>
                </wp:positionV>
                <wp:extent cx="112395" cy="345440"/>
                <wp:effectExtent l="25400" t="0" r="40005" b="60960"/>
                <wp:wrapThrough wrapText="bothSides">
                  <wp:wrapPolygon edited="0">
                    <wp:start x="-4881" y="0"/>
                    <wp:lineTo x="-4881" y="17471"/>
                    <wp:lineTo x="0" y="23824"/>
                    <wp:lineTo x="19525" y="23824"/>
                    <wp:lineTo x="24407" y="1588"/>
                    <wp:lineTo x="24407" y="0"/>
                    <wp:lineTo x="-4881" y="0"/>
                  </wp:wrapPolygon>
                </wp:wrapThrough>
                <wp:docPr id="14" name="下箭头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" cy="3454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D19609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下箭头 14" o:spid="_x0000_s1026" type="#_x0000_t67" style="position:absolute;left:0;text-align:left;margin-left:112.05pt;margin-top:9.8pt;width:8.85pt;height:27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" adj="18086" fillcolor="#731c3f [3204]" strokecolor="#390e1f [1604]" strokeweight="1pt">
                <w10:wrap type="through"/>
              </v:shape>
            </w:pict>
          </mc:Fallback>
        </mc:AlternateContent>
      </w:r>
      <w:r w:rsidR="00AB2D8B">
        <w:rPr>
          <w:rFonts w:asciiTheme="minorEastAsia" w:hAnsiTheme="minorEastAsia" w:hint="eastAsia"/>
          <w:b/>
          <w:sz w:val="21"/>
        </w:rPr>
        <w:tab/>
      </w:r>
      <w:r w:rsidR="00AB2D8B">
        <w:rPr>
          <w:rFonts w:asciiTheme="minorEastAsia" w:hAnsiTheme="minorEastAsia" w:hint="eastAsia"/>
          <w:b/>
          <w:sz w:val="21"/>
        </w:rPr>
        <w:tab/>
      </w:r>
    </w:p>
    <w:p w14:paraId="1586FEFE" w14:textId="0B02B38A" w:rsidR="00A373D3" w:rsidRDefault="00665B01" w:rsidP="00371C91">
      <w:pPr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</w:r>
      <w:r w:rsidR="002561E4">
        <w:rPr>
          <w:rFonts w:asciiTheme="minorEastAsia" w:hAnsiTheme="minorEastAsia" w:hint="eastAsia"/>
          <w:b/>
          <w:sz w:val="21"/>
        </w:rPr>
        <w:t xml:space="preserve"> </w:t>
      </w:r>
      <w:r w:rsidR="002561E4">
        <w:rPr>
          <w:rFonts w:asciiTheme="minorEastAsia" w:hAnsiTheme="minorEastAsia" w:hint="eastAsia"/>
          <w:b/>
          <w:sz w:val="21"/>
        </w:rPr>
        <w:tab/>
      </w:r>
      <w:r w:rsidR="002561E4">
        <w:rPr>
          <w:rFonts w:asciiTheme="minorEastAsia" w:hAnsiTheme="minorEastAsia" w:hint="eastAsia"/>
          <w:b/>
          <w:sz w:val="21"/>
        </w:rPr>
        <w:tab/>
      </w:r>
    </w:p>
    <w:p w14:paraId="12093C0F" w14:textId="76F10BEB" w:rsidR="00665B01" w:rsidRDefault="00A373D3" w:rsidP="00A373D3">
      <w:pPr>
        <w:ind w:left="720" w:firstLine="720"/>
        <w:rPr>
          <w:rFonts w:asciiTheme="minorEastAsia" w:hAnsiTheme="minorEastAsia" w:hint="eastAsia"/>
          <w:b/>
          <w:sz w:val="21"/>
        </w:rPr>
      </w:pPr>
      <w:r w:rsidRPr="00835020">
        <w:rPr>
          <w:rFonts w:asciiTheme="minorEastAsia" w:hAnsiTheme="minorEastAsia"/>
          <w:b/>
          <w:sz w:val="21"/>
        </w:rPr>
        <w:drawing>
          <wp:inline distT="0" distB="0" distL="0" distR="0" wp14:anchorId="460A58B0" wp14:editId="15F93C32">
            <wp:extent cx="1482808" cy="53840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45322" cy="56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B01">
        <w:rPr>
          <w:rFonts w:asciiTheme="minorEastAsia" w:hAnsiTheme="minorEastAsia" w:hint="eastAsia"/>
          <w:b/>
          <w:sz w:val="21"/>
        </w:rPr>
        <w:tab/>
      </w:r>
    </w:p>
    <w:p w14:paraId="14376CA7" w14:textId="6C2DECF1" w:rsidR="00122CAD" w:rsidRDefault="00A06D35" w:rsidP="00A06D35">
      <w:pPr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</w:r>
      <w:r>
        <w:rPr>
          <w:rFonts w:asciiTheme="minorEastAsia" w:hAnsiTheme="minorEastAsia" w:hint="eastAsia"/>
          <w:b/>
          <w:sz w:val="21"/>
        </w:rPr>
        <w:tab/>
        <w:t>找到a和b，</w:t>
      </w:r>
      <w:r w:rsidR="0065687B">
        <w:rPr>
          <w:rFonts w:asciiTheme="minorEastAsia" w:hAnsiTheme="minorEastAsia" w:hint="eastAsia"/>
          <w:b/>
          <w:sz w:val="21"/>
        </w:rPr>
        <w:t>使得目标函数尽可能小</w:t>
      </w:r>
    </w:p>
    <w:p w14:paraId="505D761B" w14:textId="77777777" w:rsidR="006E349B" w:rsidRDefault="006E349B" w:rsidP="00A06D35">
      <w:pPr>
        <w:rPr>
          <w:rFonts w:asciiTheme="minorEastAsia" w:hAnsiTheme="minorEastAsia" w:hint="eastAsia"/>
          <w:b/>
          <w:sz w:val="21"/>
        </w:rPr>
      </w:pPr>
    </w:p>
    <w:p w14:paraId="2C88CE24" w14:textId="65409A3A" w:rsidR="006E349B" w:rsidRDefault="006E349B" w:rsidP="00A06D35">
      <w:pPr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  <w:t>4.最小二乘法</w:t>
      </w:r>
    </w:p>
    <w:p w14:paraId="7A699AE1" w14:textId="3B87F25A" w:rsidR="006E349B" w:rsidRDefault="006E349B" w:rsidP="00A06D35">
      <w:pPr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</w:r>
      <w:r>
        <w:rPr>
          <w:rFonts w:asciiTheme="minorEastAsia" w:hAnsiTheme="minorEastAsia" w:hint="eastAsia"/>
          <w:b/>
          <w:sz w:val="21"/>
        </w:rPr>
        <w:tab/>
      </w:r>
      <w:r w:rsidR="008E3C1A">
        <w:rPr>
          <w:rFonts w:asciiTheme="minorEastAsia" w:hAnsiTheme="minorEastAsia" w:hint="eastAsia"/>
          <w:b/>
          <w:sz w:val="21"/>
        </w:rPr>
        <w:t>最小二乘法，又称最小平方法。</w:t>
      </w:r>
      <w:r w:rsidR="002B0E0D">
        <w:rPr>
          <w:rFonts w:asciiTheme="minorEastAsia" w:hAnsiTheme="minorEastAsia" w:hint="eastAsia"/>
          <w:b/>
          <w:sz w:val="21"/>
        </w:rPr>
        <w:t>是一种数学优化技术，</w:t>
      </w:r>
      <w:r w:rsidR="0030105E">
        <w:rPr>
          <w:rFonts w:asciiTheme="minorEastAsia" w:hAnsiTheme="minorEastAsia" w:hint="eastAsia"/>
          <w:b/>
          <w:sz w:val="21"/>
        </w:rPr>
        <w:t>它通过最小化误差的平方来</w:t>
      </w:r>
    </w:p>
    <w:p w14:paraId="69694DA5" w14:textId="59008781" w:rsidR="0030105E" w:rsidRDefault="0030105E" w:rsidP="00A06D35">
      <w:pPr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  <w:t xml:space="preserve">  </w:t>
      </w:r>
      <w:r w:rsidR="00915A52">
        <w:rPr>
          <w:rFonts w:asciiTheme="minorEastAsia" w:hAnsiTheme="minorEastAsia" w:hint="eastAsia"/>
          <w:b/>
          <w:sz w:val="21"/>
        </w:rPr>
        <w:tab/>
      </w:r>
      <w:r>
        <w:rPr>
          <w:rFonts w:asciiTheme="minorEastAsia" w:hAnsiTheme="minorEastAsia" w:hint="eastAsia"/>
          <w:b/>
          <w:sz w:val="21"/>
        </w:rPr>
        <w:t>寻找</w:t>
      </w:r>
      <w:r w:rsidR="00EC0C8D">
        <w:rPr>
          <w:rFonts w:asciiTheme="minorEastAsia" w:hAnsiTheme="minorEastAsia" w:hint="eastAsia"/>
          <w:b/>
          <w:sz w:val="21"/>
        </w:rPr>
        <w:t>拟合数据的最佳参数</w:t>
      </w:r>
      <w:r w:rsidR="00BB6448">
        <w:rPr>
          <w:rFonts w:asciiTheme="minorEastAsia" w:hAnsiTheme="minorEastAsia" w:hint="eastAsia"/>
          <w:b/>
          <w:sz w:val="21"/>
        </w:rPr>
        <w:t>。</w:t>
      </w:r>
    </w:p>
    <w:p w14:paraId="2BA2DAF4" w14:textId="017DF4EB" w:rsidR="0085512F" w:rsidRDefault="0085512F" w:rsidP="00A06D35">
      <w:pPr>
        <w:rPr>
          <w:rFonts w:hint="eastAsia"/>
          <w:noProof/>
        </w:rPr>
      </w:pPr>
      <w:r>
        <w:rPr>
          <w:rFonts w:asciiTheme="minorEastAsia" w:hAnsiTheme="minorEastAsia" w:hint="eastAsia"/>
          <w:b/>
          <w:sz w:val="21"/>
        </w:rPr>
        <w:tab/>
      </w:r>
      <w:r>
        <w:rPr>
          <w:rFonts w:asciiTheme="minorEastAsia" w:hAnsiTheme="minorEastAsia" w:hint="eastAsia"/>
          <w:b/>
          <w:sz w:val="21"/>
        </w:rPr>
        <w:tab/>
      </w:r>
      <w:r w:rsidR="00800F7B" w:rsidRPr="00800F7B">
        <w:rPr>
          <w:rFonts w:asciiTheme="minorEastAsia" w:hAnsiTheme="minorEastAsia"/>
          <w:b/>
          <w:sz w:val="21"/>
        </w:rPr>
        <w:drawing>
          <wp:inline distT="0" distB="0" distL="0" distR="0" wp14:anchorId="40629227" wp14:editId="3ABF6ACE">
            <wp:extent cx="1469635" cy="767514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82251" cy="77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890" w:rsidRPr="00DF5890">
        <w:rPr>
          <w:noProof/>
        </w:rPr>
        <w:t xml:space="preserve"> </w:t>
      </w:r>
      <w:r w:rsidR="00DF5890" w:rsidRPr="00DF5890">
        <w:rPr>
          <w:rFonts w:asciiTheme="minorEastAsia" w:hAnsiTheme="minorEastAsia"/>
          <w:b/>
          <w:sz w:val="21"/>
        </w:rPr>
        <w:drawing>
          <wp:inline distT="0" distB="0" distL="0" distR="0" wp14:anchorId="06B89515" wp14:editId="07B67E50">
            <wp:extent cx="827680" cy="707357"/>
            <wp:effectExtent l="0" t="0" r="10795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44311" cy="72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D924" w14:textId="00E2C4A5" w:rsidR="00083012" w:rsidRDefault="00083012" w:rsidP="00A06D35">
      <w:pPr>
        <w:pStyle w:val="a"/>
        <w:rPr>
          <w:rFonts w:hint="eastAsia"/>
        </w:rPr>
      </w:pPr>
      <w:r>
        <w:rPr>
          <w:rFonts w:hint="eastAsia"/>
        </w:rPr>
        <w:t>最小二乘法</w:t>
      </w:r>
    </w:p>
    <w:p w14:paraId="5E718729" w14:textId="550ECFFE" w:rsidR="007207BF" w:rsidRDefault="007207BF" w:rsidP="007207BF">
      <w:pPr>
        <w:pStyle w:val="a"/>
        <w:numPr>
          <w:ilvl w:val="0"/>
          <w:numId w:val="0"/>
        </w:numPr>
        <w:ind w:left="432"/>
        <w:rPr>
          <w:rFonts w:hint="eastAsia"/>
        </w:rPr>
      </w:pPr>
      <w:r w:rsidRPr="007207BF">
        <w:drawing>
          <wp:inline distT="0" distB="0" distL="0" distR="0" wp14:anchorId="344E231C" wp14:editId="1F49A944">
            <wp:extent cx="2265680" cy="506999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31590" cy="52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8D6A" w14:textId="1056A048" w:rsidR="00083012" w:rsidRDefault="006F108E" w:rsidP="00083012">
      <w:pPr>
        <w:pStyle w:val="a"/>
        <w:numPr>
          <w:ilvl w:val="0"/>
          <w:numId w:val="0"/>
        </w:numPr>
        <w:ind w:left="432"/>
        <w:rPr>
          <w:rFonts w:hint="eastAsia"/>
          <w:lang w:val="en-US"/>
        </w:rPr>
      </w:pPr>
      <w:r w:rsidRPr="006F108E">
        <w:rPr>
          <w:lang w:val="en-US"/>
        </w:rPr>
        <w:drawing>
          <wp:inline distT="0" distB="0" distL="0" distR="0" wp14:anchorId="664F92C4" wp14:editId="16CED846">
            <wp:extent cx="2169533" cy="477552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52185" cy="49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BF61" w14:textId="23775C73" w:rsidR="0024561C" w:rsidRDefault="0024561C" w:rsidP="00083012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>对b求偏导</w:t>
      </w:r>
    </w:p>
    <w:p w14:paraId="35226286" w14:textId="127CA200" w:rsidR="0024561C" w:rsidRDefault="00C83247" w:rsidP="00083012">
      <w:pPr>
        <w:pStyle w:val="a"/>
        <w:numPr>
          <w:ilvl w:val="0"/>
          <w:numId w:val="0"/>
        </w:numPr>
        <w:ind w:left="432"/>
        <w:rPr>
          <w:rFonts w:hint="eastAsia"/>
          <w:lang w:val="en-US"/>
        </w:rPr>
      </w:pPr>
      <w:r w:rsidRPr="00C83247">
        <w:rPr>
          <w:lang w:val="en-US"/>
        </w:rPr>
        <w:drawing>
          <wp:inline distT="0" distB="0" distL="0" distR="0" wp14:anchorId="525F8921" wp14:editId="2CC94C8B">
            <wp:extent cx="2860988" cy="465581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44214" cy="47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892C" w14:textId="2842F13C" w:rsidR="0099494D" w:rsidRDefault="009201F1" w:rsidP="009201F1">
      <w:pPr>
        <w:pStyle w:val="a"/>
        <w:numPr>
          <w:ilvl w:val="0"/>
          <w:numId w:val="0"/>
        </w:numPr>
        <w:ind w:left="432" w:hanging="432"/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                 </w:t>
      </w:r>
      <w:r w:rsidRPr="009201F1">
        <w:rPr>
          <w:lang w:val="en-US"/>
        </w:rPr>
        <w:drawing>
          <wp:inline distT="0" distB="0" distL="0" distR="0" wp14:anchorId="4D44A03C" wp14:editId="399F1DB1">
            <wp:extent cx="1835075" cy="48880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74090" cy="49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4DC9" w14:textId="76A8FAFE" w:rsidR="009201F1" w:rsidRDefault="009201F1" w:rsidP="009201F1">
      <w:pPr>
        <w:pStyle w:val="a"/>
        <w:numPr>
          <w:ilvl w:val="0"/>
          <w:numId w:val="0"/>
        </w:numPr>
        <w:ind w:left="432" w:hanging="432"/>
        <w:rPr>
          <w:rFonts w:hint="eastAsia"/>
          <w:lang w:val="en-US"/>
        </w:rPr>
      </w:pPr>
      <w:r>
        <w:rPr>
          <w:rFonts w:hint="eastAsia"/>
          <w:lang w:val="en-US"/>
        </w:rPr>
        <w:lastRenderedPageBreak/>
        <w:tab/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ab/>
      </w:r>
      <w:r w:rsidR="000A3B1C">
        <w:rPr>
          <w:rFonts w:hint="eastAsia"/>
          <w:lang w:val="en-US"/>
        </w:rPr>
        <w:t xml:space="preserve">    </w:t>
      </w:r>
      <w:r w:rsidR="000A3B1C" w:rsidRPr="000A3B1C">
        <w:rPr>
          <w:lang w:val="en-US"/>
        </w:rPr>
        <w:drawing>
          <wp:inline distT="0" distB="0" distL="0" distR="0" wp14:anchorId="78CE89CD" wp14:editId="74DC4688">
            <wp:extent cx="1982287" cy="505460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69593" cy="52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C853" w14:textId="0B0767DA" w:rsidR="009F6E9E" w:rsidRDefault="009F6E9E" w:rsidP="009201F1">
      <w:pPr>
        <w:pStyle w:val="a"/>
        <w:numPr>
          <w:ilvl w:val="0"/>
          <w:numId w:val="0"/>
        </w:numPr>
        <w:ind w:left="432" w:hanging="432"/>
        <w:rPr>
          <w:rFonts w:hint="eastAsia"/>
          <w:lang w:val="en-US"/>
        </w:rPr>
      </w:pP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ab/>
        <w:t xml:space="preserve">    </w:t>
      </w:r>
      <w:r w:rsidR="00DB4FAB" w:rsidRPr="00DB4FAB">
        <w:rPr>
          <w:lang w:val="en-US"/>
        </w:rPr>
        <w:drawing>
          <wp:inline distT="0" distB="0" distL="0" distR="0" wp14:anchorId="3627BC43" wp14:editId="1B11865A">
            <wp:extent cx="1933575" cy="48556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96061" cy="50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2A9A" w14:textId="7074D025" w:rsidR="00BC1B40" w:rsidRDefault="00BC1B40" w:rsidP="00BC1B40">
      <w:pPr>
        <w:pStyle w:val="a"/>
        <w:numPr>
          <w:ilvl w:val="0"/>
          <w:numId w:val="0"/>
        </w:numPr>
        <w:ind w:left="1152" w:firstLine="288"/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</w:t>
      </w:r>
      <w:r w:rsidRPr="00BC1B40">
        <w:rPr>
          <w:lang w:val="en-US"/>
        </w:rPr>
        <w:drawing>
          <wp:inline distT="0" distB="0" distL="0" distR="0" wp14:anchorId="6DC5BECE" wp14:editId="50B98E6C">
            <wp:extent cx="1682508" cy="45734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26473" cy="46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A9C9" w14:textId="72886BBA" w:rsidR="00BC1B40" w:rsidRDefault="00BC1B40" w:rsidP="00BC1B40">
      <w:pPr>
        <w:pStyle w:val="a"/>
        <w:numPr>
          <w:ilvl w:val="0"/>
          <w:numId w:val="0"/>
        </w:numPr>
        <w:ind w:left="1152" w:firstLine="288"/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</w:t>
      </w:r>
      <w:r w:rsidR="00371F71" w:rsidRPr="00371F71">
        <w:rPr>
          <w:lang w:val="en-US"/>
        </w:rPr>
        <w:drawing>
          <wp:inline distT="0" distB="0" distL="0" distR="0" wp14:anchorId="7699C404" wp14:editId="79DC18AC">
            <wp:extent cx="981075" cy="278979"/>
            <wp:effectExtent l="0" t="0" r="952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53380" cy="2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D763" w14:textId="10055F92" w:rsidR="00E22BD6" w:rsidRDefault="00E22BD6" w:rsidP="00E22BD6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>对</w:t>
      </w:r>
      <w:r>
        <w:rPr>
          <w:rFonts w:asciiTheme="minorEastAsia" w:hAnsiTheme="minorEastAsia" w:hint="eastAsia"/>
          <w:b/>
          <w:sz w:val="21"/>
        </w:rPr>
        <w:t>a</w:t>
      </w:r>
      <w:r>
        <w:rPr>
          <w:rFonts w:asciiTheme="minorEastAsia" w:hAnsiTheme="minorEastAsia" w:hint="eastAsia"/>
          <w:b/>
          <w:sz w:val="21"/>
        </w:rPr>
        <w:t>求偏导</w:t>
      </w:r>
    </w:p>
    <w:p w14:paraId="7FB25D51" w14:textId="65A7F229" w:rsidR="00E22BD6" w:rsidRDefault="00E22BD6" w:rsidP="00E22BD6">
      <w:pPr>
        <w:pStyle w:val="a"/>
        <w:numPr>
          <w:ilvl w:val="0"/>
          <w:numId w:val="0"/>
        </w:numPr>
        <w:ind w:left="432" w:hanging="432"/>
        <w:rPr>
          <w:rFonts w:hint="eastAsia"/>
          <w:lang w:val="en-US"/>
        </w:rPr>
      </w:pPr>
      <w:r>
        <w:rPr>
          <w:rFonts w:hint="eastAsia"/>
          <w:lang w:val="en-US"/>
        </w:rPr>
        <w:tab/>
      </w:r>
      <w:r w:rsidR="00E90833" w:rsidRPr="00E90833">
        <w:rPr>
          <w:lang w:val="en-US"/>
        </w:rPr>
        <w:drawing>
          <wp:inline distT="0" distB="0" distL="0" distR="0" wp14:anchorId="7701EF19" wp14:editId="3CC5711C">
            <wp:extent cx="3196590" cy="533651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4689" cy="54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06C3" w14:textId="4DA91244" w:rsidR="00062A79" w:rsidRDefault="00062A79" w:rsidP="00E22BD6">
      <w:pPr>
        <w:pStyle w:val="a"/>
        <w:numPr>
          <w:ilvl w:val="0"/>
          <w:numId w:val="0"/>
        </w:numPr>
        <w:ind w:left="432" w:hanging="432"/>
        <w:rPr>
          <w:rFonts w:hint="eastAsia"/>
          <w:lang w:val="en-US"/>
        </w:rPr>
      </w:pPr>
      <w:r>
        <w:rPr>
          <w:rFonts w:hint="eastAsia"/>
          <w:lang w:val="en-US"/>
        </w:rPr>
        <w:tab/>
      </w:r>
      <w:r w:rsidR="00565F4E">
        <w:rPr>
          <w:rFonts w:hint="eastAsia"/>
          <w:lang w:val="en-US"/>
        </w:rPr>
        <w:tab/>
      </w:r>
      <w:r w:rsidR="00565F4E">
        <w:rPr>
          <w:rFonts w:hint="eastAsia"/>
          <w:lang w:val="en-US"/>
        </w:rPr>
        <w:tab/>
        <w:t xml:space="preserve">     </w:t>
      </w:r>
      <w:r w:rsidR="00565F4E" w:rsidRPr="00565F4E">
        <w:rPr>
          <w:lang w:val="en-US"/>
        </w:rPr>
        <w:drawing>
          <wp:inline distT="0" distB="0" distL="0" distR="0" wp14:anchorId="63F48D14" wp14:editId="10CE1930">
            <wp:extent cx="2121381" cy="53395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21381" cy="53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8DA6" w14:textId="42806D25" w:rsidR="00565F4E" w:rsidRDefault="00565F4E" w:rsidP="00E22BD6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1"/>
        </w:rPr>
      </w:pP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ab/>
        <w:t xml:space="preserve">     </w:t>
      </w:r>
      <w:r w:rsidR="00CF3B52" w:rsidRPr="00CF3B52">
        <w:rPr>
          <w:rFonts w:asciiTheme="minorEastAsia" w:hAnsiTheme="minorEastAsia" w:hint="eastAsia"/>
          <w:b/>
          <w:sz w:val="21"/>
        </w:rPr>
        <w:t>代入b</w:t>
      </w:r>
    </w:p>
    <w:p w14:paraId="3701BBFC" w14:textId="3BE2AB47" w:rsidR="00CF3B52" w:rsidRDefault="00CF3B52" w:rsidP="00E22BD6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</w:r>
      <w:r>
        <w:rPr>
          <w:rFonts w:asciiTheme="minorEastAsia" w:hAnsiTheme="minorEastAsia" w:hint="eastAsia"/>
          <w:b/>
          <w:sz w:val="21"/>
        </w:rPr>
        <w:tab/>
      </w:r>
      <w:r>
        <w:rPr>
          <w:rFonts w:asciiTheme="minorEastAsia" w:hAnsiTheme="minorEastAsia" w:hint="eastAsia"/>
          <w:b/>
          <w:sz w:val="21"/>
        </w:rPr>
        <w:tab/>
        <w:t xml:space="preserve">   </w:t>
      </w:r>
      <w:r w:rsidR="00704723" w:rsidRPr="00704723">
        <w:rPr>
          <w:rFonts w:asciiTheme="minorEastAsia" w:hAnsiTheme="minorEastAsia"/>
          <w:b/>
          <w:sz w:val="21"/>
        </w:rPr>
        <w:drawing>
          <wp:inline distT="0" distB="0" distL="0" distR="0" wp14:anchorId="01D18496" wp14:editId="70C1B8CB">
            <wp:extent cx="2254113" cy="487680"/>
            <wp:effectExtent l="0" t="0" r="698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11691" cy="50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321D" w14:textId="3F8BC2BE" w:rsidR="00704723" w:rsidRDefault="0057309B" w:rsidP="00E22BD6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</w:r>
      <w:r>
        <w:rPr>
          <w:rFonts w:asciiTheme="minorEastAsia" w:hAnsiTheme="minorEastAsia" w:hint="eastAsia"/>
          <w:b/>
          <w:sz w:val="21"/>
        </w:rPr>
        <w:tab/>
      </w:r>
      <w:r>
        <w:rPr>
          <w:rFonts w:asciiTheme="minorEastAsia" w:hAnsiTheme="minorEastAsia" w:hint="eastAsia"/>
          <w:b/>
          <w:sz w:val="21"/>
        </w:rPr>
        <w:tab/>
        <w:t xml:space="preserve"> </w:t>
      </w:r>
      <w:r w:rsidR="00704723">
        <w:rPr>
          <w:rFonts w:asciiTheme="minorEastAsia" w:hAnsiTheme="minorEastAsia" w:hint="eastAsia"/>
          <w:b/>
          <w:sz w:val="21"/>
        </w:rPr>
        <w:t xml:space="preserve"> </w:t>
      </w:r>
      <w:r w:rsidRPr="0057309B">
        <w:rPr>
          <w:rFonts w:asciiTheme="minorEastAsia" w:hAnsiTheme="minorEastAsia"/>
          <w:b/>
          <w:sz w:val="21"/>
        </w:rPr>
        <w:drawing>
          <wp:inline distT="0" distB="0" distL="0" distR="0" wp14:anchorId="40B39E17" wp14:editId="12BF7FA4">
            <wp:extent cx="2558396" cy="485775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58396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6BDA" w14:textId="563CBB12" w:rsidR="0057309B" w:rsidRDefault="0057309B" w:rsidP="00E22BD6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</w:r>
      <w:r>
        <w:rPr>
          <w:rFonts w:asciiTheme="minorEastAsia" w:hAnsiTheme="minorEastAsia" w:hint="eastAsia"/>
          <w:b/>
          <w:sz w:val="21"/>
        </w:rPr>
        <w:tab/>
      </w:r>
      <w:r>
        <w:rPr>
          <w:rFonts w:asciiTheme="minorEastAsia" w:hAnsiTheme="minorEastAsia" w:hint="eastAsia"/>
          <w:b/>
          <w:sz w:val="21"/>
        </w:rPr>
        <w:tab/>
      </w:r>
      <w:r w:rsidR="000F7A01">
        <w:rPr>
          <w:rFonts w:asciiTheme="minorEastAsia" w:hAnsiTheme="minorEastAsia" w:hint="eastAsia"/>
          <w:b/>
          <w:sz w:val="21"/>
        </w:rPr>
        <w:t xml:space="preserve">  </w:t>
      </w:r>
      <w:r w:rsidR="000F7A01" w:rsidRPr="000F7A01">
        <w:rPr>
          <w:rFonts w:asciiTheme="minorEastAsia" w:hAnsiTheme="minorEastAsia"/>
          <w:b/>
          <w:sz w:val="21"/>
        </w:rPr>
        <w:drawing>
          <wp:inline distT="0" distB="0" distL="0" distR="0" wp14:anchorId="7A10513A" wp14:editId="10215449">
            <wp:extent cx="2847624" cy="49022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5734" cy="49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9A18" w14:textId="77777777" w:rsidR="004534C6" w:rsidRDefault="00F74CCA" w:rsidP="00F74CCA">
      <w:pPr>
        <w:pStyle w:val="a"/>
        <w:numPr>
          <w:ilvl w:val="0"/>
          <w:numId w:val="0"/>
        </w:numPr>
        <w:ind w:left="1152" w:firstLine="288"/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</w:t>
      </w:r>
      <w:r w:rsidRPr="00F74CCA">
        <w:rPr>
          <w:lang w:val="en-US"/>
        </w:rPr>
        <w:drawing>
          <wp:inline distT="0" distB="0" distL="0" distR="0" wp14:anchorId="3EC81B2B" wp14:editId="773367B0">
            <wp:extent cx="2829508" cy="422844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66891" cy="42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95A2" w14:textId="52F56A8D" w:rsidR="00F74CCA" w:rsidRDefault="004534C6" w:rsidP="00F74CCA">
      <w:pPr>
        <w:pStyle w:val="a"/>
        <w:numPr>
          <w:ilvl w:val="0"/>
          <w:numId w:val="0"/>
        </w:numPr>
        <w:ind w:left="1152" w:firstLine="288"/>
        <w:rPr>
          <w:rFonts w:hint="eastAsia"/>
          <w:noProof/>
          <w:lang w:val="en-US"/>
        </w:rPr>
      </w:pPr>
      <w:r w:rsidRPr="004534C6">
        <w:rPr>
          <w:noProof/>
          <w:lang w:val="en-US"/>
        </w:rPr>
        <w:t xml:space="preserve"> </w:t>
      </w:r>
      <w:r w:rsidRPr="004534C6">
        <w:rPr>
          <w:lang w:val="en-US"/>
        </w:rPr>
        <w:drawing>
          <wp:inline distT="0" distB="0" distL="0" distR="0" wp14:anchorId="629403F0" wp14:editId="2F6F340E">
            <wp:extent cx="1836237" cy="1031240"/>
            <wp:effectExtent l="0" t="0" r="0" b="1016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51185" cy="103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885A" w14:textId="55B79C61" w:rsidR="0084320B" w:rsidRDefault="0084320B" w:rsidP="0084320B">
      <w:pPr>
        <w:pStyle w:val="a"/>
        <w:numPr>
          <w:ilvl w:val="0"/>
          <w:numId w:val="0"/>
        </w:num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                </w:t>
      </w:r>
      <w:r w:rsidRPr="0084320B">
        <w:rPr>
          <w:lang w:val="en-US"/>
        </w:rPr>
        <w:drawing>
          <wp:inline distT="0" distB="0" distL="0" distR="0" wp14:anchorId="17AC4E75" wp14:editId="18911CDA">
            <wp:extent cx="3164826" cy="46909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40758" cy="49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E7BF" w14:textId="18724B33" w:rsidR="009306F5" w:rsidRDefault="009306F5" w:rsidP="009306F5">
      <w:pPr>
        <w:pStyle w:val="a"/>
        <w:numPr>
          <w:ilvl w:val="0"/>
          <w:numId w:val="0"/>
        </w:numPr>
        <w:ind w:left="5040"/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 </w:t>
      </w:r>
      <w:r w:rsidRPr="009306F5">
        <w:rPr>
          <w:lang w:val="en-US"/>
        </w:rPr>
        <w:drawing>
          <wp:inline distT="0" distB="0" distL="0" distR="0" wp14:anchorId="67197530" wp14:editId="756A506B">
            <wp:extent cx="622935" cy="404909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7472" cy="42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B1F9" w14:textId="3E229709" w:rsidR="009306F5" w:rsidRDefault="009306F5" w:rsidP="009306F5">
      <w:pPr>
        <w:pStyle w:val="a"/>
        <w:numPr>
          <w:ilvl w:val="0"/>
          <w:numId w:val="0"/>
        </w:numPr>
        <w:rPr>
          <w:rFonts w:hint="eastAsia"/>
          <w:lang w:val="en-US"/>
        </w:rPr>
      </w:pPr>
      <w:r>
        <w:rPr>
          <w:rFonts w:hint="eastAsia"/>
          <w:lang w:val="en-US"/>
        </w:rPr>
        <w:lastRenderedPageBreak/>
        <w:tab/>
      </w:r>
      <w:r>
        <w:rPr>
          <w:rFonts w:hint="eastAsia"/>
          <w:lang w:val="en-US"/>
        </w:rPr>
        <w:tab/>
      </w:r>
      <w:r w:rsidR="009E5FB0">
        <w:rPr>
          <w:rFonts w:hint="eastAsia"/>
          <w:lang w:val="en-US"/>
        </w:rPr>
        <w:t xml:space="preserve">  </w:t>
      </w:r>
      <w:r w:rsidR="009E5FB0" w:rsidRPr="009E5FB0">
        <w:rPr>
          <w:lang w:val="en-US"/>
        </w:rPr>
        <w:drawing>
          <wp:inline distT="0" distB="0" distL="0" distR="0" wp14:anchorId="0EDC2B52" wp14:editId="6D96680C">
            <wp:extent cx="2260963" cy="86386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24161" cy="88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B918" w14:textId="2F9072A7" w:rsidR="00F93FB0" w:rsidRDefault="00D3400B" w:rsidP="009306F5">
      <w:pPr>
        <w:pStyle w:val="a"/>
        <w:numPr>
          <w:ilvl w:val="0"/>
          <w:numId w:val="0"/>
        </w:numPr>
        <w:rPr>
          <w:rFonts w:hint="eastAsia"/>
          <w:lang w:val="en-US"/>
        </w:rPr>
      </w:pP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ab/>
        <w:t xml:space="preserve">   </w:t>
      </w:r>
      <w:r w:rsidR="0088159D" w:rsidRPr="0088159D">
        <w:rPr>
          <w:lang w:val="en-US"/>
        </w:rPr>
        <w:drawing>
          <wp:inline distT="0" distB="0" distL="0" distR="0" wp14:anchorId="2529E2D7" wp14:editId="3048D5A1">
            <wp:extent cx="1666519" cy="911225"/>
            <wp:effectExtent l="0" t="0" r="1016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08363" cy="9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EEC3" w14:textId="538B32E7" w:rsidR="00F93FB0" w:rsidRDefault="00F93FB0" w:rsidP="00F93FB0">
      <w:pPr>
        <w:pStyle w:val="a"/>
        <w:rPr>
          <w:rFonts w:hint="eastAsia"/>
        </w:rPr>
      </w:pPr>
      <w:r>
        <w:rPr>
          <w:rFonts w:hint="eastAsia"/>
        </w:rPr>
        <w:t>简单线性回归</w:t>
      </w:r>
      <w:r>
        <w:rPr>
          <w:rFonts w:hint="eastAsia"/>
        </w:rPr>
        <w:t>实现</w:t>
      </w:r>
    </w:p>
    <w:p w14:paraId="6AA0A528" w14:textId="6B164BA8" w:rsidR="00F93FB0" w:rsidRDefault="00C2061B" w:rsidP="00F93FB0">
      <w:pPr>
        <w:pStyle w:val="a"/>
        <w:numPr>
          <w:ilvl w:val="0"/>
          <w:numId w:val="0"/>
        </w:numPr>
        <w:ind w:left="432"/>
        <w:rPr>
          <w:rFonts w:hint="eastAsia"/>
          <w:lang w:val="en-US"/>
        </w:rPr>
      </w:pPr>
      <w:r w:rsidRPr="00C2061B">
        <w:rPr>
          <w:lang w:val="en-US"/>
        </w:rPr>
        <w:drawing>
          <wp:inline distT="0" distB="0" distL="0" distR="0" wp14:anchorId="51615082" wp14:editId="12B3EAA1">
            <wp:extent cx="2886924" cy="1186815"/>
            <wp:effectExtent l="0" t="0" r="889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02614" cy="11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E075" w14:textId="7F4E82BC" w:rsidR="00C2061B" w:rsidRDefault="00122852" w:rsidP="00F93FB0">
      <w:pPr>
        <w:pStyle w:val="a"/>
        <w:numPr>
          <w:ilvl w:val="0"/>
          <w:numId w:val="0"/>
        </w:numPr>
        <w:ind w:left="432"/>
        <w:rPr>
          <w:rFonts w:hint="eastAsia"/>
          <w:lang w:val="en-US"/>
        </w:rPr>
      </w:pPr>
      <w:r w:rsidRPr="00122852">
        <w:rPr>
          <w:lang w:val="en-US"/>
        </w:rPr>
        <w:drawing>
          <wp:inline distT="0" distB="0" distL="0" distR="0" wp14:anchorId="01FA739E" wp14:editId="161DEBE9">
            <wp:extent cx="3777615" cy="2345578"/>
            <wp:effectExtent l="0" t="0" r="698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5331" cy="235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0870" w14:textId="77777777" w:rsidR="00122852" w:rsidRDefault="00122852" w:rsidP="00F93FB0">
      <w:pPr>
        <w:pStyle w:val="a"/>
        <w:numPr>
          <w:ilvl w:val="0"/>
          <w:numId w:val="0"/>
        </w:numPr>
        <w:ind w:left="432"/>
        <w:rPr>
          <w:rFonts w:hint="eastAsia"/>
          <w:lang w:val="en-US"/>
        </w:rPr>
      </w:pPr>
    </w:p>
    <w:p w14:paraId="73C1485D" w14:textId="77777777" w:rsidR="00B31B99" w:rsidRDefault="00B31B99" w:rsidP="00F93FB0">
      <w:pPr>
        <w:pStyle w:val="a"/>
        <w:numPr>
          <w:ilvl w:val="0"/>
          <w:numId w:val="0"/>
        </w:numPr>
        <w:ind w:left="432"/>
        <w:rPr>
          <w:rFonts w:hint="eastAsia"/>
          <w:lang w:val="en-US"/>
        </w:rPr>
      </w:pPr>
    </w:p>
    <w:p w14:paraId="3F11A5A9" w14:textId="5513C05E" w:rsidR="00B31B99" w:rsidRDefault="00B31B99" w:rsidP="00F93FB0">
      <w:pPr>
        <w:pStyle w:val="a"/>
        <w:numPr>
          <w:ilvl w:val="0"/>
          <w:numId w:val="0"/>
        </w:numPr>
        <w:ind w:left="432"/>
        <w:rPr>
          <w:rFonts w:hint="eastAsia"/>
          <w:lang w:val="en-US"/>
        </w:rPr>
      </w:pPr>
      <w:r w:rsidRPr="00B31B99">
        <w:rPr>
          <w:lang w:val="en-US"/>
        </w:rPr>
        <w:drawing>
          <wp:inline distT="0" distB="0" distL="0" distR="0" wp14:anchorId="71C7C21E" wp14:editId="2FFBA925">
            <wp:extent cx="3548714" cy="2000598"/>
            <wp:effectExtent l="0" t="0" r="762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53659" cy="200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BB25" w14:textId="1AF6B7F2" w:rsidR="00B31B99" w:rsidRDefault="00BD1830" w:rsidP="00F93FB0">
      <w:pPr>
        <w:pStyle w:val="a"/>
        <w:numPr>
          <w:ilvl w:val="0"/>
          <w:numId w:val="0"/>
        </w:numPr>
        <w:ind w:left="432"/>
        <w:rPr>
          <w:rFonts w:hint="eastAsia"/>
          <w:lang w:val="en-US"/>
        </w:rPr>
      </w:pPr>
      <w:r w:rsidRPr="00BD1830">
        <w:rPr>
          <w:lang w:val="en-US"/>
        </w:rPr>
        <w:lastRenderedPageBreak/>
        <w:drawing>
          <wp:inline distT="0" distB="0" distL="0" distR="0" wp14:anchorId="05FB78C3" wp14:editId="144648F3">
            <wp:extent cx="3258541" cy="186372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67507" cy="186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5FD3" w14:textId="1231B819" w:rsidR="00BD1830" w:rsidRDefault="008F4277" w:rsidP="00F93FB0">
      <w:pPr>
        <w:pStyle w:val="a"/>
        <w:numPr>
          <w:ilvl w:val="0"/>
          <w:numId w:val="0"/>
        </w:numPr>
        <w:ind w:left="432"/>
        <w:rPr>
          <w:rFonts w:hint="eastAsia"/>
          <w:lang w:val="en-US"/>
        </w:rPr>
      </w:pPr>
      <w:r w:rsidRPr="008F4277">
        <w:rPr>
          <w:lang w:val="en-US"/>
        </w:rPr>
        <w:drawing>
          <wp:inline distT="0" distB="0" distL="0" distR="0" wp14:anchorId="187060AA" wp14:editId="623C56EC">
            <wp:extent cx="3319186" cy="590151"/>
            <wp:effectExtent l="0" t="0" r="825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51612" cy="59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79EB" w14:textId="17671C7F" w:rsidR="008F4277" w:rsidRDefault="001A2A68" w:rsidP="00F93FB0">
      <w:pPr>
        <w:pStyle w:val="a"/>
        <w:numPr>
          <w:ilvl w:val="0"/>
          <w:numId w:val="0"/>
        </w:numPr>
        <w:ind w:left="432"/>
        <w:rPr>
          <w:rFonts w:hint="eastAsia"/>
          <w:lang w:val="en-US"/>
        </w:rPr>
      </w:pPr>
      <w:r w:rsidRPr="001A2A68">
        <w:rPr>
          <w:lang w:val="en-US"/>
        </w:rPr>
        <w:drawing>
          <wp:inline distT="0" distB="0" distL="0" distR="0" wp14:anchorId="69BCE716" wp14:editId="11D45E4D">
            <wp:extent cx="4202720" cy="2506641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06588" cy="250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5C68" w14:textId="7ECAAD8B" w:rsidR="001A2A68" w:rsidRDefault="00790312" w:rsidP="00F93FB0">
      <w:pPr>
        <w:pStyle w:val="a"/>
        <w:numPr>
          <w:ilvl w:val="0"/>
          <w:numId w:val="0"/>
        </w:numPr>
        <w:ind w:left="432"/>
        <w:rPr>
          <w:rFonts w:hint="eastAsia"/>
          <w:lang w:val="en-US"/>
        </w:rPr>
      </w:pPr>
      <w:r w:rsidRPr="00790312">
        <w:rPr>
          <w:lang w:val="en-US"/>
        </w:rPr>
        <w:drawing>
          <wp:inline distT="0" distB="0" distL="0" distR="0" wp14:anchorId="4070B139" wp14:editId="04BB7347">
            <wp:extent cx="2947207" cy="1132259"/>
            <wp:effectExtent l="0" t="0" r="0" b="1079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75730" cy="114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83C6" w14:textId="77777777" w:rsidR="00214716" w:rsidRDefault="00214716" w:rsidP="00F93FB0">
      <w:pPr>
        <w:pStyle w:val="a"/>
        <w:numPr>
          <w:ilvl w:val="0"/>
          <w:numId w:val="0"/>
        </w:numPr>
        <w:ind w:left="432"/>
        <w:rPr>
          <w:rFonts w:hint="eastAsia"/>
          <w:lang w:val="en-US"/>
        </w:rPr>
      </w:pPr>
    </w:p>
    <w:p w14:paraId="14E965CB" w14:textId="7B470706" w:rsidR="00EF390D" w:rsidRDefault="00EF390D" w:rsidP="00691A2A">
      <w:pPr>
        <w:pStyle w:val="a"/>
        <w:rPr>
          <w:rFonts w:hint="eastAsia"/>
        </w:rPr>
      </w:pPr>
      <w:r>
        <w:rPr>
          <w:rFonts w:hint="eastAsia"/>
        </w:rPr>
        <w:t>向量化</w:t>
      </w:r>
      <w:r w:rsidR="00903C35">
        <w:rPr>
          <w:rFonts w:hint="eastAsia"/>
        </w:rPr>
        <w:t>运算</w:t>
      </w:r>
    </w:p>
    <w:p w14:paraId="596337AC" w14:textId="376CFA14" w:rsidR="00691A2A" w:rsidRDefault="002B0A4A" w:rsidP="00691A2A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/>
          <w:b/>
          <w:noProof/>
          <w:sz w:val="21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FE2F548" wp14:editId="417FD6CA">
                <wp:simplePos x="0" y="0"/>
                <wp:positionH relativeFrom="column">
                  <wp:posOffset>2106930</wp:posOffset>
                </wp:positionH>
                <wp:positionV relativeFrom="paragraph">
                  <wp:posOffset>462280</wp:posOffset>
                </wp:positionV>
                <wp:extent cx="571500" cy="114300"/>
                <wp:effectExtent l="0" t="25400" r="63500" b="63500"/>
                <wp:wrapThrough wrapText="bothSides">
                  <wp:wrapPolygon edited="0">
                    <wp:start x="16320" y="-4800"/>
                    <wp:lineTo x="0" y="0"/>
                    <wp:lineTo x="0" y="19200"/>
                    <wp:lineTo x="16320" y="28800"/>
                    <wp:lineTo x="23040" y="28800"/>
                    <wp:lineTo x="23040" y="-4800"/>
                    <wp:lineTo x="16320" y="-4800"/>
                  </wp:wrapPolygon>
                </wp:wrapThrough>
                <wp:docPr id="49" name="右箭头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3E51485" id="_x0000_t13" coordsize="21600,21600" o:spt="13" adj="16200,5400" path="m@0,0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49" o:spid="_x0000_s1026" type="#_x0000_t13" style="position:absolute;left:0;text-align:left;margin-left:165.9pt;margin-top:36.4pt;width:45pt;height: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" adj="19440" fillcolor="#731c3f [3204]" strokecolor="#390e1f [1604]" strokeweight="1pt">
                <w10:wrap type="through"/>
              </v:shape>
            </w:pict>
          </mc:Fallback>
        </mc:AlternateContent>
      </w:r>
      <w:r w:rsidR="001C58DA" w:rsidRPr="001C58DA">
        <w:rPr>
          <w:rFonts w:asciiTheme="minorEastAsia" w:hAnsiTheme="minorEastAsia"/>
          <w:b/>
          <w:sz w:val="21"/>
        </w:rPr>
        <w:drawing>
          <wp:inline distT="0" distB="0" distL="0" distR="0" wp14:anchorId="3323C56A" wp14:editId="01BECF76">
            <wp:extent cx="1713230" cy="931867"/>
            <wp:effectExtent l="0" t="0" r="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42772" cy="94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A4A">
        <w:rPr>
          <w:rFonts w:asciiTheme="minorEastAsia" w:hAnsiTheme="minorEastAsia"/>
          <w:b/>
          <w:sz w:val="21"/>
        </w:rPr>
        <w:drawing>
          <wp:inline distT="0" distB="0" distL="0" distR="0" wp14:anchorId="6AC29E11" wp14:editId="067792E1">
            <wp:extent cx="1560195" cy="869726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81866" cy="88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1603" w14:textId="0A34C295" w:rsidR="00691A2A" w:rsidRDefault="00FA2B4E" w:rsidP="00EF390D">
      <w:pPr>
        <w:pStyle w:val="a"/>
        <w:numPr>
          <w:ilvl w:val="0"/>
          <w:numId w:val="0"/>
        </w:numPr>
        <w:ind w:left="432"/>
        <w:rPr>
          <w:rFonts w:hint="eastAsia"/>
          <w:lang w:val="en-US"/>
        </w:rPr>
      </w:pPr>
      <w:r w:rsidRPr="00FA2B4E">
        <w:rPr>
          <w:lang w:val="en-US"/>
        </w:rPr>
        <w:lastRenderedPageBreak/>
        <w:drawing>
          <wp:inline distT="0" distB="0" distL="0" distR="0" wp14:anchorId="251991B7" wp14:editId="04620E62">
            <wp:extent cx="3663189" cy="1163033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13300" cy="117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F2FC" w14:textId="576C3531" w:rsidR="00DC378C" w:rsidRDefault="00044E4C" w:rsidP="00DC378C">
      <w:pPr>
        <w:pStyle w:val="a"/>
        <w:numPr>
          <w:ilvl w:val="0"/>
          <w:numId w:val="0"/>
        </w:numPr>
        <w:ind w:left="432"/>
        <w:rPr>
          <w:rFonts w:hint="eastAsia"/>
          <w:lang w:val="en-US"/>
        </w:rPr>
      </w:pPr>
      <w:r w:rsidRPr="00044E4C">
        <w:rPr>
          <w:lang w:val="en-US"/>
        </w:rPr>
        <w:drawing>
          <wp:inline distT="0" distB="0" distL="0" distR="0" wp14:anchorId="749068FF" wp14:editId="43F96671">
            <wp:extent cx="3891043" cy="221126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98532" cy="221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860B" w14:textId="77777777" w:rsidR="00D6513F" w:rsidRDefault="00D6513F" w:rsidP="00DC378C">
      <w:pPr>
        <w:pStyle w:val="a"/>
        <w:numPr>
          <w:ilvl w:val="0"/>
          <w:numId w:val="0"/>
        </w:numPr>
        <w:ind w:left="432"/>
        <w:rPr>
          <w:rFonts w:hint="eastAsia"/>
          <w:lang w:val="en-US"/>
        </w:rPr>
      </w:pPr>
    </w:p>
    <w:p w14:paraId="01426A5D" w14:textId="415C8456" w:rsidR="00150A79" w:rsidRPr="00844E86" w:rsidRDefault="002152A1" w:rsidP="00150A79">
      <w:pPr>
        <w:pStyle w:val="a"/>
        <w:rPr>
          <w:rFonts w:hint="eastAsia"/>
        </w:rPr>
      </w:pPr>
      <w:r>
        <w:rPr>
          <w:rFonts w:hint="eastAsia"/>
        </w:rPr>
        <w:t>回归算法评测指标</w:t>
      </w:r>
    </w:p>
    <w:p w14:paraId="154DB1FC" w14:textId="69E8E80F" w:rsidR="00150A79" w:rsidRDefault="00150A79" w:rsidP="00150A79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2"/>
        </w:rPr>
      </w:pPr>
      <w:r>
        <w:rPr>
          <w:rFonts w:asciiTheme="minorEastAsia" w:hAnsiTheme="minorEastAsia" w:hint="eastAsia"/>
          <w:b/>
          <w:sz w:val="22"/>
        </w:rPr>
        <w:t>用目标函数评测回归算法的问题</w:t>
      </w:r>
    </w:p>
    <w:p w14:paraId="2240C17C" w14:textId="0B817A6D" w:rsidR="00844E86" w:rsidRDefault="00150A79" w:rsidP="00150A79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2"/>
        </w:rPr>
      </w:pPr>
      <w:r w:rsidRPr="006E0AE0">
        <w:rPr>
          <w:rFonts w:asciiTheme="minorEastAsia" w:hAnsiTheme="minorEastAsia"/>
          <w:b/>
          <w:sz w:val="21"/>
        </w:rPr>
        <w:drawing>
          <wp:inline distT="0" distB="0" distL="0" distR="0" wp14:anchorId="40C59D0E" wp14:editId="782701EB">
            <wp:extent cx="2316480" cy="56705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86"/>
                    <a:stretch/>
                  </pic:blipFill>
                  <pic:spPr bwMode="auto">
                    <a:xfrm>
                      <a:off x="0" y="0"/>
                      <a:ext cx="2394354" cy="586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19BA6" w14:textId="74D91B4E" w:rsidR="00873950" w:rsidRDefault="0032244C" w:rsidP="00150A79">
      <w:pPr>
        <w:pStyle w:val="a"/>
        <w:numPr>
          <w:ilvl w:val="0"/>
          <w:numId w:val="0"/>
        </w:numPr>
        <w:ind w:left="432"/>
        <w:rPr>
          <w:rFonts w:asciiTheme="minorEastAsia" w:hAnsiTheme="minorEastAsia" w:hint="eastAsia"/>
          <w:b/>
          <w:sz w:val="22"/>
        </w:rPr>
      </w:pPr>
      <w:r>
        <w:rPr>
          <w:rFonts w:asciiTheme="minorEastAsia" w:hAnsiTheme="minorEastAsia" w:hint="eastAsia"/>
          <w:b/>
          <w:sz w:val="22"/>
        </w:rPr>
        <w:t>样本数m是大还是小？</w:t>
      </w:r>
    </w:p>
    <w:p w14:paraId="59177B11" w14:textId="190D6EC7" w:rsidR="0032244C" w:rsidRDefault="007250D8" w:rsidP="00D04197">
      <w:pPr>
        <w:ind w:firstLine="432"/>
        <w:rPr>
          <w:rFonts w:asciiTheme="minorEastAsia" w:hAnsiTheme="minorEastAsia" w:hint="eastAsia"/>
          <w:b/>
          <w:sz w:val="28"/>
        </w:rPr>
      </w:pPr>
      <w:r w:rsidRPr="007250D8">
        <w:rPr>
          <w:rFonts w:asciiTheme="minorEastAsia" w:hAnsiTheme="minorEastAsia" w:hint="eastAsia"/>
          <w:b/>
          <w:sz w:val="28"/>
        </w:rPr>
        <w:t>MSE</w:t>
      </w:r>
      <w:r>
        <w:rPr>
          <w:rFonts w:asciiTheme="minorEastAsia" w:hAnsiTheme="minorEastAsia" w:hint="eastAsia"/>
          <w:b/>
          <w:sz w:val="28"/>
        </w:rPr>
        <w:t>(</w:t>
      </w:r>
      <w:r w:rsidR="008B2C1E" w:rsidRPr="008B2C1E">
        <w:rPr>
          <w:rFonts w:asciiTheme="minorEastAsia" w:hAnsiTheme="minorEastAsia" w:hint="eastAsia"/>
          <w:b/>
          <w:sz w:val="28"/>
        </w:rPr>
        <w:t>Mean Squared Error</w:t>
      </w:r>
      <w:r>
        <w:rPr>
          <w:rFonts w:asciiTheme="minorEastAsia" w:hAnsiTheme="minorEastAsia" w:hint="eastAsia"/>
          <w:b/>
          <w:sz w:val="28"/>
        </w:rPr>
        <w:t>)</w:t>
      </w:r>
      <w:r w:rsidR="00225FD3">
        <w:rPr>
          <w:rFonts w:asciiTheme="minorEastAsia" w:hAnsiTheme="minorEastAsia" w:hint="eastAsia"/>
          <w:b/>
          <w:sz w:val="28"/>
        </w:rPr>
        <w:t>均方误差</w:t>
      </w:r>
    </w:p>
    <w:p w14:paraId="61D53EB0" w14:textId="7559CFF5" w:rsidR="006C1E16" w:rsidRDefault="009F1851" w:rsidP="00D04197">
      <w:pPr>
        <w:ind w:firstLine="432"/>
        <w:rPr>
          <w:rFonts w:asciiTheme="minorEastAsia" w:hAnsiTheme="minorEastAsia" w:hint="eastAsia"/>
          <w:b/>
          <w:sz w:val="28"/>
        </w:rPr>
      </w:pPr>
      <w:r>
        <w:rPr>
          <w:rFonts w:ascii="Helvetica" w:hAnsi="Helvetica" w:cs="Helvetica"/>
          <w:noProof/>
        </w:rPr>
        <w:drawing>
          <wp:inline distT="0" distB="0" distL="0" distR="0" wp14:anchorId="18E6DF66" wp14:editId="3EA1D184">
            <wp:extent cx="1386205" cy="690513"/>
            <wp:effectExtent l="0" t="0" r="1079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493" cy="710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F9C6D" w14:textId="77777777" w:rsidR="009F1851" w:rsidRDefault="009F1851" w:rsidP="00D04197">
      <w:pPr>
        <w:ind w:firstLine="432"/>
        <w:rPr>
          <w:rFonts w:asciiTheme="minorEastAsia" w:hAnsiTheme="minorEastAsia" w:hint="eastAsia"/>
          <w:b/>
          <w:sz w:val="28"/>
        </w:rPr>
      </w:pPr>
    </w:p>
    <w:p w14:paraId="2B11E06C" w14:textId="2654A6B5" w:rsidR="00D43AE6" w:rsidRDefault="00D43AE6" w:rsidP="00D43AE6">
      <w:pPr>
        <w:ind w:firstLine="432"/>
        <w:rPr>
          <w:rFonts w:asciiTheme="minorEastAsia" w:hAnsiTheme="minorEastAsia" w:hint="eastAsia"/>
          <w:b/>
          <w:sz w:val="28"/>
        </w:rPr>
      </w:pPr>
      <w:r>
        <w:rPr>
          <w:rFonts w:asciiTheme="minorEastAsia" w:hAnsiTheme="minorEastAsia" w:hint="eastAsia"/>
          <w:b/>
          <w:sz w:val="28"/>
        </w:rPr>
        <w:t>R</w:t>
      </w:r>
      <w:r w:rsidRPr="007250D8">
        <w:rPr>
          <w:rFonts w:asciiTheme="minorEastAsia" w:hAnsiTheme="minorEastAsia" w:hint="eastAsia"/>
          <w:b/>
          <w:sz w:val="28"/>
        </w:rPr>
        <w:t>MSE</w:t>
      </w:r>
      <w:r>
        <w:rPr>
          <w:rFonts w:asciiTheme="minorEastAsia" w:hAnsiTheme="minorEastAsia" w:hint="eastAsia"/>
          <w:b/>
          <w:sz w:val="28"/>
        </w:rPr>
        <w:t>(</w:t>
      </w:r>
      <w:r w:rsidR="00645725">
        <w:rPr>
          <w:rFonts w:asciiTheme="minorEastAsia" w:hAnsiTheme="minorEastAsia" w:hint="eastAsia"/>
          <w:b/>
          <w:sz w:val="28"/>
        </w:rPr>
        <w:t xml:space="preserve">Root </w:t>
      </w:r>
      <w:r w:rsidRPr="008B2C1E">
        <w:rPr>
          <w:rFonts w:asciiTheme="minorEastAsia" w:hAnsiTheme="minorEastAsia" w:hint="eastAsia"/>
          <w:b/>
          <w:sz w:val="28"/>
        </w:rPr>
        <w:t>Mean Squared Error</w:t>
      </w:r>
      <w:r>
        <w:rPr>
          <w:rFonts w:asciiTheme="minorEastAsia" w:hAnsiTheme="minorEastAsia" w:hint="eastAsia"/>
          <w:b/>
          <w:sz w:val="28"/>
        </w:rPr>
        <w:t>)均方</w:t>
      </w:r>
      <w:r w:rsidR="00645725">
        <w:rPr>
          <w:rFonts w:asciiTheme="minorEastAsia" w:hAnsiTheme="minorEastAsia" w:hint="eastAsia"/>
          <w:b/>
          <w:sz w:val="28"/>
        </w:rPr>
        <w:t>根</w:t>
      </w:r>
      <w:r>
        <w:rPr>
          <w:rFonts w:asciiTheme="minorEastAsia" w:hAnsiTheme="minorEastAsia" w:hint="eastAsia"/>
          <w:b/>
          <w:sz w:val="28"/>
        </w:rPr>
        <w:t>误差</w:t>
      </w:r>
    </w:p>
    <w:p w14:paraId="6350FBE1" w14:textId="0622B65D" w:rsidR="009F1851" w:rsidRDefault="008D4220" w:rsidP="00D04197">
      <w:pPr>
        <w:ind w:firstLine="432"/>
        <w:rPr>
          <w:rFonts w:asciiTheme="minorEastAsia" w:hAnsiTheme="minorEastAsia" w:hint="eastAsia"/>
          <w:b/>
          <w:sz w:val="28"/>
        </w:rPr>
      </w:pPr>
      <w:r>
        <w:rPr>
          <w:rFonts w:ascii="Helvetica" w:hAnsi="Helvetica" w:cs="Helvetica"/>
          <w:noProof/>
        </w:rPr>
        <w:drawing>
          <wp:inline distT="0" distB="0" distL="0" distR="0" wp14:anchorId="0ADBFE9F" wp14:editId="0F01F32F">
            <wp:extent cx="1478628" cy="759251"/>
            <wp:effectExtent l="0" t="0" r="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953" cy="783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B00FA" w14:textId="77777777" w:rsidR="008D4220" w:rsidRDefault="008D4220" w:rsidP="00D04197">
      <w:pPr>
        <w:ind w:firstLine="432"/>
        <w:rPr>
          <w:rFonts w:asciiTheme="minorEastAsia" w:hAnsiTheme="minorEastAsia" w:hint="eastAsia"/>
          <w:b/>
          <w:sz w:val="28"/>
        </w:rPr>
      </w:pPr>
    </w:p>
    <w:p w14:paraId="0BA30409" w14:textId="7DEF29FE" w:rsidR="00C0454E" w:rsidRPr="005E2C55" w:rsidRDefault="00C0454E" w:rsidP="00FC2D91">
      <w:pPr>
        <w:ind w:firstLine="432"/>
        <w:rPr>
          <w:rFonts w:eastAsia="Times New Roman" w:hint="eastAsia"/>
        </w:rPr>
      </w:pPr>
      <w:r>
        <w:rPr>
          <w:rFonts w:asciiTheme="minorEastAsia" w:hAnsiTheme="minorEastAsia" w:hint="eastAsia"/>
          <w:b/>
          <w:sz w:val="28"/>
        </w:rPr>
        <w:t>MA</w:t>
      </w:r>
      <w:r w:rsidRPr="007250D8">
        <w:rPr>
          <w:rFonts w:asciiTheme="minorEastAsia" w:hAnsiTheme="minorEastAsia" w:hint="eastAsia"/>
          <w:b/>
          <w:sz w:val="28"/>
        </w:rPr>
        <w:t>E</w:t>
      </w:r>
      <w:r>
        <w:rPr>
          <w:rFonts w:asciiTheme="minorEastAsia" w:hAnsiTheme="minorEastAsia" w:hint="eastAsia"/>
          <w:b/>
          <w:sz w:val="28"/>
        </w:rPr>
        <w:t>(</w:t>
      </w:r>
      <w:r w:rsidR="005E2C55">
        <w:rPr>
          <w:rFonts w:asciiTheme="minorEastAsia" w:hAnsiTheme="minorEastAsia" w:hint="eastAsia"/>
          <w:b/>
          <w:sz w:val="28"/>
        </w:rPr>
        <w:t xml:space="preserve">Mean </w:t>
      </w:r>
      <w:r w:rsidR="005E2C55" w:rsidRPr="005E2C55">
        <w:rPr>
          <w:rFonts w:asciiTheme="minorEastAsia" w:hAnsiTheme="minorEastAsia" w:hint="eastAsia"/>
          <w:b/>
          <w:sz w:val="28"/>
        </w:rPr>
        <w:t>Absolute</w:t>
      </w:r>
      <w:r w:rsidR="005E2C55">
        <w:rPr>
          <w:rFonts w:asciiTheme="minorEastAsia" w:hAnsiTheme="minorEastAsia" w:hint="eastAsia"/>
          <w:b/>
          <w:sz w:val="28"/>
        </w:rPr>
        <w:t xml:space="preserve"> </w:t>
      </w:r>
      <w:r w:rsidRPr="008B2C1E">
        <w:rPr>
          <w:rFonts w:asciiTheme="minorEastAsia" w:hAnsiTheme="minorEastAsia" w:hint="eastAsia"/>
          <w:b/>
          <w:sz w:val="28"/>
        </w:rPr>
        <w:t>Error</w:t>
      </w:r>
      <w:r>
        <w:rPr>
          <w:rFonts w:asciiTheme="minorEastAsia" w:hAnsiTheme="minorEastAsia" w:hint="eastAsia"/>
          <w:b/>
          <w:sz w:val="28"/>
        </w:rPr>
        <w:t>)</w:t>
      </w:r>
      <w:r w:rsidR="00FC2D91">
        <w:rPr>
          <w:rFonts w:asciiTheme="minorEastAsia" w:hAnsiTheme="minorEastAsia" w:hint="eastAsia"/>
          <w:b/>
          <w:sz w:val="28"/>
        </w:rPr>
        <w:t>平均绝对</w:t>
      </w:r>
      <w:r>
        <w:rPr>
          <w:rFonts w:asciiTheme="minorEastAsia" w:hAnsiTheme="minorEastAsia" w:hint="eastAsia"/>
          <w:b/>
          <w:sz w:val="28"/>
        </w:rPr>
        <w:t>误差</w:t>
      </w:r>
    </w:p>
    <w:p w14:paraId="64C16BC8" w14:textId="7424D7C1" w:rsidR="008D4220" w:rsidRDefault="007934EC" w:rsidP="00D04197">
      <w:pPr>
        <w:ind w:firstLine="432"/>
        <w:rPr>
          <w:rFonts w:asciiTheme="minorEastAsia" w:hAnsiTheme="minorEastAsia" w:hint="eastAsia"/>
          <w:b/>
          <w:sz w:val="28"/>
        </w:rPr>
      </w:pPr>
      <w:r>
        <w:rPr>
          <w:rFonts w:ascii="Helvetica" w:hAnsi="Helvetica" w:cs="Helvetica"/>
          <w:noProof/>
        </w:rPr>
        <w:drawing>
          <wp:inline distT="0" distB="0" distL="0" distR="0" wp14:anchorId="0A3D6217" wp14:editId="2F55B613">
            <wp:extent cx="1579325" cy="756920"/>
            <wp:effectExtent l="0" t="0" r="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6084" cy="764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2B08E" w14:textId="77777777" w:rsidR="00AA11B0" w:rsidRDefault="00AA11B0" w:rsidP="00D04197">
      <w:pPr>
        <w:ind w:firstLine="432"/>
        <w:rPr>
          <w:rFonts w:asciiTheme="minorEastAsia" w:hAnsiTheme="minorEastAsia" w:hint="eastAsia"/>
          <w:b/>
          <w:sz w:val="28"/>
        </w:rPr>
      </w:pPr>
    </w:p>
    <w:p w14:paraId="43AC20B6" w14:textId="4470D044" w:rsidR="00AA11B0" w:rsidRDefault="007943A9" w:rsidP="00D04197">
      <w:pPr>
        <w:ind w:firstLine="432"/>
        <w:rPr>
          <w:rFonts w:asciiTheme="minorEastAsia" w:hAnsiTheme="minorEastAsia" w:hint="eastAsia"/>
          <w:b/>
          <w:sz w:val="28"/>
        </w:rPr>
      </w:pPr>
      <w:r w:rsidRPr="007943A9">
        <w:rPr>
          <w:rFonts w:asciiTheme="minorEastAsia" w:hAnsiTheme="minorEastAsia"/>
          <w:b/>
          <w:sz w:val="28"/>
        </w:rPr>
        <w:lastRenderedPageBreak/>
        <w:drawing>
          <wp:inline distT="0" distB="0" distL="0" distR="0" wp14:anchorId="36F295BF" wp14:editId="24E5DAAA">
            <wp:extent cx="3540650" cy="155989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75263" cy="157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666E" w14:textId="3020F7A1" w:rsidR="007943A9" w:rsidRDefault="006A4A7C" w:rsidP="00D04197">
      <w:pPr>
        <w:ind w:firstLine="432"/>
        <w:rPr>
          <w:rFonts w:asciiTheme="minorEastAsia" w:hAnsiTheme="minorEastAsia" w:hint="eastAsia"/>
          <w:b/>
          <w:sz w:val="28"/>
        </w:rPr>
      </w:pPr>
      <w:r w:rsidRPr="006A4A7C">
        <w:rPr>
          <w:rFonts w:asciiTheme="minorEastAsia" w:hAnsiTheme="minorEastAsia"/>
          <w:b/>
          <w:sz w:val="28"/>
        </w:rPr>
        <w:drawing>
          <wp:inline distT="0" distB="0" distL="0" distR="0" wp14:anchorId="7BC897A7" wp14:editId="6FDFE6C7">
            <wp:extent cx="3227151" cy="726440"/>
            <wp:effectExtent l="0" t="0" r="0" b="1016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48046" cy="75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4452" w14:textId="21B5E027" w:rsidR="006A4A7C" w:rsidRDefault="00421F1C" w:rsidP="00D04197">
      <w:pPr>
        <w:ind w:firstLine="432"/>
        <w:rPr>
          <w:rFonts w:asciiTheme="minorEastAsia" w:hAnsiTheme="minorEastAsia" w:hint="eastAsia"/>
          <w:b/>
          <w:sz w:val="28"/>
        </w:rPr>
      </w:pPr>
      <w:r w:rsidRPr="00421F1C">
        <w:rPr>
          <w:rFonts w:asciiTheme="minorEastAsia" w:hAnsiTheme="minorEastAsia"/>
          <w:b/>
          <w:sz w:val="28"/>
        </w:rPr>
        <w:drawing>
          <wp:inline distT="0" distB="0" distL="0" distR="0" wp14:anchorId="59650BF0" wp14:editId="1CB70B18">
            <wp:extent cx="3896022" cy="2531745"/>
            <wp:effectExtent l="0" t="0" r="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00501" cy="253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5217" w14:textId="5A18DD46" w:rsidR="00421F1C" w:rsidRDefault="00DE6AB8" w:rsidP="00D04197">
      <w:pPr>
        <w:ind w:firstLine="432"/>
        <w:rPr>
          <w:rFonts w:asciiTheme="minorEastAsia" w:hAnsiTheme="minorEastAsia" w:hint="eastAsia"/>
          <w:b/>
          <w:sz w:val="28"/>
        </w:rPr>
      </w:pPr>
      <w:r w:rsidRPr="00DE6AB8">
        <w:rPr>
          <w:rFonts w:asciiTheme="minorEastAsia" w:hAnsiTheme="minorEastAsia"/>
          <w:b/>
          <w:sz w:val="28"/>
        </w:rPr>
        <w:drawing>
          <wp:inline distT="0" distB="0" distL="0" distR="0" wp14:anchorId="06EDB195" wp14:editId="5AB9D6EC">
            <wp:extent cx="3294555" cy="878840"/>
            <wp:effectExtent l="0" t="0" r="7620" b="1016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48170" cy="89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0888" w14:textId="184AED57" w:rsidR="00DE6AB8" w:rsidRDefault="0015788D" w:rsidP="00D04197">
      <w:pPr>
        <w:ind w:firstLine="432"/>
        <w:rPr>
          <w:rFonts w:asciiTheme="minorEastAsia" w:hAnsiTheme="minorEastAsia" w:hint="eastAsia"/>
          <w:b/>
          <w:sz w:val="28"/>
        </w:rPr>
      </w:pPr>
      <w:r w:rsidRPr="0015788D">
        <w:rPr>
          <w:rFonts w:asciiTheme="minorEastAsia" w:hAnsiTheme="minorEastAsia"/>
          <w:b/>
          <w:sz w:val="28"/>
        </w:rPr>
        <w:drawing>
          <wp:inline distT="0" distB="0" distL="0" distR="0" wp14:anchorId="0D7FD27D" wp14:editId="3BA51AE4">
            <wp:extent cx="4005566" cy="2256375"/>
            <wp:effectExtent l="0" t="0" r="8255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18417" cy="226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6E5A" w14:textId="2B9128A4" w:rsidR="0015788D" w:rsidRDefault="00096E31" w:rsidP="00D04197">
      <w:pPr>
        <w:ind w:firstLine="432"/>
        <w:rPr>
          <w:rFonts w:asciiTheme="minorEastAsia" w:hAnsiTheme="minorEastAsia" w:hint="eastAsia"/>
          <w:b/>
          <w:sz w:val="28"/>
        </w:rPr>
      </w:pPr>
      <w:r w:rsidRPr="00096E31">
        <w:rPr>
          <w:rFonts w:asciiTheme="minorEastAsia" w:hAnsiTheme="minorEastAsia"/>
          <w:b/>
          <w:sz w:val="28"/>
        </w:rPr>
        <w:drawing>
          <wp:inline distT="0" distB="0" distL="0" distR="0" wp14:anchorId="7AD0F09E" wp14:editId="6C278F17">
            <wp:extent cx="4841314" cy="817880"/>
            <wp:effectExtent l="0" t="0" r="1016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86732" cy="82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5C7E" w14:textId="6025456D" w:rsidR="00096E31" w:rsidRDefault="00617D94" w:rsidP="00D04197">
      <w:pPr>
        <w:ind w:firstLine="432"/>
        <w:rPr>
          <w:rFonts w:asciiTheme="minorEastAsia" w:hAnsiTheme="minorEastAsia" w:hint="eastAsia"/>
          <w:b/>
          <w:sz w:val="28"/>
        </w:rPr>
      </w:pPr>
      <w:r w:rsidRPr="00617D94">
        <w:rPr>
          <w:rFonts w:asciiTheme="minorEastAsia" w:hAnsiTheme="minorEastAsia"/>
          <w:b/>
          <w:sz w:val="28"/>
        </w:rPr>
        <w:lastRenderedPageBreak/>
        <w:drawing>
          <wp:inline distT="0" distB="0" distL="0" distR="0" wp14:anchorId="10E55738" wp14:editId="4E3528C6">
            <wp:extent cx="3541768" cy="162944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73387" cy="164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0C6B" w14:textId="6EDEF38E" w:rsidR="00617D94" w:rsidRDefault="00D9785E" w:rsidP="00D04197">
      <w:pPr>
        <w:ind w:firstLine="432"/>
        <w:rPr>
          <w:rFonts w:asciiTheme="minorEastAsia" w:hAnsiTheme="minorEastAsia" w:hint="eastAsia"/>
          <w:b/>
          <w:sz w:val="28"/>
        </w:rPr>
      </w:pPr>
      <w:r w:rsidRPr="00D9785E">
        <w:rPr>
          <w:rFonts w:asciiTheme="minorEastAsia" w:hAnsiTheme="minorEastAsia"/>
          <w:b/>
          <w:sz w:val="28"/>
        </w:rPr>
        <w:drawing>
          <wp:inline distT="0" distB="0" distL="0" distR="0" wp14:anchorId="7A3292AE" wp14:editId="45527B9F">
            <wp:extent cx="3053587" cy="2088494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86194" cy="21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5928" w14:textId="63E1B6AD" w:rsidR="00D9785E" w:rsidRDefault="00043696" w:rsidP="00D04197">
      <w:pPr>
        <w:ind w:firstLine="432"/>
        <w:rPr>
          <w:rFonts w:asciiTheme="minorEastAsia" w:hAnsiTheme="minorEastAsia" w:hint="eastAsia"/>
          <w:b/>
          <w:sz w:val="28"/>
        </w:rPr>
      </w:pPr>
      <w:r w:rsidRPr="00043696">
        <w:rPr>
          <w:rFonts w:asciiTheme="minorEastAsia" w:hAnsiTheme="minorEastAsia"/>
          <w:b/>
          <w:sz w:val="28"/>
        </w:rPr>
        <w:drawing>
          <wp:inline distT="0" distB="0" distL="0" distR="0" wp14:anchorId="6529EA4E" wp14:editId="00545E44">
            <wp:extent cx="3585223" cy="2668166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97531" cy="267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F20" w14:textId="02F879D3" w:rsidR="00043696" w:rsidRDefault="00196993" w:rsidP="00D04197">
      <w:pPr>
        <w:ind w:firstLine="432"/>
        <w:rPr>
          <w:rFonts w:asciiTheme="minorEastAsia" w:hAnsiTheme="minorEastAsia" w:hint="eastAsia"/>
          <w:b/>
          <w:sz w:val="28"/>
        </w:rPr>
      </w:pPr>
      <w:r w:rsidRPr="00196993">
        <w:rPr>
          <w:rFonts w:asciiTheme="minorEastAsia" w:hAnsiTheme="minorEastAsia"/>
          <w:b/>
          <w:sz w:val="28"/>
        </w:rPr>
        <w:drawing>
          <wp:inline distT="0" distB="0" distL="0" distR="0" wp14:anchorId="116646E8" wp14:editId="7ACAD13D">
            <wp:extent cx="3897630" cy="1719327"/>
            <wp:effectExtent l="0" t="0" r="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06353" cy="172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096B" w14:textId="4C1171AE" w:rsidR="00196993" w:rsidRDefault="004A3BB2" w:rsidP="00D04197">
      <w:pPr>
        <w:ind w:firstLine="432"/>
        <w:rPr>
          <w:rFonts w:asciiTheme="minorEastAsia" w:hAnsiTheme="minorEastAsia" w:hint="eastAsia"/>
          <w:b/>
          <w:sz w:val="28"/>
        </w:rPr>
      </w:pPr>
      <w:r w:rsidRPr="004A3BB2">
        <w:rPr>
          <w:rFonts w:asciiTheme="minorEastAsia" w:hAnsiTheme="minorEastAsia"/>
          <w:b/>
          <w:sz w:val="28"/>
        </w:rPr>
        <w:drawing>
          <wp:inline distT="0" distB="0" distL="0" distR="0" wp14:anchorId="54430E5B" wp14:editId="671CB6F2">
            <wp:extent cx="3890854" cy="789636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33588" cy="79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F667" w14:textId="5A732F34" w:rsidR="00373920" w:rsidRDefault="00F77C4D" w:rsidP="00D04197">
      <w:pPr>
        <w:ind w:firstLine="432"/>
        <w:rPr>
          <w:rFonts w:asciiTheme="minorEastAsia" w:hAnsiTheme="minorEastAsia" w:hint="eastAsia"/>
          <w:b/>
          <w:sz w:val="28"/>
        </w:rPr>
      </w:pPr>
      <w:r>
        <w:rPr>
          <w:rFonts w:asciiTheme="minorEastAsia" w:hAnsiTheme="minorEastAsia" w:hint="eastAsia"/>
          <w:b/>
          <w:sz w:val="28"/>
        </w:rPr>
        <w:lastRenderedPageBreak/>
        <w:t>RMSE vs MAE</w:t>
      </w:r>
    </w:p>
    <w:p w14:paraId="14E27E77" w14:textId="11CE77FC" w:rsidR="00B24934" w:rsidRDefault="00B24934" w:rsidP="00B24934">
      <w:pPr>
        <w:ind w:left="432" w:firstLine="288"/>
        <w:rPr>
          <w:rFonts w:asciiTheme="minorEastAsia" w:hAnsiTheme="minorEastAsia" w:cs="MS Mincho" w:hint="eastAsia"/>
          <w:b/>
          <w:color w:val="000000"/>
          <w:sz w:val="18"/>
          <w:szCs w:val="18"/>
          <w:shd w:val="clear" w:color="auto" w:fill="FFFFFF"/>
        </w:rPr>
      </w:pPr>
      <w:r w:rsidRPr="00272FED">
        <w:rPr>
          <w:rFonts w:asciiTheme="minorEastAsia" w:hAnsiTheme="minorEastAsia"/>
          <w:b/>
          <w:color w:val="000000"/>
          <w:sz w:val="18"/>
          <w:szCs w:val="18"/>
          <w:shd w:val="clear" w:color="auto" w:fill="FFFFFF"/>
        </w:rPr>
        <w:t>RMSE</w:t>
      </w:r>
      <w:r w:rsidRPr="00272FED">
        <w:rPr>
          <w:rFonts w:asciiTheme="minorEastAsia" w:hAnsiTheme="minorEastAsia" w:cs="MS Mincho"/>
          <w:b/>
          <w:color w:val="000000"/>
          <w:sz w:val="18"/>
          <w:szCs w:val="18"/>
          <w:shd w:val="clear" w:color="auto" w:fill="FFFFFF"/>
        </w:rPr>
        <w:t>相当于</w:t>
      </w:r>
      <w:r w:rsidRPr="00272FED">
        <w:rPr>
          <w:rFonts w:asciiTheme="minorEastAsia" w:hAnsiTheme="minorEastAsia"/>
          <w:b/>
          <w:color w:val="000000"/>
          <w:sz w:val="18"/>
          <w:szCs w:val="18"/>
          <w:shd w:val="clear" w:color="auto" w:fill="FFFFFF"/>
        </w:rPr>
        <w:t>L2</w:t>
      </w:r>
      <w:r w:rsidRPr="00272FED">
        <w:rPr>
          <w:rFonts w:asciiTheme="minorEastAsia" w:hAnsiTheme="minorEastAsia" w:cs="MS Mincho"/>
          <w:b/>
          <w:color w:val="000000"/>
          <w:sz w:val="18"/>
          <w:szCs w:val="18"/>
          <w:shd w:val="clear" w:color="auto" w:fill="FFFFFF"/>
        </w:rPr>
        <w:t>范数，</w:t>
      </w:r>
      <w:r w:rsidRPr="00272FED">
        <w:rPr>
          <w:rFonts w:asciiTheme="minorEastAsia" w:hAnsiTheme="minorEastAsia"/>
          <w:b/>
          <w:color w:val="000000"/>
          <w:sz w:val="18"/>
          <w:szCs w:val="18"/>
          <w:shd w:val="clear" w:color="auto" w:fill="FFFFFF"/>
        </w:rPr>
        <w:t>MAE</w:t>
      </w:r>
      <w:r w:rsidRPr="00272FED">
        <w:rPr>
          <w:rFonts w:asciiTheme="minorEastAsia" w:hAnsiTheme="minorEastAsia" w:cs="MS Mincho"/>
          <w:b/>
          <w:color w:val="000000"/>
          <w:sz w:val="18"/>
          <w:szCs w:val="18"/>
          <w:shd w:val="clear" w:color="auto" w:fill="FFFFFF"/>
        </w:rPr>
        <w:t>相当于</w:t>
      </w:r>
      <w:r w:rsidRPr="00272FED">
        <w:rPr>
          <w:rFonts w:asciiTheme="minorEastAsia" w:hAnsiTheme="minorEastAsia"/>
          <w:b/>
          <w:color w:val="000000"/>
          <w:sz w:val="18"/>
          <w:szCs w:val="18"/>
          <w:shd w:val="clear" w:color="auto" w:fill="FFFFFF"/>
        </w:rPr>
        <w:t>L1</w:t>
      </w:r>
      <w:r w:rsidRPr="00272FED">
        <w:rPr>
          <w:rFonts w:asciiTheme="minorEastAsia" w:hAnsiTheme="minorEastAsia" w:cs="MS Mincho"/>
          <w:b/>
          <w:color w:val="000000"/>
          <w:sz w:val="18"/>
          <w:szCs w:val="18"/>
          <w:shd w:val="clear" w:color="auto" w:fill="FFFFFF"/>
        </w:rPr>
        <w:t>范数。次数越高，</w:t>
      </w:r>
      <w:r w:rsidRPr="00272FED">
        <w:rPr>
          <w:rFonts w:asciiTheme="minorEastAsia" w:hAnsiTheme="minorEastAsia" w:cs="SimSun"/>
          <w:b/>
          <w:color w:val="000000"/>
          <w:sz w:val="18"/>
          <w:szCs w:val="18"/>
          <w:shd w:val="clear" w:color="auto" w:fill="FFFFFF"/>
        </w:rPr>
        <w:t>计</w:t>
      </w:r>
      <w:r w:rsidRPr="00272FED">
        <w:rPr>
          <w:rFonts w:asciiTheme="minorEastAsia" w:hAnsiTheme="minorEastAsia" w:cs="MS Mincho"/>
          <w:b/>
          <w:color w:val="000000"/>
          <w:sz w:val="18"/>
          <w:szCs w:val="18"/>
          <w:shd w:val="clear" w:color="auto" w:fill="FFFFFF"/>
        </w:rPr>
        <w:t>算</w:t>
      </w:r>
      <w:r w:rsidRPr="00272FED">
        <w:rPr>
          <w:rFonts w:asciiTheme="minorEastAsia" w:hAnsiTheme="minorEastAsia" w:cs="SimSun"/>
          <w:b/>
          <w:color w:val="000000"/>
          <w:sz w:val="18"/>
          <w:szCs w:val="18"/>
          <w:shd w:val="clear" w:color="auto" w:fill="FFFFFF"/>
        </w:rPr>
        <w:t>结</w:t>
      </w:r>
      <w:r w:rsidRPr="00272FED">
        <w:rPr>
          <w:rFonts w:asciiTheme="minorEastAsia" w:hAnsiTheme="minorEastAsia" w:cs="MS Mincho"/>
          <w:b/>
          <w:color w:val="000000"/>
          <w:sz w:val="18"/>
          <w:szCs w:val="18"/>
          <w:shd w:val="clear" w:color="auto" w:fill="FFFFFF"/>
        </w:rPr>
        <w:t>果就越与</w:t>
      </w:r>
      <w:r w:rsidRPr="00272FED">
        <w:rPr>
          <w:rFonts w:asciiTheme="minorEastAsia" w:hAnsiTheme="minorEastAsia" w:cs="SimSun"/>
          <w:b/>
          <w:color w:val="000000"/>
          <w:sz w:val="18"/>
          <w:szCs w:val="18"/>
          <w:shd w:val="clear" w:color="auto" w:fill="FFFFFF"/>
        </w:rPr>
        <w:t>较</w:t>
      </w:r>
      <w:r w:rsidRPr="00272FED">
        <w:rPr>
          <w:rFonts w:asciiTheme="minorEastAsia" w:hAnsiTheme="minorEastAsia" w:cs="MS Mincho"/>
          <w:b/>
          <w:color w:val="000000"/>
          <w:sz w:val="18"/>
          <w:szCs w:val="18"/>
          <w:shd w:val="clear" w:color="auto" w:fill="FFFFFF"/>
        </w:rPr>
        <w:t>大的</w:t>
      </w:r>
      <w:r w:rsidRPr="00272FED">
        <w:rPr>
          <w:rFonts w:asciiTheme="minorEastAsia" w:hAnsiTheme="minorEastAsia" w:cs="SimSun"/>
          <w:b/>
          <w:color w:val="000000"/>
          <w:sz w:val="18"/>
          <w:szCs w:val="18"/>
          <w:shd w:val="clear" w:color="auto" w:fill="FFFFFF"/>
        </w:rPr>
        <w:t>值</w:t>
      </w:r>
      <w:r w:rsidRPr="00272FED">
        <w:rPr>
          <w:rFonts w:asciiTheme="minorEastAsia" w:hAnsiTheme="minorEastAsia" w:cs="MS Mincho"/>
          <w:b/>
          <w:color w:val="000000"/>
          <w:sz w:val="18"/>
          <w:szCs w:val="18"/>
          <w:shd w:val="clear" w:color="auto" w:fill="FFFFFF"/>
        </w:rPr>
        <w:t>有关，而忽略</w:t>
      </w:r>
      <w:r w:rsidRPr="00272FED">
        <w:rPr>
          <w:rFonts w:asciiTheme="minorEastAsia" w:hAnsiTheme="minorEastAsia" w:cs="SimSun"/>
          <w:b/>
          <w:color w:val="000000"/>
          <w:sz w:val="18"/>
          <w:szCs w:val="18"/>
          <w:shd w:val="clear" w:color="auto" w:fill="FFFFFF"/>
        </w:rPr>
        <w:t>较</w:t>
      </w:r>
      <w:r w:rsidRPr="00272FED">
        <w:rPr>
          <w:rFonts w:asciiTheme="minorEastAsia" w:hAnsiTheme="minorEastAsia" w:cs="MS Mincho"/>
          <w:b/>
          <w:color w:val="000000"/>
          <w:sz w:val="18"/>
          <w:szCs w:val="18"/>
          <w:shd w:val="clear" w:color="auto" w:fill="FFFFFF"/>
        </w:rPr>
        <w:t>小的</w:t>
      </w:r>
      <w:r w:rsidRPr="00272FED">
        <w:rPr>
          <w:rFonts w:asciiTheme="minorEastAsia" w:hAnsiTheme="minorEastAsia" w:cs="SimSun"/>
          <w:b/>
          <w:color w:val="000000"/>
          <w:sz w:val="18"/>
          <w:szCs w:val="18"/>
          <w:shd w:val="clear" w:color="auto" w:fill="FFFFFF"/>
        </w:rPr>
        <w:t>值</w:t>
      </w:r>
      <w:r w:rsidRPr="00272FED">
        <w:rPr>
          <w:rFonts w:asciiTheme="minorEastAsia" w:hAnsiTheme="minorEastAsia" w:cs="MS Mincho"/>
          <w:b/>
          <w:color w:val="000000"/>
          <w:sz w:val="18"/>
          <w:szCs w:val="18"/>
          <w:shd w:val="clear" w:color="auto" w:fill="FFFFFF"/>
        </w:rPr>
        <w:t>，所以</w:t>
      </w:r>
      <w:r w:rsidRPr="00272FED">
        <w:rPr>
          <w:rFonts w:asciiTheme="minorEastAsia" w:hAnsiTheme="minorEastAsia" w:cs="SimSun"/>
          <w:b/>
          <w:color w:val="000000"/>
          <w:sz w:val="18"/>
          <w:szCs w:val="18"/>
          <w:shd w:val="clear" w:color="auto" w:fill="FFFFFF"/>
        </w:rPr>
        <w:t>这</w:t>
      </w:r>
      <w:r w:rsidRPr="00272FED">
        <w:rPr>
          <w:rFonts w:asciiTheme="minorEastAsia" w:hAnsiTheme="minorEastAsia" w:cs="MS Mincho"/>
          <w:b/>
          <w:color w:val="000000"/>
          <w:sz w:val="18"/>
          <w:szCs w:val="18"/>
          <w:shd w:val="clear" w:color="auto" w:fill="FFFFFF"/>
        </w:rPr>
        <w:t>就是</w:t>
      </w:r>
      <w:r w:rsidRPr="00272FED">
        <w:rPr>
          <w:rFonts w:asciiTheme="minorEastAsia" w:hAnsiTheme="minorEastAsia" w:cs="SimSun"/>
          <w:b/>
          <w:color w:val="000000"/>
          <w:sz w:val="18"/>
          <w:szCs w:val="18"/>
          <w:shd w:val="clear" w:color="auto" w:fill="FFFFFF"/>
        </w:rPr>
        <w:t>为</w:t>
      </w:r>
      <w:r w:rsidRPr="00272FED">
        <w:rPr>
          <w:rFonts w:asciiTheme="minorEastAsia" w:hAnsiTheme="minorEastAsia" w:cs="MS Mincho"/>
          <w:b/>
          <w:color w:val="000000"/>
          <w:sz w:val="18"/>
          <w:szCs w:val="18"/>
          <w:shd w:val="clear" w:color="auto" w:fill="FFFFFF"/>
        </w:rPr>
        <w:t>什么</w:t>
      </w:r>
      <w:r w:rsidRPr="00272FED">
        <w:rPr>
          <w:rFonts w:asciiTheme="minorEastAsia" w:hAnsiTheme="minorEastAsia"/>
          <w:b/>
          <w:color w:val="000000"/>
          <w:sz w:val="18"/>
          <w:szCs w:val="18"/>
          <w:shd w:val="clear" w:color="auto" w:fill="FFFFFF"/>
        </w:rPr>
        <w:t>RMSE</w:t>
      </w:r>
      <w:r w:rsidRPr="00272FED">
        <w:rPr>
          <w:rFonts w:asciiTheme="minorEastAsia" w:hAnsiTheme="minorEastAsia" w:cs="SimSun"/>
          <w:b/>
          <w:color w:val="000000"/>
          <w:sz w:val="18"/>
          <w:szCs w:val="18"/>
          <w:shd w:val="clear" w:color="auto" w:fill="FFFFFF"/>
        </w:rPr>
        <w:t>针对异常值更敏感的原因（即有一个预测值与真实值相差很大，那么</w:t>
      </w:r>
      <w:r w:rsidRPr="00272FED">
        <w:rPr>
          <w:rFonts w:asciiTheme="minorEastAsia" w:hAnsiTheme="minorEastAsia"/>
          <w:b/>
          <w:color w:val="000000"/>
          <w:sz w:val="18"/>
          <w:szCs w:val="18"/>
          <w:shd w:val="clear" w:color="auto" w:fill="FFFFFF"/>
        </w:rPr>
        <w:t>RMSE</w:t>
      </w:r>
      <w:r w:rsidRPr="00272FED">
        <w:rPr>
          <w:rFonts w:asciiTheme="minorEastAsia" w:hAnsiTheme="minorEastAsia" w:cs="MS Mincho"/>
          <w:b/>
          <w:color w:val="000000"/>
          <w:sz w:val="18"/>
          <w:szCs w:val="18"/>
          <w:shd w:val="clear" w:color="auto" w:fill="FFFFFF"/>
        </w:rPr>
        <w:t>就会很大）</w:t>
      </w:r>
      <w:r w:rsidRPr="00272FED">
        <w:rPr>
          <w:rFonts w:asciiTheme="minorEastAsia" w:hAnsiTheme="minorEastAsia" w:cs="MS Mincho" w:hint="eastAsia"/>
          <w:b/>
          <w:color w:val="000000"/>
          <w:sz w:val="18"/>
          <w:szCs w:val="18"/>
          <w:shd w:val="clear" w:color="auto" w:fill="FFFFFF"/>
        </w:rPr>
        <w:t>。</w:t>
      </w:r>
    </w:p>
    <w:p w14:paraId="22B52C19" w14:textId="77777777" w:rsidR="008F3E13" w:rsidRPr="00272FED" w:rsidRDefault="008F3E13" w:rsidP="00B24934">
      <w:pPr>
        <w:ind w:left="432" w:firstLine="288"/>
        <w:rPr>
          <w:rFonts w:asciiTheme="minorEastAsia" w:hAnsiTheme="minorEastAsia" w:hint="eastAsia"/>
          <w:b/>
        </w:rPr>
      </w:pPr>
    </w:p>
    <w:p w14:paraId="37F8AF8B" w14:textId="0EF68767" w:rsidR="00F77C4D" w:rsidRDefault="008F3E13" w:rsidP="00D04197">
      <w:pPr>
        <w:ind w:firstLine="432"/>
        <w:rPr>
          <w:rFonts w:asciiTheme="minorEastAsia" w:hAnsiTheme="minorEastAsia" w:hint="eastAsia"/>
          <w:b/>
          <w:sz w:val="22"/>
        </w:rPr>
      </w:pPr>
      <w:r w:rsidRPr="008F3E13">
        <w:rPr>
          <w:rFonts w:asciiTheme="minorEastAsia" w:hAnsiTheme="minorEastAsia" w:hint="eastAsia"/>
          <w:b/>
          <w:sz w:val="22"/>
        </w:rPr>
        <w:t>局限性</w:t>
      </w:r>
    </w:p>
    <w:p w14:paraId="3343CEC0" w14:textId="633C5251" w:rsidR="007703A8" w:rsidRDefault="008F3E13" w:rsidP="00255CAF">
      <w:pPr>
        <w:ind w:firstLine="432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2"/>
        </w:rPr>
        <w:tab/>
      </w:r>
      <w:r w:rsidRPr="008F3E13">
        <w:rPr>
          <w:rFonts w:asciiTheme="minorEastAsia" w:hAnsiTheme="minorEastAsia" w:hint="eastAsia"/>
          <w:b/>
          <w:sz w:val="21"/>
        </w:rPr>
        <w:t>不论是RMSE还是MAE</w:t>
      </w:r>
      <w:r>
        <w:rPr>
          <w:rFonts w:asciiTheme="minorEastAsia" w:hAnsiTheme="minorEastAsia" w:hint="eastAsia"/>
          <w:b/>
          <w:sz w:val="21"/>
        </w:rPr>
        <w:t>，都无法评判相同的算法，在不同业务上的</w:t>
      </w:r>
      <w:r w:rsidR="00FB2D27">
        <w:rPr>
          <w:rFonts w:asciiTheme="minorEastAsia" w:hAnsiTheme="minorEastAsia" w:hint="eastAsia"/>
          <w:b/>
          <w:sz w:val="21"/>
        </w:rPr>
        <w:t>好坏。</w:t>
      </w:r>
    </w:p>
    <w:p w14:paraId="1C2EDD4C" w14:textId="77777777" w:rsidR="00255CAF" w:rsidRPr="00255CAF" w:rsidRDefault="00255CAF" w:rsidP="00255CAF">
      <w:pPr>
        <w:ind w:firstLine="432"/>
        <w:rPr>
          <w:rFonts w:asciiTheme="minorEastAsia" w:hAnsiTheme="minorEastAsia" w:hint="eastAsia"/>
          <w:b/>
          <w:sz w:val="21"/>
        </w:rPr>
      </w:pPr>
    </w:p>
    <w:p w14:paraId="11D7456B" w14:textId="2E2FC41C" w:rsidR="009004B9" w:rsidRPr="009004B9" w:rsidRDefault="009004B9" w:rsidP="009004B9">
      <w:pPr>
        <w:ind w:firstLine="432"/>
        <w:rPr>
          <w:rFonts w:asciiTheme="minorEastAsia" w:hAnsiTheme="minorEastAsia"/>
          <w:b/>
          <w:sz w:val="28"/>
        </w:rPr>
      </w:pPr>
      <w:r w:rsidRPr="009004B9">
        <w:rPr>
          <w:rFonts w:asciiTheme="minorEastAsia" w:hAnsiTheme="minorEastAsia" w:hint="eastAsia"/>
          <w:b/>
          <w:sz w:val="28"/>
        </w:rPr>
        <w:t>R Squared</w:t>
      </w:r>
      <w:r w:rsidR="00395F42">
        <w:rPr>
          <w:rFonts w:asciiTheme="minorEastAsia" w:hAnsiTheme="minorEastAsia" w:hint="eastAsia"/>
          <w:b/>
          <w:sz w:val="28"/>
        </w:rPr>
        <w:t>(R方)</w:t>
      </w:r>
    </w:p>
    <w:p w14:paraId="727067A7" w14:textId="16963D01" w:rsidR="009004B9" w:rsidRDefault="00923231" w:rsidP="00D04197">
      <w:pPr>
        <w:ind w:firstLine="432"/>
        <w:rPr>
          <w:rFonts w:asciiTheme="minorEastAsia" w:hAnsiTheme="minorEastAsia" w:hint="eastAsia"/>
          <w:b/>
          <w:sz w:val="22"/>
        </w:rPr>
      </w:pPr>
      <w:r>
        <w:rPr>
          <w:rFonts w:ascii="Helvetica" w:hAnsi="Helvetica" w:cs="Helvetica"/>
          <w:noProof/>
        </w:rPr>
        <w:drawing>
          <wp:inline distT="0" distB="0" distL="0" distR="0" wp14:anchorId="4F11513E" wp14:editId="33AB9958">
            <wp:extent cx="2007870" cy="74057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618" cy="75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99D35" w14:textId="05E8BF08" w:rsidR="00E61A98" w:rsidRDefault="00A86F92" w:rsidP="00D04197">
      <w:pPr>
        <w:ind w:firstLine="432"/>
        <w:rPr>
          <w:rFonts w:asciiTheme="minorEastAsia" w:hAnsiTheme="minorEastAsia" w:hint="eastAsia"/>
          <w:b/>
          <w:sz w:val="22"/>
        </w:rPr>
      </w:pPr>
      <w:r w:rsidRPr="002A7808">
        <w:rPr>
          <w:rFonts w:asciiTheme="minorEastAsia" w:hAnsiTheme="minorEastAsia" w:hint="eastAsia"/>
          <w:b/>
          <w:color w:val="4F4F4F"/>
          <w:sz w:val="22"/>
          <w:shd w:val="clear" w:color="auto" w:fill="FFFFFF"/>
        </w:rPr>
        <w:t>residual=Residual Sum of Squares</w:t>
      </w:r>
      <w:r>
        <w:rPr>
          <w:rFonts w:asciiTheme="minorEastAsia" w:hAnsiTheme="minorEastAsia" w:hint="eastAsia"/>
          <w:b/>
          <w:color w:val="4F4F4F"/>
          <w:sz w:val="22"/>
          <w:shd w:val="clear" w:color="auto" w:fill="FFFFFF"/>
        </w:rPr>
        <w:t>(残差平方和)</w:t>
      </w:r>
    </w:p>
    <w:p w14:paraId="1F869C37" w14:textId="6A0D98C9" w:rsidR="00A86F92" w:rsidRDefault="00A86F92" w:rsidP="00A86F92">
      <w:pPr>
        <w:ind w:firstLine="432"/>
        <w:rPr>
          <w:rFonts w:asciiTheme="minorEastAsia" w:hAnsiTheme="minorEastAsia" w:hint="eastAsia"/>
          <w:b/>
          <w:color w:val="4F4F4F"/>
          <w:sz w:val="22"/>
          <w:shd w:val="clear" w:color="auto" w:fill="FFFFFF"/>
        </w:rPr>
      </w:pPr>
      <w:r w:rsidRPr="00A26987">
        <w:rPr>
          <w:rFonts w:asciiTheme="minorEastAsia" w:hAnsiTheme="minorEastAsia" w:hint="eastAsia"/>
          <w:b/>
          <w:color w:val="4F4F4F"/>
          <w:sz w:val="22"/>
          <w:shd w:val="clear" w:color="auto" w:fill="FFFFFF"/>
        </w:rPr>
        <w:t xml:space="preserve">total=Total Sum of </w:t>
      </w:r>
      <w:r w:rsidRPr="002A7808">
        <w:rPr>
          <w:rFonts w:asciiTheme="minorEastAsia" w:hAnsiTheme="minorEastAsia" w:hint="eastAsia"/>
          <w:b/>
          <w:color w:val="4F4F4F"/>
          <w:sz w:val="22"/>
          <w:shd w:val="clear" w:color="auto" w:fill="FFFFFF"/>
        </w:rPr>
        <w:t>Squares</w:t>
      </w:r>
      <w:r>
        <w:rPr>
          <w:rFonts w:asciiTheme="minorEastAsia" w:hAnsiTheme="minorEastAsia" w:hint="eastAsia"/>
          <w:b/>
          <w:color w:val="4F4F4F"/>
          <w:sz w:val="22"/>
          <w:shd w:val="clear" w:color="auto" w:fill="FFFFFF"/>
        </w:rPr>
        <w:t>(总平方和)</w:t>
      </w:r>
    </w:p>
    <w:p w14:paraId="6AD5C3EA" w14:textId="77777777" w:rsidR="001957D4" w:rsidRDefault="001957D4" w:rsidP="00A86F92">
      <w:pPr>
        <w:ind w:firstLine="432"/>
        <w:rPr>
          <w:rFonts w:asciiTheme="minorEastAsia" w:hAnsiTheme="minorEastAsia" w:hint="eastAsia"/>
          <w:b/>
          <w:color w:val="4F4F4F"/>
          <w:sz w:val="22"/>
          <w:shd w:val="clear" w:color="auto" w:fill="FFFFFF"/>
        </w:rPr>
      </w:pPr>
    </w:p>
    <w:p w14:paraId="2A9F1DEF" w14:textId="79E3D5EE" w:rsidR="001957D4" w:rsidRDefault="001957D4" w:rsidP="00A86F92">
      <w:pPr>
        <w:ind w:firstLine="432"/>
        <w:rPr>
          <w:rFonts w:asciiTheme="minorEastAsia" w:hAnsiTheme="minorEastAsia" w:hint="eastAsia"/>
          <w:b/>
          <w:color w:val="4F4F4F"/>
          <w:sz w:val="22"/>
          <w:shd w:val="clear" w:color="auto" w:fill="FFFFFF"/>
        </w:rPr>
      </w:pPr>
      <w:r>
        <w:rPr>
          <w:rFonts w:asciiTheme="minorEastAsia" w:hAnsiTheme="minorEastAsia"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43BE9D8" wp14:editId="364AB385">
                <wp:simplePos x="0" y="0"/>
                <wp:positionH relativeFrom="column">
                  <wp:posOffset>1085850</wp:posOffset>
                </wp:positionH>
                <wp:positionV relativeFrom="paragraph">
                  <wp:posOffset>10795</wp:posOffset>
                </wp:positionV>
                <wp:extent cx="234315" cy="492760"/>
                <wp:effectExtent l="25400" t="0" r="45085" b="40640"/>
                <wp:wrapThrough wrapText="bothSides">
                  <wp:wrapPolygon edited="0">
                    <wp:start x="0" y="0"/>
                    <wp:lineTo x="-2341" y="18928"/>
                    <wp:lineTo x="4683" y="22268"/>
                    <wp:lineTo x="16390" y="22268"/>
                    <wp:lineTo x="23415" y="17814"/>
                    <wp:lineTo x="21073" y="0"/>
                    <wp:lineTo x="0" y="0"/>
                  </wp:wrapPolygon>
                </wp:wrapThrough>
                <wp:docPr id="72" name="下箭头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" cy="49276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E4E5" id="下箭头 72" o:spid="_x0000_s1026" type="#_x0000_t67" style="position:absolute;left:0;text-align:left;margin-left:85.5pt;margin-top:.85pt;width:18.45pt;height:38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" adj="16464" fillcolor="#731c3f [3204]" strokecolor="#390e1f [1604]" strokeweight="1pt">
                <w10:wrap type="through"/>
              </v:shape>
            </w:pict>
          </mc:Fallback>
        </mc:AlternateContent>
      </w:r>
    </w:p>
    <w:p w14:paraId="354C2C79" w14:textId="223582B3" w:rsidR="001957D4" w:rsidRDefault="001957D4" w:rsidP="00A86F92">
      <w:pPr>
        <w:ind w:firstLine="432"/>
        <w:rPr>
          <w:rFonts w:asciiTheme="minorEastAsia" w:hAnsiTheme="minorEastAsia" w:hint="eastAsia"/>
          <w:b/>
          <w:color w:val="4F4F4F"/>
          <w:sz w:val="22"/>
          <w:shd w:val="clear" w:color="auto" w:fill="FFFFFF"/>
        </w:rPr>
      </w:pPr>
    </w:p>
    <w:p w14:paraId="39543534" w14:textId="77777777" w:rsidR="001957D4" w:rsidRPr="00A86F92" w:rsidRDefault="001957D4" w:rsidP="00A86F92">
      <w:pPr>
        <w:ind w:firstLine="432"/>
        <w:rPr>
          <w:rFonts w:asciiTheme="minorEastAsia" w:hAnsiTheme="minorEastAsia" w:hint="eastAsia"/>
          <w:b/>
          <w:color w:val="4F4F4F"/>
          <w:sz w:val="22"/>
          <w:shd w:val="clear" w:color="auto" w:fill="FFFFFF"/>
        </w:rPr>
      </w:pPr>
    </w:p>
    <w:p w14:paraId="0A23B7FC" w14:textId="61CF2B8F" w:rsidR="00A86F92" w:rsidRDefault="00A86F92" w:rsidP="00D04197">
      <w:pPr>
        <w:ind w:firstLine="432"/>
        <w:rPr>
          <w:rFonts w:asciiTheme="minorEastAsia" w:hAnsiTheme="minorEastAsia" w:hint="eastAsia"/>
          <w:b/>
          <w:sz w:val="22"/>
        </w:rPr>
      </w:pPr>
      <w:r w:rsidRPr="00A86F92">
        <w:rPr>
          <w:rFonts w:asciiTheme="minorEastAsia" w:hAnsiTheme="minorEastAsia"/>
          <w:b/>
          <w:sz w:val="22"/>
        </w:rPr>
        <w:drawing>
          <wp:inline distT="0" distB="0" distL="0" distR="0" wp14:anchorId="45B76F2D" wp14:editId="63FBEDA3">
            <wp:extent cx="2073876" cy="92456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29841" cy="94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C2DB" w14:textId="38AF3A3C" w:rsidR="006D4F6A" w:rsidRDefault="006D4F6A" w:rsidP="006D4F6A">
      <w:pPr>
        <w:ind w:firstLine="432"/>
        <w:rPr>
          <w:rFonts w:asciiTheme="minorEastAsia" w:hAnsiTheme="minorEastAsia" w:hint="eastAsia"/>
          <w:b/>
          <w:sz w:val="22"/>
        </w:rPr>
      </w:pPr>
      <w:r w:rsidRPr="006D4F6A">
        <w:rPr>
          <w:rFonts w:asciiTheme="minorEastAsia" w:hAnsiTheme="minorEastAsia" w:cs="MS Mincho"/>
          <w:b/>
          <w:sz w:val="22"/>
        </w:rPr>
        <w:t>分子</w:t>
      </w:r>
      <w:r w:rsidRPr="006D4F6A">
        <w:rPr>
          <w:rFonts w:asciiTheme="minorEastAsia" w:hAnsiTheme="minorEastAsia" w:hint="eastAsia"/>
          <w:b/>
          <w:sz w:val="22"/>
        </w:rPr>
        <w:t>:</w:t>
      </w:r>
      <w:r w:rsidR="00214094">
        <w:rPr>
          <w:rFonts w:asciiTheme="minorEastAsia" w:hAnsiTheme="minorEastAsia" w:hint="eastAsia"/>
          <w:b/>
          <w:sz w:val="22"/>
        </w:rPr>
        <w:t>预测值与实际值差的平方和</w:t>
      </w:r>
      <w:r w:rsidR="00F93796">
        <w:rPr>
          <w:rFonts w:asciiTheme="minorEastAsia" w:hAnsiTheme="minorEastAsia" w:hint="eastAsia"/>
          <w:b/>
          <w:sz w:val="22"/>
        </w:rPr>
        <w:t>(模型预测产生的误差)</w:t>
      </w:r>
    </w:p>
    <w:p w14:paraId="70130A73" w14:textId="4C50CFA2" w:rsidR="00214094" w:rsidRDefault="00214094" w:rsidP="006D4F6A">
      <w:pPr>
        <w:ind w:firstLine="432"/>
        <w:rPr>
          <w:rFonts w:asciiTheme="minorEastAsia" w:hAnsiTheme="minorEastAsia" w:hint="eastAsia"/>
          <w:b/>
          <w:sz w:val="22"/>
        </w:rPr>
      </w:pPr>
      <w:r>
        <w:rPr>
          <w:rFonts w:asciiTheme="minorEastAsia" w:hAnsiTheme="minorEastAsia" w:hint="eastAsia"/>
          <w:b/>
          <w:sz w:val="22"/>
        </w:rPr>
        <w:t>分母</w:t>
      </w:r>
      <w:r w:rsidR="00B34DF3">
        <w:rPr>
          <w:rFonts w:asciiTheme="minorEastAsia" w:hAnsiTheme="minorEastAsia" w:hint="eastAsia"/>
          <w:b/>
          <w:sz w:val="22"/>
        </w:rPr>
        <w:t>:</w:t>
      </w:r>
      <w:r w:rsidR="00745E13">
        <w:rPr>
          <w:rFonts w:asciiTheme="minorEastAsia" w:hAnsiTheme="minorEastAsia" w:hint="eastAsia"/>
          <w:b/>
          <w:sz w:val="22"/>
        </w:rPr>
        <w:t>实际值的平均值与每个实际值差的平方和</w:t>
      </w:r>
      <w:r w:rsidR="00B54E84">
        <w:rPr>
          <w:rFonts w:asciiTheme="minorEastAsia" w:hAnsiTheme="minorEastAsia" w:hint="eastAsia"/>
          <w:b/>
          <w:sz w:val="22"/>
        </w:rPr>
        <w:t>(</w:t>
      </w:r>
      <w:r w:rsidR="002F1579">
        <w:rPr>
          <w:rFonts w:asciiTheme="minorEastAsia" w:hAnsiTheme="minorEastAsia" w:hint="eastAsia"/>
          <w:b/>
          <w:sz w:val="22"/>
        </w:rPr>
        <w:t>使用实际值的平均值预测产生的误差</w:t>
      </w:r>
      <w:r w:rsidR="00B54E84">
        <w:rPr>
          <w:rFonts w:asciiTheme="minorEastAsia" w:hAnsiTheme="minorEastAsia" w:hint="eastAsia"/>
          <w:b/>
          <w:sz w:val="22"/>
        </w:rPr>
        <w:t>)</w:t>
      </w:r>
    </w:p>
    <w:p w14:paraId="5122C5CB" w14:textId="68C4C1B8" w:rsidR="00A707B1" w:rsidRDefault="00A707B1" w:rsidP="006D4F6A">
      <w:pPr>
        <w:ind w:firstLine="432"/>
        <w:rPr>
          <w:rFonts w:asciiTheme="minorEastAsia" w:hAnsiTheme="minorEastAsia" w:hint="eastAsia"/>
          <w:b/>
          <w:sz w:val="22"/>
        </w:rPr>
      </w:pPr>
      <w:r>
        <w:rPr>
          <w:rFonts w:asciiTheme="minorEastAsia" w:hAnsiTheme="minorEastAsia" w:hint="eastAsia"/>
          <w:b/>
          <w:sz w:val="22"/>
        </w:rPr>
        <w:t>最终的结果相当于衡量了训练出的模型拟合住数据的比例。</w:t>
      </w:r>
    </w:p>
    <w:p w14:paraId="2FC989C2" w14:textId="77777777" w:rsidR="0034703A" w:rsidRDefault="0034703A" w:rsidP="006D4F6A">
      <w:pPr>
        <w:ind w:firstLine="432"/>
        <w:rPr>
          <w:rFonts w:asciiTheme="minorEastAsia" w:hAnsiTheme="minorEastAsia" w:hint="eastAsia"/>
          <w:b/>
          <w:sz w:val="22"/>
        </w:rPr>
      </w:pPr>
    </w:p>
    <w:p w14:paraId="61B6AB9F" w14:textId="5AB2B8C8" w:rsidR="0034703A" w:rsidRDefault="0034703A" w:rsidP="006D4F6A">
      <w:pPr>
        <w:ind w:firstLine="432"/>
        <w:rPr>
          <w:rFonts w:asciiTheme="minorEastAsia" w:hAnsiTheme="minorEastAsia" w:hint="eastAsia"/>
          <w:b/>
          <w:sz w:val="22"/>
        </w:rPr>
      </w:pPr>
      <w:r>
        <w:rPr>
          <w:rFonts w:asciiTheme="minorEastAsia" w:hAnsiTheme="minorEastAsia" w:hint="eastAsia"/>
          <w:b/>
          <w:sz w:val="22"/>
        </w:rPr>
        <w:t>R^2结果说明</w:t>
      </w:r>
    </w:p>
    <w:p w14:paraId="1567BC2E" w14:textId="2213A217" w:rsidR="0034703A" w:rsidRDefault="0034703A" w:rsidP="006D4F6A">
      <w:pPr>
        <w:ind w:firstLine="432"/>
        <w:rPr>
          <w:rFonts w:asciiTheme="minorEastAsia" w:hAnsiTheme="minorEastAsia" w:hint="eastAsia"/>
          <w:b/>
          <w:sz w:val="22"/>
        </w:rPr>
      </w:pPr>
      <w:r>
        <w:rPr>
          <w:rFonts w:asciiTheme="minorEastAsia" w:hAnsiTheme="minorEastAsia" w:hint="eastAsia"/>
          <w:b/>
          <w:sz w:val="22"/>
        </w:rPr>
        <w:tab/>
        <w:t>1.</w:t>
      </w:r>
      <w:r w:rsidR="00721367">
        <w:rPr>
          <w:rFonts w:asciiTheme="minorEastAsia" w:hAnsiTheme="minorEastAsia" w:hint="eastAsia"/>
          <w:b/>
          <w:sz w:val="22"/>
        </w:rPr>
        <w:t>R^2&lt;=1</w:t>
      </w:r>
    </w:p>
    <w:p w14:paraId="0B93042B" w14:textId="4E337D04" w:rsidR="00721367" w:rsidRDefault="00721367" w:rsidP="006D4F6A">
      <w:pPr>
        <w:ind w:firstLine="432"/>
        <w:rPr>
          <w:rFonts w:asciiTheme="minorEastAsia" w:hAnsiTheme="minorEastAsia" w:hint="eastAsia"/>
          <w:b/>
          <w:sz w:val="22"/>
        </w:rPr>
      </w:pPr>
      <w:r>
        <w:rPr>
          <w:rFonts w:asciiTheme="minorEastAsia" w:hAnsiTheme="minorEastAsia" w:hint="eastAsia"/>
          <w:b/>
          <w:sz w:val="22"/>
        </w:rPr>
        <w:tab/>
        <w:t>2.</w:t>
      </w:r>
      <w:r w:rsidR="004779CD">
        <w:rPr>
          <w:rFonts w:asciiTheme="minorEastAsia" w:hAnsiTheme="minorEastAsia" w:hint="eastAsia"/>
          <w:b/>
          <w:sz w:val="22"/>
        </w:rPr>
        <w:t>R^2越大越好。当模型不犯任何错误时，</w:t>
      </w:r>
      <w:r w:rsidR="00372B4D">
        <w:rPr>
          <w:rFonts w:asciiTheme="minorEastAsia" w:hAnsiTheme="minorEastAsia" w:hint="eastAsia"/>
          <w:b/>
          <w:sz w:val="22"/>
        </w:rPr>
        <w:t>R^2得到的最大值为1</w:t>
      </w:r>
    </w:p>
    <w:p w14:paraId="23C5899F" w14:textId="51CB9365" w:rsidR="00372B4D" w:rsidRDefault="00372B4D" w:rsidP="006D4F6A">
      <w:pPr>
        <w:ind w:firstLine="432"/>
        <w:rPr>
          <w:rFonts w:asciiTheme="minorEastAsia" w:hAnsiTheme="minorEastAsia" w:hint="eastAsia"/>
          <w:b/>
          <w:sz w:val="22"/>
        </w:rPr>
      </w:pPr>
      <w:r>
        <w:rPr>
          <w:rFonts w:asciiTheme="minorEastAsia" w:hAnsiTheme="minorEastAsia" w:hint="eastAsia"/>
          <w:b/>
          <w:sz w:val="22"/>
        </w:rPr>
        <w:tab/>
        <w:t>3.</w:t>
      </w:r>
      <w:r w:rsidR="001C5204">
        <w:rPr>
          <w:rFonts w:asciiTheme="minorEastAsia" w:hAnsiTheme="minorEastAsia" w:hint="eastAsia"/>
          <w:b/>
          <w:sz w:val="22"/>
        </w:rPr>
        <w:t>当模型等于基准模型时，</w:t>
      </w:r>
      <w:r w:rsidR="00A55B0D">
        <w:rPr>
          <w:rFonts w:asciiTheme="minorEastAsia" w:hAnsiTheme="minorEastAsia" w:hint="eastAsia"/>
          <w:b/>
          <w:sz w:val="22"/>
        </w:rPr>
        <w:t>R^2的值为0</w:t>
      </w:r>
    </w:p>
    <w:p w14:paraId="57A0E059" w14:textId="6491EEBC" w:rsidR="00A55B0D" w:rsidRDefault="00A55B0D" w:rsidP="003A305E">
      <w:pPr>
        <w:ind w:left="720"/>
        <w:rPr>
          <w:rFonts w:asciiTheme="minorEastAsia" w:hAnsiTheme="minorEastAsia" w:hint="eastAsia"/>
          <w:b/>
          <w:sz w:val="22"/>
        </w:rPr>
      </w:pPr>
      <w:r>
        <w:rPr>
          <w:rFonts w:asciiTheme="minorEastAsia" w:hAnsiTheme="minorEastAsia" w:hint="eastAsia"/>
          <w:b/>
          <w:sz w:val="22"/>
        </w:rPr>
        <w:t>4.</w:t>
      </w:r>
      <w:r w:rsidR="00833C9C">
        <w:rPr>
          <w:rFonts w:asciiTheme="minorEastAsia" w:hAnsiTheme="minorEastAsia" w:hint="eastAsia"/>
          <w:b/>
          <w:sz w:val="22"/>
        </w:rPr>
        <w:t>如果R^2&lt;0,</w:t>
      </w:r>
      <w:r w:rsidR="003A305E">
        <w:rPr>
          <w:rFonts w:asciiTheme="minorEastAsia" w:hAnsiTheme="minorEastAsia" w:hint="eastAsia"/>
          <w:b/>
          <w:sz w:val="22"/>
        </w:rPr>
        <w:t>说明训练出的模型还不如基础模型。此时，很有可能我们的数据不存在</w:t>
      </w:r>
      <w:r w:rsidR="0054541E">
        <w:rPr>
          <w:rFonts w:asciiTheme="minorEastAsia" w:hAnsiTheme="minorEastAsia" w:hint="eastAsia"/>
          <w:b/>
          <w:sz w:val="22"/>
        </w:rPr>
        <w:t xml:space="preserve">  </w:t>
      </w:r>
      <w:r w:rsidR="003A305E">
        <w:rPr>
          <w:rFonts w:asciiTheme="minorEastAsia" w:hAnsiTheme="minorEastAsia" w:hint="eastAsia"/>
          <w:b/>
          <w:sz w:val="22"/>
        </w:rPr>
        <w:t>任何线性关系</w:t>
      </w:r>
    </w:p>
    <w:p w14:paraId="2F4C1561" w14:textId="7A6E8D6A" w:rsidR="004D6ED4" w:rsidRDefault="004D6ED4" w:rsidP="004D6ED4">
      <w:pPr>
        <w:rPr>
          <w:rFonts w:asciiTheme="minorEastAsia" w:hAnsiTheme="minorEastAsia" w:hint="eastAsia"/>
          <w:b/>
          <w:sz w:val="22"/>
        </w:rPr>
      </w:pPr>
      <w:r>
        <w:rPr>
          <w:rFonts w:asciiTheme="minorEastAsia" w:hAnsiTheme="minorEastAsia" w:hint="eastAsia"/>
          <w:b/>
          <w:sz w:val="22"/>
        </w:rPr>
        <w:t xml:space="preserve">   </w:t>
      </w:r>
    </w:p>
    <w:p w14:paraId="14DCECA1" w14:textId="115AEA6B" w:rsidR="004D6ED4" w:rsidRDefault="00F36932" w:rsidP="004D6ED4">
      <w:pPr>
        <w:rPr>
          <w:rFonts w:asciiTheme="minorEastAsia" w:hAnsiTheme="minorEastAsia" w:hint="eastAsia"/>
          <w:b/>
          <w:sz w:val="22"/>
        </w:rPr>
      </w:pPr>
      <w:r>
        <w:rPr>
          <w:rFonts w:asciiTheme="minorEastAsia" w:hAnsiTheme="minorEastAsia" w:hint="eastAsia"/>
          <w:b/>
          <w:sz w:val="22"/>
        </w:rPr>
        <w:t xml:space="preserve">   </w:t>
      </w:r>
      <w:r w:rsidR="000D1B03">
        <w:rPr>
          <w:rFonts w:asciiTheme="minorEastAsia" w:hAnsiTheme="minorEastAsia" w:hint="eastAsia"/>
          <w:b/>
          <w:sz w:val="22"/>
        </w:rPr>
        <w:t xml:space="preserve"> </w:t>
      </w:r>
      <w:r>
        <w:rPr>
          <w:rFonts w:asciiTheme="minorEastAsia" w:hAnsiTheme="minorEastAsia" w:hint="eastAsia"/>
          <w:b/>
          <w:sz w:val="22"/>
        </w:rPr>
        <w:t>算法变换</w:t>
      </w:r>
    </w:p>
    <w:p w14:paraId="7E340CCC" w14:textId="4BA062F1" w:rsidR="004D6ED4" w:rsidRDefault="00F36932" w:rsidP="0061085A">
      <w:pPr>
        <w:ind w:firstLine="440"/>
        <w:rPr>
          <w:rFonts w:asciiTheme="minorEastAsia" w:hAnsiTheme="minorEastAsia" w:hint="eastAsia"/>
          <w:b/>
          <w:sz w:val="22"/>
        </w:rPr>
      </w:pPr>
      <w:r w:rsidRPr="00F36932">
        <w:rPr>
          <w:rFonts w:asciiTheme="minorEastAsia" w:hAnsiTheme="minorEastAsia"/>
          <w:b/>
          <w:sz w:val="22"/>
        </w:rPr>
        <w:drawing>
          <wp:inline distT="0" distB="0" distL="0" distR="0" wp14:anchorId="05CA72E1" wp14:editId="78C0A3DA">
            <wp:extent cx="3307615" cy="148580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32038" cy="149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D27B" w14:textId="41AEC517" w:rsidR="0061085A" w:rsidRDefault="000D1B03" w:rsidP="0061085A">
      <w:pPr>
        <w:ind w:firstLine="440"/>
        <w:rPr>
          <w:rFonts w:asciiTheme="minorEastAsia" w:hAnsiTheme="minorEastAsia" w:hint="eastAsia"/>
          <w:b/>
          <w:sz w:val="22"/>
        </w:rPr>
      </w:pPr>
      <w:r w:rsidRPr="000D1B03">
        <w:rPr>
          <w:rFonts w:asciiTheme="minorEastAsia" w:hAnsiTheme="minorEastAsia"/>
          <w:b/>
          <w:sz w:val="22"/>
        </w:rPr>
        <w:drawing>
          <wp:inline distT="0" distB="0" distL="0" distR="0" wp14:anchorId="68CBD134" wp14:editId="1F0D76F4">
            <wp:extent cx="3106609" cy="744044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55808" cy="75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6946" w14:textId="77777777" w:rsidR="004628CA" w:rsidRDefault="004628CA" w:rsidP="0061085A">
      <w:pPr>
        <w:ind w:firstLine="440"/>
        <w:rPr>
          <w:rFonts w:asciiTheme="minorEastAsia" w:hAnsiTheme="minorEastAsia" w:hint="eastAsia"/>
          <w:b/>
          <w:sz w:val="22"/>
        </w:rPr>
      </w:pPr>
    </w:p>
    <w:p w14:paraId="2F066A23" w14:textId="768A4ABF" w:rsidR="004628CA" w:rsidRDefault="00947555" w:rsidP="0061085A">
      <w:pPr>
        <w:ind w:firstLine="440"/>
        <w:rPr>
          <w:rFonts w:asciiTheme="minorEastAsia" w:hAnsiTheme="minorEastAsia" w:hint="eastAsia"/>
          <w:b/>
          <w:sz w:val="22"/>
        </w:rPr>
      </w:pPr>
      <w:r w:rsidRPr="00947555">
        <w:rPr>
          <w:rFonts w:asciiTheme="minorEastAsia" w:hAnsiTheme="minorEastAsia"/>
          <w:b/>
          <w:sz w:val="22"/>
        </w:rPr>
        <w:lastRenderedPageBreak/>
        <w:drawing>
          <wp:inline distT="0" distB="0" distL="0" distR="0" wp14:anchorId="326278F9" wp14:editId="749CC430">
            <wp:extent cx="3563114" cy="912192"/>
            <wp:effectExtent l="0" t="0" r="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89056" cy="91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52D5" w14:textId="0769A683" w:rsidR="00947555" w:rsidRDefault="00F166F5" w:rsidP="0061085A">
      <w:pPr>
        <w:ind w:firstLine="440"/>
        <w:rPr>
          <w:rFonts w:asciiTheme="minorEastAsia" w:hAnsiTheme="minorEastAsia" w:hint="eastAsia"/>
          <w:b/>
          <w:sz w:val="22"/>
        </w:rPr>
      </w:pPr>
      <w:r w:rsidRPr="00F166F5">
        <w:rPr>
          <w:rFonts w:asciiTheme="minorEastAsia" w:hAnsiTheme="minorEastAsia"/>
          <w:b/>
          <w:sz w:val="22"/>
        </w:rPr>
        <w:drawing>
          <wp:inline distT="0" distB="0" distL="0" distR="0" wp14:anchorId="7B259666" wp14:editId="58B1AEB5">
            <wp:extent cx="3698930" cy="2713040"/>
            <wp:effectExtent l="0" t="0" r="9525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15159" cy="272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ADC9" w14:textId="77777777" w:rsidR="00894D07" w:rsidRDefault="00894D07" w:rsidP="0061085A">
      <w:pPr>
        <w:ind w:firstLine="440"/>
        <w:rPr>
          <w:rFonts w:asciiTheme="minorEastAsia" w:hAnsiTheme="minorEastAsia" w:hint="eastAsia"/>
          <w:b/>
          <w:sz w:val="22"/>
        </w:rPr>
      </w:pPr>
    </w:p>
    <w:p w14:paraId="7B15C1E5" w14:textId="052E2C11" w:rsidR="00894D07" w:rsidRDefault="00B51D5F" w:rsidP="0061085A">
      <w:pPr>
        <w:ind w:firstLine="440"/>
        <w:rPr>
          <w:rFonts w:asciiTheme="minorEastAsia" w:hAnsiTheme="minorEastAsia" w:hint="eastAsia"/>
          <w:b/>
          <w:sz w:val="22"/>
        </w:rPr>
      </w:pPr>
      <w:r w:rsidRPr="00B51D5F">
        <w:rPr>
          <w:rFonts w:asciiTheme="minorEastAsia" w:hAnsiTheme="minorEastAsia"/>
          <w:b/>
          <w:sz w:val="22"/>
        </w:rPr>
        <w:drawing>
          <wp:inline distT="0" distB="0" distL="0" distR="0" wp14:anchorId="575D4CF5" wp14:editId="45710C15">
            <wp:extent cx="5276850" cy="1116515"/>
            <wp:effectExtent l="0" t="0" r="635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00565" cy="112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D2FC" w14:textId="77777777" w:rsidR="00E83045" w:rsidRDefault="00E83045" w:rsidP="0061085A">
      <w:pPr>
        <w:ind w:firstLine="440"/>
        <w:rPr>
          <w:rFonts w:asciiTheme="minorEastAsia" w:hAnsiTheme="minorEastAsia" w:hint="eastAsia"/>
          <w:b/>
          <w:sz w:val="22"/>
        </w:rPr>
      </w:pPr>
    </w:p>
    <w:p w14:paraId="428B42CD" w14:textId="4A38AACB" w:rsidR="00E83045" w:rsidRPr="00844E86" w:rsidRDefault="000176CC" w:rsidP="00E83045">
      <w:pPr>
        <w:pStyle w:val="a"/>
        <w:rPr>
          <w:rFonts w:hint="eastAsia"/>
        </w:rPr>
      </w:pPr>
      <w:r>
        <w:rPr>
          <w:rFonts w:hint="eastAsia"/>
        </w:rPr>
        <w:t>多元线性回归</w:t>
      </w:r>
    </w:p>
    <w:p w14:paraId="298DDE06" w14:textId="0169D00D" w:rsidR="00E83045" w:rsidRDefault="004459CF" w:rsidP="0061085A">
      <w:pPr>
        <w:ind w:firstLine="440"/>
        <w:rPr>
          <w:rFonts w:asciiTheme="minorEastAsia" w:hAnsiTheme="minorEastAsia" w:hint="eastAsia"/>
          <w:b/>
          <w:sz w:val="22"/>
        </w:rPr>
      </w:pPr>
      <w:r w:rsidRPr="004459CF">
        <w:rPr>
          <w:rFonts w:asciiTheme="minorEastAsia" w:hAnsiTheme="minorEastAsia"/>
          <w:b/>
          <w:sz w:val="22"/>
        </w:rPr>
        <w:drawing>
          <wp:inline distT="0" distB="0" distL="0" distR="0" wp14:anchorId="535F3D9E" wp14:editId="0A95602A">
            <wp:extent cx="4565745" cy="2090420"/>
            <wp:effectExtent l="0" t="0" r="635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9985" cy="209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4802" w14:textId="33B3FAED" w:rsidR="000949F3" w:rsidRDefault="000949F3" w:rsidP="0061085A">
      <w:pPr>
        <w:ind w:firstLine="440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>目标函数(loss function)</w:t>
      </w:r>
    </w:p>
    <w:p w14:paraId="1AAE1BDC" w14:textId="052DCF31" w:rsidR="000949F3" w:rsidRDefault="000949F3" w:rsidP="0061085A">
      <w:pPr>
        <w:ind w:firstLine="440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</w:r>
      <w:r w:rsidR="00180269" w:rsidRPr="001237B2">
        <w:rPr>
          <w:rFonts w:asciiTheme="minorEastAsia" w:hAnsiTheme="minorEastAsia"/>
          <w:b/>
          <w:sz w:val="21"/>
        </w:rPr>
        <w:drawing>
          <wp:inline distT="0" distB="0" distL="0" distR="0" wp14:anchorId="025D7A44" wp14:editId="656B8C61">
            <wp:extent cx="1308735" cy="571928"/>
            <wp:effectExtent l="0" t="0" r="0" b="1270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66523" cy="59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059">
        <w:rPr>
          <w:rFonts w:asciiTheme="minorEastAsia" w:hAnsiTheme="minorEastAsia" w:hint="eastAsia"/>
          <w:b/>
          <w:sz w:val="21"/>
        </w:rPr>
        <w:t>尽可能小</w:t>
      </w:r>
    </w:p>
    <w:p w14:paraId="69F53FAD" w14:textId="47A35F09" w:rsidR="00180269" w:rsidRDefault="00180269" w:rsidP="0061085A">
      <w:pPr>
        <w:ind w:firstLine="440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</w:r>
      <w:r w:rsidR="00CA3040" w:rsidRPr="00CA3040">
        <w:rPr>
          <w:rFonts w:asciiTheme="minorEastAsia" w:hAnsiTheme="minorEastAsia"/>
          <w:b/>
          <w:sz w:val="21"/>
        </w:rPr>
        <w:drawing>
          <wp:inline distT="0" distB="0" distL="0" distR="0" wp14:anchorId="6181A89F" wp14:editId="372E48DB">
            <wp:extent cx="2716245" cy="282547"/>
            <wp:effectExtent l="0" t="0" r="190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29063" cy="30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D041" w14:textId="65685A8F" w:rsidR="00CA3040" w:rsidRDefault="00CA3040" w:rsidP="0061085A">
      <w:pPr>
        <w:ind w:firstLine="440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</w:r>
      <w:r w:rsidR="003D04C0" w:rsidRPr="003D04C0">
        <w:rPr>
          <w:rFonts w:asciiTheme="minorEastAsia" w:hAnsiTheme="minorEastAsia"/>
          <w:b/>
          <w:sz w:val="21"/>
        </w:rPr>
        <w:drawing>
          <wp:inline distT="0" distB="0" distL="0" distR="0" wp14:anchorId="6F670BD8" wp14:editId="51571A60">
            <wp:extent cx="3251835" cy="422915"/>
            <wp:effectExtent l="0" t="0" r="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83336" cy="4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D349" w14:textId="696BB035" w:rsidR="007467B9" w:rsidRDefault="00C05DDA" w:rsidP="0061085A">
      <w:pPr>
        <w:ind w:firstLine="440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lastRenderedPageBreak/>
        <w:t>向量</w:t>
      </w:r>
      <w:r w:rsidR="002D50AB">
        <w:rPr>
          <w:rFonts w:asciiTheme="minorEastAsia" w:hAnsiTheme="minorEastAsia" w:hint="eastAsia"/>
          <w:b/>
          <w:sz w:val="21"/>
        </w:rPr>
        <w:t>化计算</w:t>
      </w:r>
    </w:p>
    <w:p w14:paraId="3E97D1AB" w14:textId="776BF74E" w:rsidR="002D50AB" w:rsidRDefault="002D50AB" w:rsidP="0061085A">
      <w:pPr>
        <w:ind w:firstLine="440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</w:r>
      <w:r w:rsidR="00687671" w:rsidRPr="00687671">
        <w:rPr>
          <w:rFonts w:asciiTheme="minorEastAsia" w:hAnsiTheme="minorEastAsia"/>
          <w:b/>
          <w:sz w:val="21"/>
        </w:rPr>
        <w:drawing>
          <wp:inline distT="0" distB="0" distL="0" distR="0" wp14:anchorId="7BFCA266" wp14:editId="63E1D6B7">
            <wp:extent cx="2048344" cy="313859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31142" cy="32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9FD" w:rsidRPr="005E49FD">
        <w:rPr>
          <w:rFonts w:asciiTheme="minorEastAsia" w:hAnsiTheme="minorEastAsia"/>
          <w:b/>
          <w:sz w:val="22"/>
        </w:rPr>
        <w:drawing>
          <wp:inline distT="0" distB="0" distL="0" distR="0" wp14:anchorId="03FB5DAE" wp14:editId="5D4596E1">
            <wp:extent cx="2477135" cy="317222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77748" cy="33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1DDE" w14:textId="7FFE69FC" w:rsidR="00687671" w:rsidRDefault="00AE130D" w:rsidP="005E49FD">
      <w:pPr>
        <w:ind w:firstLine="720"/>
        <w:rPr>
          <w:rFonts w:asciiTheme="minorEastAsia" w:hAnsiTheme="minorEastAsia" w:hint="eastAsia"/>
          <w:b/>
          <w:sz w:val="22"/>
        </w:rPr>
      </w:pPr>
      <w:r w:rsidRPr="00AE130D">
        <w:rPr>
          <w:rFonts w:asciiTheme="minorEastAsia" w:hAnsiTheme="minorEastAsia"/>
          <w:b/>
          <w:sz w:val="22"/>
        </w:rPr>
        <w:drawing>
          <wp:inline distT="0" distB="0" distL="0" distR="0" wp14:anchorId="5E34D6FD" wp14:editId="76AE9D5E">
            <wp:extent cx="1253694" cy="330214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05029" cy="3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4270" w14:textId="77777777" w:rsidR="008102D3" w:rsidRDefault="008102D3" w:rsidP="005E49FD">
      <w:pPr>
        <w:ind w:firstLine="720"/>
        <w:rPr>
          <w:rFonts w:asciiTheme="minorEastAsia" w:hAnsiTheme="minorEastAsia" w:hint="eastAsia"/>
          <w:b/>
          <w:sz w:val="22"/>
        </w:rPr>
      </w:pPr>
    </w:p>
    <w:p w14:paraId="56F8D98E" w14:textId="575D8A28" w:rsidR="008102D3" w:rsidRDefault="008102D3" w:rsidP="008102D3">
      <w:pPr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2"/>
        </w:rPr>
        <w:t xml:space="preserve">   </w:t>
      </w:r>
      <w:r>
        <w:rPr>
          <w:rFonts w:asciiTheme="minorEastAsia" w:hAnsiTheme="minorEastAsia" w:hint="eastAsia"/>
          <w:b/>
          <w:sz w:val="21"/>
        </w:rPr>
        <w:t>矩阵</w:t>
      </w:r>
      <w:r>
        <w:rPr>
          <w:rFonts w:asciiTheme="minorEastAsia" w:hAnsiTheme="minorEastAsia" w:hint="eastAsia"/>
          <w:b/>
          <w:sz w:val="21"/>
        </w:rPr>
        <w:t>化计算</w:t>
      </w:r>
    </w:p>
    <w:p w14:paraId="65510F3A" w14:textId="1FF507EB" w:rsidR="008102D3" w:rsidRDefault="008102D3" w:rsidP="008102D3">
      <w:pPr>
        <w:rPr>
          <w:rFonts w:hint="eastAsia"/>
          <w:noProof/>
        </w:rPr>
      </w:pPr>
      <w:r>
        <w:rPr>
          <w:rFonts w:asciiTheme="minorEastAsia" w:hAnsiTheme="minorEastAsia" w:hint="eastAsia"/>
          <w:b/>
          <w:sz w:val="22"/>
        </w:rPr>
        <w:tab/>
      </w:r>
      <w:r w:rsidR="000A0C03" w:rsidRPr="000A0C03">
        <w:rPr>
          <w:rFonts w:asciiTheme="minorEastAsia" w:hAnsiTheme="minorEastAsia"/>
          <w:b/>
          <w:sz w:val="22"/>
        </w:rPr>
        <w:drawing>
          <wp:inline distT="0" distB="0" distL="0" distR="0" wp14:anchorId="72EA1B79" wp14:editId="3AA26B5B">
            <wp:extent cx="2959735" cy="1444949"/>
            <wp:effectExtent l="0" t="0" r="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66066" cy="144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BDE" w:rsidRPr="00B24BDE">
        <w:rPr>
          <w:noProof/>
        </w:rPr>
        <w:t xml:space="preserve"> </w:t>
      </w:r>
      <w:r w:rsidR="00B24BDE">
        <w:rPr>
          <w:rFonts w:hint="eastAsia"/>
          <w:noProof/>
        </w:rPr>
        <w:t xml:space="preserve">   </w:t>
      </w:r>
      <w:r w:rsidR="00B24BDE" w:rsidRPr="00B24BDE">
        <w:rPr>
          <w:rFonts w:asciiTheme="minorEastAsia" w:hAnsiTheme="minorEastAsia"/>
          <w:b/>
          <w:sz w:val="22"/>
        </w:rPr>
        <w:drawing>
          <wp:inline distT="0" distB="0" distL="0" distR="0" wp14:anchorId="36A01F46" wp14:editId="0C959464">
            <wp:extent cx="941705" cy="1580148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45662" cy="158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88E2" w14:textId="03341886" w:rsidR="00B24BDE" w:rsidRDefault="00B24BDE" w:rsidP="008102D3">
      <w:pPr>
        <w:rPr>
          <w:rFonts w:hint="eastAsia"/>
          <w:noProof/>
        </w:rPr>
      </w:pPr>
      <w:r>
        <w:rPr>
          <w:rFonts w:hint="eastAsia"/>
          <w:noProof/>
        </w:rPr>
        <w:tab/>
      </w:r>
      <w:r w:rsidR="00C36578" w:rsidRPr="00C36578">
        <w:rPr>
          <w:noProof/>
        </w:rPr>
        <w:drawing>
          <wp:inline distT="0" distB="0" distL="0" distR="0" wp14:anchorId="009D7273" wp14:editId="2B377056">
            <wp:extent cx="1261178" cy="452120"/>
            <wp:effectExtent l="0" t="0" r="889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332047" cy="47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B398" w14:textId="77777777" w:rsidR="000C2D6D" w:rsidRDefault="000C2D6D" w:rsidP="008102D3">
      <w:pPr>
        <w:rPr>
          <w:rFonts w:hint="eastAsia"/>
          <w:noProof/>
        </w:rPr>
      </w:pPr>
    </w:p>
    <w:p w14:paraId="67A7B88A" w14:textId="34110E4F" w:rsidR="000C2D6D" w:rsidRDefault="000C2D6D" w:rsidP="000C2D6D">
      <w:pPr>
        <w:ind w:firstLine="300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>目标函数</w:t>
      </w:r>
      <w:r>
        <w:rPr>
          <w:rFonts w:asciiTheme="minorEastAsia" w:hAnsiTheme="minorEastAsia" w:hint="eastAsia"/>
          <w:b/>
          <w:sz w:val="21"/>
        </w:rPr>
        <w:t>向量化</w:t>
      </w:r>
    </w:p>
    <w:p w14:paraId="586BA11F" w14:textId="08823581" w:rsidR="000C2D6D" w:rsidRDefault="000C2D6D" w:rsidP="000C2D6D">
      <w:pPr>
        <w:ind w:firstLine="300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ab/>
      </w:r>
      <w:r w:rsidR="00921191" w:rsidRPr="001237B2">
        <w:rPr>
          <w:rFonts w:asciiTheme="minorEastAsia" w:hAnsiTheme="minorEastAsia"/>
          <w:b/>
          <w:sz w:val="21"/>
        </w:rPr>
        <w:drawing>
          <wp:inline distT="0" distB="0" distL="0" distR="0" wp14:anchorId="2815736B" wp14:editId="5D06B3F1">
            <wp:extent cx="1278694" cy="558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49484" cy="58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DD2">
        <w:rPr>
          <w:rFonts w:asciiTheme="minorEastAsia" w:hAnsiTheme="minorEastAsia" w:hint="eastAsia"/>
          <w:b/>
          <w:sz w:val="21"/>
        </w:rPr>
        <w:t>尽可能小</w:t>
      </w:r>
    </w:p>
    <w:p w14:paraId="6531FB04" w14:textId="09D191A7" w:rsidR="00921191" w:rsidRDefault="00492573" w:rsidP="000C2D6D">
      <w:pPr>
        <w:ind w:firstLine="300"/>
        <w:rPr>
          <w:rFonts w:asciiTheme="minorEastAsia" w:hAnsiTheme="minorEastAsia" w:hint="eastAsia"/>
          <w:b/>
          <w:sz w:val="21"/>
        </w:rPr>
      </w:pPr>
      <w:r>
        <w:rPr>
          <w:rFonts w:asciiTheme="minorEastAsia" w:hAnsiTheme="minorEastAsia" w:hint="eastAsia"/>
          <w:b/>
          <w:noProof/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F8D1F18" wp14:editId="656506A2">
                <wp:simplePos x="0" y="0"/>
                <wp:positionH relativeFrom="column">
                  <wp:posOffset>851535</wp:posOffset>
                </wp:positionH>
                <wp:positionV relativeFrom="paragraph">
                  <wp:posOffset>2540</wp:posOffset>
                </wp:positionV>
                <wp:extent cx="234315" cy="574040"/>
                <wp:effectExtent l="25400" t="0" r="19685" b="60960"/>
                <wp:wrapThrough wrapText="bothSides">
                  <wp:wrapPolygon edited="0">
                    <wp:start x="0" y="0"/>
                    <wp:lineTo x="-2341" y="20071"/>
                    <wp:lineTo x="4683" y="22938"/>
                    <wp:lineTo x="16390" y="22938"/>
                    <wp:lineTo x="18732" y="22938"/>
                    <wp:lineTo x="21073" y="17204"/>
                    <wp:lineTo x="21073" y="0"/>
                    <wp:lineTo x="0" y="0"/>
                  </wp:wrapPolygon>
                </wp:wrapThrough>
                <wp:docPr id="92" name="下箭头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" cy="5740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66B07" id="下箭头 92" o:spid="_x0000_s1026" type="#_x0000_t67" style="position:absolute;left:0;text-align:left;margin-left:67.05pt;margin-top:.2pt;width:18.45pt;height:45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" adj="17192" fillcolor="#731c3f [3204]" strokecolor="#390e1f [1604]" strokeweight="1pt">
                <w10:wrap type="through"/>
              </v:shape>
            </w:pict>
          </mc:Fallback>
        </mc:AlternateContent>
      </w:r>
    </w:p>
    <w:p w14:paraId="4977B9D2" w14:textId="5E840570" w:rsidR="00921191" w:rsidRDefault="00921191" w:rsidP="000C2D6D">
      <w:pPr>
        <w:ind w:firstLine="300"/>
        <w:rPr>
          <w:rFonts w:asciiTheme="minorEastAsia" w:hAnsiTheme="minorEastAsia" w:hint="eastAsia"/>
          <w:b/>
          <w:sz w:val="21"/>
        </w:rPr>
      </w:pPr>
    </w:p>
    <w:p w14:paraId="11208050" w14:textId="07560589" w:rsidR="00921191" w:rsidRDefault="00921191" w:rsidP="000C2D6D">
      <w:pPr>
        <w:ind w:firstLine="300"/>
        <w:rPr>
          <w:rFonts w:asciiTheme="minorEastAsia" w:hAnsiTheme="minorEastAsia" w:hint="eastAsia"/>
          <w:b/>
          <w:sz w:val="21"/>
        </w:rPr>
      </w:pPr>
    </w:p>
    <w:p w14:paraId="256DD0E6" w14:textId="77777777" w:rsidR="00492573" w:rsidRDefault="00492573" w:rsidP="00492573">
      <w:pPr>
        <w:rPr>
          <w:rFonts w:asciiTheme="minorEastAsia" w:hAnsiTheme="minorEastAsia" w:hint="eastAsia"/>
          <w:b/>
          <w:sz w:val="22"/>
        </w:rPr>
      </w:pPr>
    </w:p>
    <w:p w14:paraId="733C855B" w14:textId="235D5B9B" w:rsidR="00B62E3D" w:rsidRDefault="00492573" w:rsidP="00492573">
      <w:pPr>
        <w:ind w:firstLine="720"/>
        <w:rPr>
          <w:rFonts w:asciiTheme="minorEastAsia" w:hAnsiTheme="minorEastAsia" w:hint="eastAsia"/>
          <w:b/>
          <w:sz w:val="22"/>
        </w:rPr>
      </w:pPr>
      <w:r w:rsidRPr="00492573">
        <w:rPr>
          <w:rFonts w:asciiTheme="minorEastAsia" w:hAnsiTheme="minorEastAsia"/>
          <w:b/>
          <w:sz w:val="22"/>
        </w:rPr>
        <w:drawing>
          <wp:inline distT="0" distB="0" distL="0" distR="0" wp14:anchorId="462F9B0A" wp14:editId="66C85CAF">
            <wp:extent cx="2242185" cy="322738"/>
            <wp:effectExtent l="0" t="0" r="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47350" cy="33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DD2">
        <w:rPr>
          <w:rFonts w:asciiTheme="minorEastAsia" w:hAnsiTheme="minorEastAsia" w:hint="eastAsia"/>
          <w:b/>
          <w:sz w:val="22"/>
        </w:rPr>
        <w:t>尽可能小</w:t>
      </w:r>
    </w:p>
    <w:p w14:paraId="7B632CDA" w14:textId="77777777" w:rsidR="00C91F08" w:rsidRDefault="00C91F08" w:rsidP="00492573">
      <w:pPr>
        <w:ind w:firstLine="720"/>
        <w:rPr>
          <w:rFonts w:asciiTheme="minorEastAsia" w:hAnsiTheme="minorEastAsia" w:hint="eastAsia"/>
          <w:b/>
          <w:sz w:val="22"/>
        </w:rPr>
      </w:pPr>
    </w:p>
    <w:p w14:paraId="742BA622" w14:textId="707F1EE7" w:rsidR="00C91F08" w:rsidRPr="00C91F08" w:rsidRDefault="00860763" w:rsidP="00860763">
      <w:pPr>
        <w:rPr>
          <w:rFonts w:asciiTheme="minorEastAsia" w:hAnsiTheme="minorEastAsia" w:hint="eastAsia"/>
          <w:b/>
          <w:color w:val="FF0000"/>
          <w:sz w:val="21"/>
        </w:rPr>
      </w:pPr>
      <w:r>
        <w:rPr>
          <w:rFonts w:asciiTheme="minorEastAsia" w:hAnsiTheme="minorEastAsia" w:hint="eastAsia"/>
          <w:b/>
          <w:color w:val="FF0000"/>
          <w:sz w:val="21"/>
        </w:rPr>
        <w:t xml:space="preserve">   </w:t>
      </w:r>
      <w:r w:rsidR="00C91F08" w:rsidRPr="00C91F08">
        <w:rPr>
          <w:rFonts w:asciiTheme="minorEastAsia" w:hAnsiTheme="minorEastAsia" w:hint="eastAsia"/>
          <w:b/>
          <w:color w:val="FF0000"/>
          <w:sz w:val="21"/>
        </w:rPr>
        <w:t>正规方程解</w:t>
      </w:r>
      <w:r w:rsidR="00643C91">
        <w:rPr>
          <w:rFonts w:asciiTheme="minorEastAsia" w:hAnsiTheme="minorEastAsia" w:hint="eastAsia"/>
          <w:b/>
          <w:color w:val="FF0000"/>
          <w:sz w:val="21"/>
        </w:rPr>
        <w:t>(Normal Equation)</w:t>
      </w:r>
    </w:p>
    <w:p w14:paraId="2EEF8D97" w14:textId="6B5ADC81" w:rsidR="00C91F08" w:rsidRDefault="00C91F08" w:rsidP="00C91F08">
      <w:pPr>
        <w:rPr>
          <w:rFonts w:asciiTheme="minorEastAsia" w:hAnsiTheme="minorEastAsia" w:hint="eastAsia"/>
          <w:b/>
          <w:sz w:val="22"/>
        </w:rPr>
      </w:pPr>
      <w:r>
        <w:rPr>
          <w:rFonts w:asciiTheme="minorEastAsia" w:hAnsiTheme="minorEastAsia" w:hint="eastAsia"/>
          <w:b/>
          <w:sz w:val="22"/>
        </w:rPr>
        <w:tab/>
      </w:r>
      <w:r w:rsidR="00756747" w:rsidRPr="00756747">
        <w:rPr>
          <w:rFonts w:asciiTheme="minorEastAsia" w:hAnsiTheme="minorEastAsia"/>
          <w:b/>
          <w:sz w:val="22"/>
        </w:rPr>
        <w:drawing>
          <wp:inline distT="0" distB="0" distL="0" distR="0" wp14:anchorId="17CA2F4F" wp14:editId="7E1ADDA3">
            <wp:extent cx="2027194" cy="448945"/>
            <wp:effectExtent l="0" t="0" r="508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64825" cy="45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8BC1" w14:textId="1A705A53" w:rsidR="003B6D31" w:rsidRDefault="00860763" w:rsidP="00860763">
      <w:pPr>
        <w:rPr>
          <w:rFonts w:asciiTheme="minorEastAsia" w:hAnsiTheme="minorEastAsia" w:hint="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 xml:space="preserve">   </w:t>
      </w:r>
      <w:r w:rsidR="003B6D31">
        <w:rPr>
          <w:rFonts w:asciiTheme="minorEastAsia" w:hAnsiTheme="minorEastAsia" w:hint="eastAsia"/>
          <w:b/>
          <w:color w:val="000000" w:themeColor="text1"/>
          <w:sz w:val="22"/>
        </w:rPr>
        <w:t>优点</w:t>
      </w:r>
      <w:r w:rsidR="008A63DD">
        <w:rPr>
          <w:rFonts w:asciiTheme="minorEastAsia" w:hAnsiTheme="minorEastAsia" w:hint="eastAsia"/>
          <w:b/>
          <w:color w:val="000000" w:themeColor="text1"/>
          <w:sz w:val="22"/>
        </w:rPr>
        <w:t>：不需要对数据进行归一化处理</w:t>
      </w:r>
    </w:p>
    <w:p w14:paraId="5B3F778A" w14:textId="0D90C014" w:rsidR="008A63DD" w:rsidRDefault="00860763" w:rsidP="00C91F08">
      <w:pPr>
        <w:rPr>
          <w:rFonts w:asciiTheme="minorEastAsia" w:hAnsiTheme="minorEastAsia" w:hint="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 xml:space="preserve">   </w:t>
      </w:r>
      <w:r w:rsidR="008A63DD">
        <w:rPr>
          <w:rFonts w:asciiTheme="minorEastAsia" w:hAnsiTheme="minorEastAsia" w:hint="eastAsia"/>
          <w:b/>
          <w:color w:val="000000" w:themeColor="text1"/>
          <w:sz w:val="22"/>
        </w:rPr>
        <w:t>缺点：时间复杂度高</w:t>
      </w:r>
    </w:p>
    <w:p w14:paraId="3B475D6D" w14:textId="77777777" w:rsidR="00C63530" w:rsidRDefault="00C63530" w:rsidP="00C91F08">
      <w:pPr>
        <w:rPr>
          <w:rFonts w:asciiTheme="minorEastAsia" w:hAnsiTheme="minorEastAsia" w:hint="eastAsia"/>
          <w:b/>
          <w:color w:val="000000" w:themeColor="text1"/>
          <w:sz w:val="22"/>
        </w:rPr>
      </w:pPr>
    </w:p>
    <w:p w14:paraId="64D34FD8" w14:textId="4FD5278E" w:rsidR="00C63530" w:rsidRDefault="00C63530" w:rsidP="00C63530">
      <w:pPr>
        <w:pStyle w:val="a"/>
        <w:rPr>
          <w:rFonts w:hint="eastAsia"/>
        </w:rPr>
      </w:pPr>
      <w:r>
        <w:rPr>
          <w:rFonts w:hint="eastAsia"/>
        </w:rPr>
        <w:t>多元</w:t>
      </w:r>
      <w:r>
        <w:rPr>
          <w:rFonts w:hint="eastAsia"/>
        </w:rPr>
        <w:t>线性回归实现</w:t>
      </w:r>
    </w:p>
    <w:p w14:paraId="3BD7E75B" w14:textId="4BBD234C" w:rsidR="00C63530" w:rsidRDefault="00866211" w:rsidP="00C63530">
      <w:pPr>
        <w:ind w:left="432"/>
        <w:rPr>
          <w:rFonts w:asciiTheme="minorEastAsia" w:hAnsiTheme="minorEastAsia" w:hint="eastAsia"/>
          <w:b/>
          <w:color w:val="000000" w:themeColor="text1"/>
          <w:sz w:val="22"/>
        </w:rPr>
      </w:pPr>
      <w:r w:rsidRPr="00866211">
        <w:rPr>
          <w:rFonts w:asciiTheme="minorEastAsia" w:hAnsiTheme="minorEastAsia"/>
          <w:b/>
          <w:color w:val="000000" w:themeColor="text1"/>
          <w:sz w:val="22"/>
        </w:rPr>
        <w:drawing>
          <wp:inline distT="0" distB="0" distL="0" distR="0" wp14:anchorId="31FFFF17" wp14:editId="16B07A21">
            <wp:extent cx="2833089" cy="1632942"/>
            <wp:effectExtent l="0" t="0" r="1206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48186" cy="164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7D37" w14:textId="77777777" w:rsidR="00614552" w:rsidRDefault="00614552" w:rsidP="00C63530">
      <w:pPr>
        <w:ind w:left="432"/>
        <w:rPr>
          <w:rFonts w:asciiTheme="minorEastAsia" w:hAnsiTheme="minorEastAsia" w:hint="eastAsia"/>
          <w:b/>
          <w:color w:val="000000" w:themeColor="text1"/>
          <w:sz w:val="22"/>
        </w:rPr>
      </w:pPr>
    </w:p>
    <w:p w14:paraId="237EA9E6" w14:textId="2752799E" w:rsidR="00614552" w:rsidRDefault="00614552" w:rsidP="00C63530">
      <w:pPr>
        <w:ind w:left="432"/>
        <w:rPr>
          <w:rFonts w:asciiTheme="minorEastAsia" w:hAnsiTheme="minorEastAsia" w:hint="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lastRenderedPageBreak/>
        <w:t>系数：每一个θ值对应一个样本值，通常用于表示不同特征的权重，通过对于最终的预测结果有很好的说明。</w:t>
      </w:r>
    </w:p>
    <w:p w14:paraId="4EB66394" w14:textId="77777777" w:rsidR="00614552" w:rsidRDefault="00614552" w:rsidP="00C63530">
      <w:pPr>
        <w:ind w:left="432"/>
        <w:rPr>
          <w:rFonts w:asciiTheme="minorEastAsia" w:hAnsiTheme="minorEastAsia" w:hint="eastAsia"/>
          <w:b/>
          <w:color w:val="000000" w:themeColor="text1"/>
          <w:sz w:val="22"/>
        </w:rPr>
      </w:pPr>
    </w:p>
    <w:p w14:paraId="6DA06026" w14:textId="448214C1" w:rsidR="00614552" w:rsidRDefault="00614552" w:rsidP="00C63530">
      <w:pPr>
        <w:ind w:left="432"/>
        <w:rPr>
          <w:rFonts w:asciiTheme="minorEastAsia" w:hAnsiTheme="minorEastAsia" w:hint="eastAsia"/>
          <w:b/>
          <w:color w:val="000000" w:themeColor="text1"/>
          <w:sz w:val="22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>截距：与最终的预测结果没有关系，只是代表模型预测的偏移量。</w:t>
      </w:r>
    </w:p>
    <w:p w14:paraId="137FADA5" w14:textId="77777777" w:rsidR="00456190" w:rsidRDefault="00456190" w:rsidP="00C63530">
      <w:pPr>
        <w:ind w:left="432"/>
        <w:rPr>
          <w:rFonts w:asciiTheme="minorEastAsia" w:hAnsiTheme="minorEastAsia" w:hint="eastAsia"/>
          <w:b/>
          <w:color w:val="000000" w:themeColor="text1"/>
          <w:sz w:val="22"/>
        </w:rPr>
      </w:pPr>
    </w:p>
    <w:p w14:paraId="24354BD0" w14:textId="15A4B943" w:rsidR="00456190" w:rsidRDefault="007B4931" w:rsidP="00C63530">
      <w:pPr>
        <w:ind w:left="432"/>
        <w:rPr>
          <w:rFonts w:asciiTheme="minorEastAsia" w:hAnsiTheme="minorEastAsia" w:hint="eastAsia"/>
          <w:b/>
          <w:color w:val="000000" w:themeColor="text1"/>
          <w:sz w:val="22"/>
        </w:rPr>
      </w:pPr>
      <w:r w:rsidRPr="007B4931">
        <w:rPr>
          <w:rFonts w:asciiTheme="minorEastAsia" w:hAnsiTheme="minorEastAsia"/>
          <w:b/>
          <w:color w:val="000000" w:themeColor="text1"/>
          <w:sz w:val="22"/>
        </w:rPr>
        <w:drawing>
          <wp:inline distT="0" distB="0" distL="0" distR="0" wp14:anchorId="6B63EC72" wp14:editId="0CDA1F32">
            <wp:extent cx="3306445" cy="1578317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25278" cy="158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B0CF" w14:textId="03BD970B" w:rsidR="007B4931" w:rsidRDefault="009D6352" w:rsidP="00C63530">
      <w:pPr>
        <w:ind w:left="432"/>
        <w:rPr>
          <w:rFonts w:asciiTheme="minorEastAsia" w:hAnsiTheme="minorEastAsia" w:hint="eastAsia"/>
          <w:b/>
          <w:color w:val="000000" w:themeColor="text1"/>
          <w:sz w:val="22"/>
        </w:rPr>
      </w:pPr>
      <w:r w:rsidRPr="009D6352">
        <w:rPr>
          <w:rFonts w:asciiTheme="minorEastAsia" w:hAnsiTheme="minorEastAsia"/>
          <w:b/>
          <w:color w:val="000000" w:themeColor="text1"/>
          <w:sz w:val="22"/>
        </w:rPr>
        <w:drawing>
          <wp:inline distT="0" distB="0" distL="0" distR="0" wp14:anchorId="1B582749" wp14:editId="3F9A2051">
            <wp:extent cx="4849400" cy="162560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89312" cy="16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8E0F" w14:textId="03A49A11" w:rsidR="009D6352" w:rsidRDefault="00174F22" w:rsidP="00C63530">
      <w:pPr>
        <w:ind w:left="432"/>
        <w:rPr>
          <w:rFonts w:asciiTheme="minorEastAsia" w:hAnsiTheme="minorEastAsia" w:hint="eastAsia"/>
          <w:b/>
          <w:color w:val="000000" w:themeColor="text1"/>
          <w:sz w:val="22"/>
        </w:rPr>
      </w:pPr>
      <w:r w:rsidRPr="00174F22">
        <w:rPr>
          <w:rFonts w:asciiTheme="minorEastAsia" w:hAnsiTheme="minorEastAsia"/>
          <w:b/>
          <w:color w:val="000000" w:themeColor="text1"/>
          <w:sz w:val="22"/>
        </w:rPr>
        <w:drawing>
          <wp:inline distT="0" distB="0" distL="0" distR="0" wp14:anchorId="5CB71FD1" wp14:editId="23B8C771">
            <wp:extent cx="4015105" cy="1497602"/>
            <wp:effectExtent l="0" t="0" r="0" b="127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26625" cy="150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FD0A" w14:textId="67D45E65" w:rsidR="00174F22" w:rsidRDefault="00D82DEF" w:rsidP="00C63530">
      <w:pPr>
        <w:ind w:left="432"/>
        <w:rPr>
          <w:rFonts w:asciiTheme="minorEastAsia" w:hAnsiTheme="minorEastAsia" w:hint="eastAsia"/>
          <w:b/>
          <w:color w:val="000000" w:themeColor="text1"/>
          <w:sz w:val="22"/>
        </w:rPr>
      </w:pPr>
      <w:r w:rsidRPr="00D82DEF">
        <w:rPr>
          <w:rFonts w:asciiTheme="minorEastAsia" w:hAnsiTheme="minorEastAsia"/>
          <w:b/>
          <w:color w:val="000000" w:themeColor="text1"/>
          <w:sz w:val="22"/>
        </w:rPr>
        <w:drawing>
          <wp:inline distT="0" distB="0" distL="0" distR="0" wp14:anchorId="5936253A" wp14:editId="3B77B249">
            <wp:extent cx="4354830" cy="1626247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1530" cy="16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7255" w14:textId="3C199E5A" w:rsidR="00D82DEF" w:rsidRDefault="006C2B3F" w:rsidP="00C63530">
      <w:pPr>
        <w:ind w:left="432"/>
        <w:rPr>
          <w:rFonts w:asciiTheme="minorEastAsia" w:hAnsiTheme="minorEastAsia" w:hint="eastAsia"/>
          <w:b/>
          <w:color w:val="000000" w:themeColor="text1"/>
          <w:sz w:val="22"/>
        </w:rPr>
      </w:pPr>
      <w:r w:rsidRPr="006C2B3F">
        <w:rPr>
          <w:rFonts w:asciiTheme="minorEastAsia" w:hAnsiTheme="minorEastAsia"/>
          <w:b/>
          <w:color w:val="000000" w:themeColor="text1"/>
          <w:sz w:val="22"/>
        </w:rPr>
        <w:drawing>
          <wp:inline distT="0" distB="0" distL="0" distR="0" wp14:anchorId="3DDCBF75" wp14:editId="280B3AC7">
            <wp:extent cx="3541733" cy="962432"/>
            <wp:effectExtent l="0" t="0" r="0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99250" cy="97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AAF3" w14:textId="7C7BD155" w:rsidR="006C2B3F" w:rsidRDefault="008B5656" w:rsidP="00C63530">
      <w:pPr>
        <w:ind w:left="432"/>
        <w:rPr>
          <w:rFonts w:asciiTheme="minorEastAsia" w:hAnsiTheme="minorEastAsia" w:hint="eastAsia"/>
          <w:b/>
          <w:color w:val="000000" w:themeColor="text1"/>
          <w:sz w:val="22"/>
        </w:rPr>
      </w:pPr>
      <w:r w:rsidRPr="008B5656">
        <w:rPr>
          <w:rFonts w:asciiTheme="minorEastAsia" w:hAnsiTheme="minorEastAsia"/>
          <w:b/>
          <w:color w:val="000000" w:themeColor="text1"/>
          <w:sz w:val="22"/>
        </w:rPr>
        <w:lastRenderedPageBreak/>
        <w:drawing>
          <wp:inline distT="0" distB="0" distL="0" distR="0" wp14:anchorId="351AA583" wp14:editId="19188383">
            <wp:extent cx="4812030" cy="2262352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16878" cy="226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F985" w14:textId="77777777" w:rsidR="001E09CE" w:rsidRDefault="001E09CE" w:rsidP="00C63530">
      <w:pPr>
        <w:ind w:left="432"/>
        <w:rPr>
          <w:rFonts w:asciiTheme="minorEastAsia" w:hAnsiTheme="minorEastAsia" w:hint="eastAsia"/>
          <w:b/>
          <w:color w:val="000000" w:themeColor="text1"/>
          <w:sz w:val="22"/>
        </w:rPr>
      </w:pPr>
    </w:p>
    <w:p w14:paraId="4C0E3756" w14:textId="0455AE24" w:rsidR="001E09CE" w:rsidRDefault="001E09CE" w:rsidP="001E09CE">
      <w:pPr>
        <w:pStyle w:val="a"/>
        <w:rPr>
          <w:rFonts w:hint="eastAsia"/>
        </w:rPr>
      </w:pPr>
      <w:proofErr w:type="spellStart"/>
      <w:r>
        <w:rPr>
          <w:rFonts w:hint="eastAsia"/>
        </w:rPr>
        <w:t>sklearn</w:t>
      </w:r>
      <w:proofErr w:type="spellEnd"/>
      <w:r>
        <w:rPr>
          <w:rFonts w:hint="eastAsia"/>
        </w:rPr>
        <w:t>线性回归实现</w:t>
      </w:r>
    </w:p>
    <w:p w14:paraId="22F92BB3" w14:textId="58DA67E6" w:rsidR="001E09CE" w:rsidRDefault="00BA5839" w:rsidP="00C63530">
      <w:pPr>
        <w:ind w:left="432"/>
        <w:rPr>
          <w:rFonts w:asciiTheme="minorEastAsia" w:hAnsiTheme="minorEastAsia" w:hint="eastAsia"/>
          <w:b/>
          <w:color w:val="000000" w:themeColor="text1"/>
          <w:sz w:val="22"/>
        </w:rPr>
      </w:pPr>
      <w:r w:rsidRPr="00BA5839">
        <w:rPr>
          <w:rFonts w:asciiTheme="minorEastAsia" w:hAnsiTheme="minorEastAsia"/>
          <w:b/>
          <w:color w:val="000000" w:themeColor="text1"/>
          <w:sz w:val="22"/>
        </w:rPr>
        <w:drawing>
          <wp:inline distT="0" distB="0" distL="0" distR="0" wp14:anchorId="4DD0CE27" wp14:editId="59A04F5A">
            <wp:extent cx="4469130" cy="1752105"/>
            <wp:effectExtent l="0" t="0" r="127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83885" cy="175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228F" w14:textId="7BCBEBB6" w:rsidR="00BA5839" w:rsidRDefault="00DA5C45" w:rsidP="00C63530">
      <w:pPr>
        <w:ind w:left="432"/>
        <w:rPr>
          <w:rFonts w:asciiTheme="minorEastAsia" w:hAnsiTheme="minorEastAsia" w:hint="eastAsia"/>
          <w:b/>
          <w:color w:val="000000" w:themeColor="text1"/>
          <w:sz w:val="22"/>
        </w:rPr>
      </w:pPr>
      <w:r w:rsidRPr="00DA5C45">
        <w:rPr>
          <w:rFonts w:asciiTheme="minorEastAsia" w:hAnsiTheme="minorEastAsia"/>
          <w:b/>
          <w:color w:val="000000" w:themeColor="text1"/>
          <w:sz w:val="22"/>
        </w:rPr>
        <w:drawing>
          <wp:inline distT="0" distB="0" distL="0" distR="0" wp14:anchorId="591EA325" wp14:editId="0C81722F">
            <wp:extent cx="4469130" cy="2005093"/>
            <wp:effectExtent l="0" t="0" r="127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89647" cy="201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2FAB" w14:textId="5571FA9A" w:rsidR="00DA5C45" w:rsidRDefault="00F27BDB" w:rsidP="00C63530">
      <w:pPr>
        <w:ind w:left="432"/>
        <w:rPr>
          <w:rFonts w:asciiTheme="minorEastAsia" w:hAnsiTheme="minorEastAsia" w:hint="eastAsia"/>
          <w:b/>
          <w:color w:val="000000" w:themeColor="text1"/>
          <w:sz w:val="22"/>
        </w:rPr>
      </w:pPr>
      <w:r w:rsidRPr="00F27BDB">
        <w:rPr>
          <w:rFonts w:asciiTheme="minorEastAsia" w:hAnsiTheme="minorEastAsia"/>
          <w:b/>
          <w:color w:val="000000" w:themeColor="text1"/>
          <w:sz w:val="22"/>
        </w:rPr>
        <w:drawing>
          <wp:inline distT="0" distB="0" distL="0" distR="0" wp14:anchorId="10A7D01F" wp14:editId="6E4858F9">
            <wp:extent cx="3427845" cy="2252193"/>
            <wp:effectExtent l="0" t="0" r="127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33274" cy="225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23AE" w14:textId="77777777" w:rsidR="001D4F79" w:rsidRDefault="001D4F79" w:rsidP="00C63530">
      <w:pPr>
        <w:ind w:left="432"/>
        <w:rPr>
          <w:rFonts w:asciiTheme="minorEastAsia" w:hAnsiTheme="minorEastAsia" w:hint="eastAsia"/>
          <w:b/>
          <w:color w:val="000000" w:themeColor="text1"/>
          <w:sz w:val="22"/>
        </w:rPr>
      </w:pPr>
    </w:p>
    <w:p w14:paraId="29CAA82D" w14:textId="3ED43CDB" w:rsidR="001D4F79" w:rsidRDefault="001D4F79" w:rsidP="001D4F79">
      <w:pPr>
        <w:pStyle w:val="a"/>
        <w:rPr>
          <w:rFonts w:hint="eastAsia"/>
        </w:rPr>
      </w:pPr>
      <w:r>
        <w:rPr>
          <w:rFonts w:hint="eastAsia"/>
        </w:rPr>
        <w:lastRenderedPageBreak/>
        <w:t>数据解释说明</w:t>
      </w:r>
    </w:p>
    <w:p w14:paraId="6F339AE8" w14:textId="2B04BEA8" w:rsidR="001D4F79" w:rsidRPr="003B6D31" w:rsidRDefault="00984EF7" w:rsidP="00C63530">
      <w:pPr>
        <w:ind w:left="432"/>
        <w:rPr>
          <w:rFonts w:asciiTheme="minorEastAsia" w:hAnsiTheme="minorEastAsia" w:hint="eastAsia"/>
          <w:b/>
          <w:color w:val="000000" w:themeColor="text1"/>
          <w:sz w:val="22"/>
        </w:rPr>
      </w:pPr>
      <w:r w:rsidRPr="00984EF7">
        <w:rPr>
          <w:rFonts w:asciiTheme="minorEastAsia" w:hAnsiTheme="minorEastAsia"/>
          <w:b/>
          <w:color w:val="000000" w:themeColor="text1"/>
          <w:sz w:val="22"/>
        </w:rPr>
        <w:drawing>
          <wp:inline distT="0" distB="0" distL="0" distR="0" wp14:anchorId="7012FBC9" wp14:editId="636E12DE">
            <wp:extent cx="3320403" cy="1061557"/>
            <wp:effectExtent l="0" t="0" r="7620" b="571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51536" cy="107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D4F79" w:rsidRPr="003B6D31">
      <w:footerReference w:type="default" r:id="rId93"/>
      <w:pgSz w:w="11907" w:h="1683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C1E8A2C" w14:textId="77777777" w:rsidR="00143E66" w:rsidRDefault="00143E66">
      <w:r>
        <w:separator/>
      </w:r>
    </w:p>
    <w:p w14:paraId="0AA773D5" w14:textId="77777777" w:rsidR="00143E66" w:rsidRDefault="00143E66"/>
  </w:endnote>
  <w:endnote w:type="continuationSeparator" w:id="0">
    <w:p w14:paraId="6584C53A" w14:textId="77777777" w:rsidR="00143E66" w:rsidRDefault="00143E66">
      <w:r>
        <w:continuationSeparator/>
      </w:r>
    </w:p>
    <w:p w14:paraId="318F3024" w14:textId="77777777" w:rsidR="00143E66" w:rsidRDefault="00143E6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3CBEF81" w14:textId="77777777" w:rsidR="00533586" w:rsidRDefault="00547C66">
        <w:pPr>
          <w:pStyle w:val="a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84EF7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D893FBB" w14:textId="77777777" w:rsidR="00143E66" w:rsidRDefault="00143E66">
      <w:r>
        <w:separator/>
      </w:r>
    </w:p>
    <w:p w14:paraId="155ED522" w14:textId="77777777" w:rsidR="00143E66" w:rsidRDefault="00143E66"/>
  </w:footnote>
  <w:footnote w:type="continuationSeparator" w:id="0">
    <w:p w14:paraId="4C24FF8C" w14:textId="77777777" w:rsidR="00143E66" w:rsidRDefault="00143E66">
      <w:r>
        <w:continuationSeparator/>
      </w:r>
    </w:p>
    <w:p w14:paraId="426C7B4C" w14:textId="77777777" w:rsidR="00143E66" w:rsidRDefault="00143E66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8AB4355"/>
    <w:multiLevelType w:val="hybridMultilevel"/>
    <w:tmpl w:val="0B203272"/>
    <w:lvl w:ilvl="0" w:tplc="CE0E85FE">
      <w:start w:val="1"/>
      <w:numFmt w:val="decimal"/>
      <w:pStyle w:val="a0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6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4E18"/>
    <w:rsid w:val="000176CC"/>
    <w:rsid w:val="00020DD2"/>
    <w:rsid w:val="00031F79"/>
    <w:rsid w:val="00043696"/>
    <w:rsid w:val="00044E4C"/>
    <w:rsid w:val="00062A79"/>
    <w:rsid w:val="00080B71"/>
    <w:rsid w:val="00083012"/>
    <w:rsid w:val="000949F3"/>
    <w:rsid w:val="00096E31"/>
    <w:rsid w:val="000A0C03"/>
    <w:rsid w:val="000A3B1C"/>
    <w:rsid w:val="000C1D16"/>
    <w:rsid w:val="000C2D6D"/>
    <w:rsid w:val="000C760D"/>
    <w:rsid w:val="000D1B03"/>
    <w:rsid w:val="000F7A01"/>
    <w:rsid w:val="00100A2C"/>
    <w:rsid w:val="00122852"/>
    <w:rsid w:val="00122CAD"/>
    <w:rsid w:val="001237B2"/>
    <w:rsid w:val="00143E66"/>
    <w:rsid w:val="00150A79"/>
    <w:rsid w:val="0015788D"/>
    <w:rsid w:val="00161C85"/>
    <w:rsid w:val="00162667"/>
    <w:rsid w:val="00174F22"/>
    <w:rsid w:val="001760BE"/>
    <w:rsid w:val="00180269"/>
    <w:rsid w:val="001957D4"/>
    <w:rsid w:val="00196884"/>
    <w:rsid w:val="00196993"/>
    <w:rsid w:val="001A2A68"/>
    <w:rsid w:val="001A2F87"/>
    <w:rsid w:val="001B1700"/>
    <w:rsid w:val="001C5204"/>
    <w:rsid w:val="001C58DA"/>
    <w:rsid w:val="001D4F79"/>
    <w:rsid w:val="001E09CE"/>
    <w:rsid w:val="001E5CD5"/>
    <w:rsid w:val="00204EE8"/>
    <w:rsid w:val="00214094"/>
    <w:rsid w:val="00214716"/>
    <w:rsid w:val="002152A1"/>
    <w:rsid w:val="00225FD3"/>
    <w:rsid w:val="00235FF2"/>
    <w:rsid w:val="0024561C"/>
    <w:rsid w:val="00255CAF"/>
    <w:rsid w:val="002561E4"/>
    <w:rsid w:val="00257419"/>
    <w:rsid w:val="0025760D"/>
    <w:rsid w:val="00257CE8"/>
    <w:rsid w:val="00267889"/>
    <w:rsid w:val="00272FED"/>
    <w:rsid w:val="00277C6E"/>
    <w:rsid w:val="00280439"/>
    <w:rsid w:val="00297098"/>
    <w:rsid w:val="002A7808"/>
    <w:rsid w:val="002B0A4A"/>
    <w:rsid w:val="002B0AD4"/>
    <w:rsid w:val="002B0E0D"/>
    <w:rsid w:val="002B5DF9"/>
    <w:rsid w:val="002D50AB"/>
    <w:rsid w:val="002F1579"/>
    <w:rsid w:val="0030105E"/>
    <w:rsid w:val="0030478B"/>
    <w:rsid w:val="0032244C"/>
    <w:rsid w:val="0033738F"/>
    <w:rsid w:val="0034703A"/>
    <w:rsid w:val="00362D2D"/>
    <w:rsid w:val="00371C91"/>
    <w:rsid w:val="00371F71"/>
    <w:rsid w:val="00372B4D"/>
    <w:rsid w:val="00373920"/>
    <w:rsid w:val="003801E2"/>
    <w:rsid w:val="003831E5"/>
    <w:rsid w:val="00386201"/>
    <w:rsid w:val="00395F42"/>
    <w:rsid w:val="003A305E"/>
    <w:rsid w:val="003A6D54"/>
    <w:rsid w:val="003B55A7"/>
    <w:rsid w:val="003B6D31"/>
    <w:rsid w:val="003D04C0"/>
    <w:rsid w:val="003F3AF4"/>
    <w:rsid w:val="00421F1C"/>
    <w:rsid w:val="004459CF"/>
    <w:rsid w:val="004534C6"/>
    <w:rsid w:val="00456190"/>
    <w:rsid w:val="004628CA"/>
    <w:rsid w:val="0047096D"/>
    <w:rsid w:val="004779CD"/>
    <w:rsid w:val="00484E18"/>
    <w:rsid w:val="00492573"/>
    <w:rsid w:val="004A3BB2"/>
    <w:rsid w:val="004A6B7D"/>
    <w:rsid w:val="004B7B90"/>
    <w:rsid w:val="004D6ED4"/>
    <w:rsid w:val="005279E7"/>
    <w:rsid w:val="00533586"/>
    <w:rsid w:val="00534EC1"/>
    <w:rsid w:val="00537343"/>
    <w:rsid w:val="00542E73"/>
    <w:rsid w:val="0054541E"/>
    <w:rsid w:val="00547C66"/>
    <w:rsid w:val="00551949"/>
    <w:rsid w:val="00565F4E"/>
    <w:rsid w:val="0057309B"/>
    <w:rsid w:val="00585C61"/>
    <w:rsid w:val="005C1C98"/>
    <w:rsid w:val="005E1CBC"/>
    <w:rsid w:val="005E2C55"/>
    <w:rsid w:val="005E49FD"/>
    <w:rsid w:val="0061061D"/>
    <w:rsid w:val="0061085A"/>
    <w:rsid w:val="00614552"/>
    <w:rsid w:val="00615ADD"/>
    <w:rsid w:val="00617D94"/>
    <w:rsid w:val="00643C91"/>
    <w:rsid w:val="00645725"/>
    <w:rsid w:val="00652CA7"/>
    <w:rsid w:val="0065687B"/>
    <w:rsid w:val="00665B01"/>
    <w:rsid w:val="00687671"/>
    <w:rsid w:val="00691A2A"/>
    <w:rsid w:val="0069364A"/>
    <w:rsid w:val="006A4950"/>
    <w:rsid w:val="006A4A7C"/>
    <w:rsid w:val="006A4EAE"/>
    <w:rsid w:val="006B2CFA"/>
    <w:rsid w:val="006B5B8E"/>
    <w:rsid w:val="006C1E16"/>
    <w:rsid w:val="006C2B3F"/>
    <w:rsid w:val="006C59A6"/>
    <w:rsid w:val="006D4F6A"/>
    <w:rsid w:val="006E0AE0"/>
    <w:rsid w:val="006E349B"/>
    <w:rsid w:val="006F108E"/>
    <w:rsid w:val="00704723"/>
    <w:rsid w:val="007207BF"/>
    <w:rsid w:val="00721367"/>
    <w:rsid w:val="007250D8"/>
    <w:rsid w:val="00745E13"/>
    <w:rsid w:val="007467B9"/>
    <w:rsid w:val="00751293"/>
    <w:rsid w:val="00756747"/>
    <w:rsid w:val="0076364C"/>
    <w:rsid w:val="007703A8"/>
    <w:rsid w:val="00790312"/>
    <w:rsid w:val="007934EC"/>
    <w:rsid w:val="007943A9"/>
    <w:rsid w:val="007B4931"/>
    <w:rsid w:val="007F2FD6"/>
    <w:rsid w:val="00800F7B"/>
    <w:rsid w:val="008102D3"/>
    <w:rsid w:val="0083227C"/>
    <w:rsid w:val="00833C9C"/>
    <w:rsid w:val="00835020"/>
    <w:rsid w:val="0084320B"/>
    <w:rsid w:val="00844E86"/>
    <w:rsid w:val="0085512F"/>
    <w:rsid w:val="00860763"/>
    <w:rsid w:val="00866211"/>
    <w:rsid w:val="00873950"/>
    <w:rsid w:val="0088159D"/>
    <w:rsid w:val="00894D07"/>
    <w:rsid w:val="008A09F6"/>
    <w:rsid w:val="008A3274"/>
    <w:rsid w:val="008A63DD"/>
    <w:rsid w:val="008B2C1E"/>
    <w:rsid w:val="008B5656"/>
    <w:rsid w:val="008D4220"/>
    <w:rsid w:val="008E0703"/>
    <w:rsid w:val="008E3C1A"/>
    <w:rsid w:val="008F3E13"/>
    <w:rsid w:val="008F4277"/>
    <w:rsid w:val="009004B9"/>
    <w:rsid w:val="00903C35"/>
    <w:rsid w:val="00904171"/>
    <w:rsid w:val="00915A52"/>
    <w:rsid w:val="009201F1"/>
    <w:rsid w:val="00921191"/>
    <w:rsid w:val="00923231"/>
    <w:rsid w:val="009306F5"/>
    <w:rsid w:val="00931FD5"/>
    <w:rsid w:val="00947555"/>
    <w:rsid w:val="00954A16"/>
    <w:rsid w:val="00972B1F"/>
    <w:rsid w:val="00984EF7"/>
    <w:rsid w:val="0099494D"/>
    <w:rsid w:val="009B0E56"/>
    <w:rsid w:val="009B7A95"/>
    <w:rsid w:val="009D6352"/>
    <w:rsid w:val="009E5FB0"/>
    <w:rsid w:val="009F1851"/>
    <w:rsid w:val="009F6E9E"/>
    <w:rsid w:val="00A05DDD"/>
    <w:rsid w:val="00A06D35"/>
    <w:rsid w:val="00A26987"/>
    <w:rsid w:val="00A373D3"/>
    <w:rsid w:val="00A400C3"/>
    <w:rsid w:val="00A55B0D"/>
    <w:rsid w:val="00A62B33"/>
    <w:rsid w:val="00A707B1"/>
    <w:rsid w:val="00A82DC2"/>
    <w:rsid w:val="00A86F92"/>
    <w:rsid w:val="00A90DC3"/>
    <w:rsid w:val="00AA11B0"/>
    <w:rsid w:val="00AB2D8B"/>
    <w:rsid w:val="00AB2F06"/>
    <w:rsid w:val="00AC0DBD"/>
    <w:rsid w:val="00AE130D"/>
    <w:rsid w:val="00AE27C8"/>
    <w:rsid w:val="00B004B0"/>
    <w:rsid w:val="00B01E50"/>
    <w:rsid w:val="00B020B7"/>
    <w:rsid w:val="00B112F8"/>
    <w:rsid w:val="00B13E1B"/>
    <w:rsid w:val="00B24934"/>
    <w:rsid w:val="00B24BDE"/>
    <w:rsid w:val="00B31B99"/>
    <w:rsid w:val="00B34DF3"/>
    <w:rsid w:val="00B51D5F"/>
    <w:rsid w:val="00B54E84"/>
    <w:rsid w:val="00B62E3D"/>
    <w:rsid w:val="00B75804"/>
    <w:rsid w:val="00BA5839"/>
    <w:rsid w:val="00BB6448"/>
    <w:rsid w:val="00BC1B40"/>
    <w:rsid w:val="00BD1830"/>
    <w:rsid w:val="00C0454E"/>
    <w:rsid w:val="00C05DDA"/>
    <w:rsid w:val="00C2061B"/>
    <w:rsid w:val="00C35F1A"/>
    <w:rsid w:val="00C36578"/>
    <w:rsid w:val="00C63530"/>
    <w:rsid w:val="00C83247"/>
    <w:rsid w:val="00C86FC2"/>
    <w:rsid w:val="00C91F08"/>
    <w:rsid w:val="00C9613D"/>
    <w:rsid w:val="00CA3040"/>
    <w:rsid w:val="00CB7177"/>
    <w:rsid w:val="00CC0370"/>
    <w:rsid w:val="00CE6FAD"/>
    <w:rsid w:val="00CF3B52"/>
    <w:rsid w:val="00D04197"/>
    <w:rsid w:val="00D3400B"/>
    <w:rsid w:val="00D43AE6"/>
    <w:rsid w:val="00D519A3"/>
    <w:rsid w:val="00D51BBB"/>
    <w:rsid w:val="00D6513F"/>
    <w:rsid w:val="00D82DEF"/>
    <w:rsid w:val="00D948E7"/>
    <w:rsid w:val="00D9785E"/>
    <w:rsid w:val="00DA5C45"/>
    <w:rsid w:val="00DB3D29"/>
    <w:rsid w:val="00DB4FAB"/>
    <w:rsid w:val="00DC378C"/>
    <w:rsid w:val="00DE6AB8"/>
    <w:rsid w:val="00DF5890"/>
    <w:rsid w:val="00E22BD6"/>
    <w:rsid w:val="00E61A98"/>
    <w:rsid w:val="00E75292"/>
    <w:rsid w:val="00E83045"/>
    <w:rsid w:val="00E90833"/>
    <w:rsid w:val="00EA7B65"/>
    <w:rsid w:val="00EB0CFB"/>
    <w:rsid w:val="00EC0C8D"/>
    <w:rsid w:val="00EC7939"/>
    <w:rsid w:val="00EC7D2B"/>
    <w:rsid w:val="00EF0059"/>
    <w:rsid w:val="00EF390D"/>
    <w:rsid w:val="00F166F5"/>
    <w:rsid w:val="00F26EDC"/>
    <w:rsid w:val="00F27BDB"/>
    <w:rsid w:val="00F36932"/>
    <w:rsid w:val="00F56600"/>
    <w:rsid w:val="00F6428E"/>
    <w:rsid w:val="00F74CCA"/>
    <w:rsid w:val="00F76D4B"/>
    <w:rsid w:val="00F77C4D"/>
    <w:rsid w:val="00F93796"/>
    <w:rsid w:val="00F93FB0"/>
    <w:rsid w:val="00FA159D"/>
    <w:rsid w:val="00FA2B4E"/>
    <w:rsid w:val="00FA7075"/>
    <w:rsid w:val="00FB2D27"/>
    <w:rsid w:val="00FC2D91"/>
    <w:rsid w:val="00FC3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8243A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1">
    <w:name w:val="Normal"/>
    <w:qFormat/>
    <w:rsid w:val="00B24934"/>
    <w:pPr>
      <w:spacing w:after="0" w:line="240" w:lineRule="auto"/>
    </w:pPr>
    <w:rPr>
      <w:rFonts w:ascii="Times New Roman" w:hAnsi="Times New Roman" w:cs="Times New Roman"/>
      <w:color w:val="auto"/>
      <w:sz w:val="24"/>
      <w:szCs w:val="24"/>
      <w:lang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pBdr>
        <w:bottom w:val="single" w:sz="12" w:space="12" w:color="56152F" w:themeColor="accent4"/>
      </w:pBdr>
      <w:spacing w:before="460" w:after="480" w:line="259" w:lineRule="auto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  <w:lang w:val="en-GB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460" w:after="120" w:line="259" w:lineRule="auto"/>
      <w:outlineLvl w:val="1"/>
    </w:pPr>
    <w:rPr>
      <w:rFonts w:asciiTheme="majorHAnsi" w:eastAsiaTheme="majorEastAsia" w:hAnsiTheme="majorHAnsi" w:cstheme="majorBidi"/>
      <w:b/>
      <w:color w:val="7F7F7F" w:themeColor="text1" w:themeTint="80"/>
      <w:sz w:val="30"/>
      <w:szCs w:val="26"/>
      <w:lang w:val="en-GB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60" w:after="120" w:line="259" w:lineRule="auto"/>
      <w:outlineLvl w:val="2"/>
    </w:pPr>
    <w:rPr>
      <w:rFonts w:asciiTheme="majorHAnsi" w:eastAsiaTheme="majorEastAsia" w:hAnsiTheme="majorHAnsi" w:cstheme="majorBidi"/>
      <w:color w:val="595959" w:themeColor="text1" w:themeTint="A6"/>
      <w:sz w:val="40"/>
      <w:lang w:val="en-GB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">
    <w:name w:val="List Bullet"/>
    <w:basedOn w:val="a1"/>
    <w:uiPriority w:val="9"/>
    <w:qFormat/>
    <w:pPr>
      <w:numPr>
        <w:numId w:val="3"/>
      </w:numPr>
      <w:spacing w:after="120" w:line="259" w:lineRule="auto"/>
    </w:pPr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character" w:customStyle="1" w:styleId="10">
    <w:name w:val="标题 1字符"/>
    <w:basedOn w:val="a2"/>
    <w:link w:val="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a0">
    <w:name w:val="List Number"/>
    <w:basedOn w:val="a1"/>
    <w:uiPriority w:val="9"/>
    <w:qFormat/>
    <w:pPr>
      <w:numPr>
        <w:numId w:val="4"/>
      </w:numPr>
      <w:spacing w:after="120" w:line="259" w:lineRule="auto"/>
    </w:pPr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paragraph" w:styleId="a5">
    <w:name w:val="header"/>
    <w:basedOn w:val="a1"/>
    <w:link w:val="a6"/>
    <w:uiPriority w:val="99"/>
    <w:unhideWhenUsed/>
    <w:qFormat/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character" w:customStyle="1" w:styleId="a6">
    <w:name w:val="页眉字符"/>
    <w:basedOn w:val="a2"/>
    <w:link w:val="a5"/>
    <w:uiPriority w:val="99"/>
  </w:style>
  <w:style w:type="paragraph" w:styleId="a7">
    <w:name w:val="footer"/>
    <w:basedOn w:val="a1"/>
    <w:link w:val="a8"/>
    <w:uiPriority w:val="99"/>
    <w:unhideWhenUsed/>
    <w:qFormat/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character" w:customStyle="1" w:styleId="a8">
    <w:name w:val="页脚字符"/>
    <w:basedOn w:val="a2"/>
    <w:link w:val="a7"/>
    <w:uiPriority w:val="99"/>
  </w:style>
  <w:style w:type="character" w:styleId="a9">
    <w:name w:val="Placeholder Text"/>
    <w:basedOn w:val="a2"/>
    <w:uiPriority w:val="99"/>
    <w:semiHidden/>
    <w:rPr>
      <w:color w:val="808080"/>
    </w:rPr>
  </w:style>
  <w:style w:type="paragraph" w:styleId="aa">
    <w:name w:val="Title"/>
    <w:basedOn w:val="a1"/>
    <w:link w:val="ab"/>
    <w:uiPriority w:val="10"/>
    <w:semiHidden/>
    <w:unhideWhenUsed/>
    <w:qFormat/>
    <w:pPr>
      <w:spacing w:after="60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  <w:lang w:val="en-GB"/>
    </w:rPr>
  </w:style>
  <w:style w:type="character" w:customStyle="1" w:styleId="ab">
    <w:name w:val="标题字符"/>
    <w:basedOn w:val="a2"/>
    <w:link w:val="aa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ac">
    <w:name w:val="Subtitle"/>
    <w:basedOn w:val="a1"/>
    <w:link w:val="ad"/>
    <w:uiPriority w:val="11"/>
    <w:semiHidden/>
    <w:unhideWhenUsed/>
    <w:qFormat/>
    <w:pPr>
      <w:numPr>
        <w:ilvl w:val="1"/>
      </w:numPr>
      <w:spacing w:after="520"/>
      <w:contextualSpacing/>
    </w:pPr>
    <w:rPr>
      <w:caps/>
      <w:sz w:val="40"/>
    </w:rPr>
  </w:style>
  <w:style w:type="character" w:customStyle="1" w:styleId="ad">
    <w:name w:val="副标题字符"/>
    <w:basedOn w:val="a2"/>
    <w:link w:val="ac"/>
    <w:uiPriority w:val="11"/>
    <w:semiHidden/>
    <w:rPr>
      <w:rFonts w:eastAsiaTheme="minorEastAsia"/>
      <w:caps/>
      <w:sz w:val="40"/>
    </w:rPr>
  </w:style>
  <w:style w:type="character" w:styleId="ae">
    <w:name w:val="Intense Reference"/>
    <w:basedOn w:val="a2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af">
    <w:name w:val="Book Title"/>
    <w:basedOn w:val="a2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20">
    <w:name w:val="标题 2字符"/>
    <w:basedOn w:val="a2"/>
    <w:link w:val="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30">
    <w:name w:val="标题 3字符"/>
    <w:basedOn w:val="a2"/>
    <w:link w:val="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40">
    <w:name w:val="标题 4字符"/>
    <w:basedOn w:val="a2"/>
    <w:link w:val="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50">
    <w:name w:val="标题 5字符"/>
    <w:basedOn w:val="a2"/>
    <w:link w:val="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60">
    <w:name w:val="标题 6字符"/>
    <w:basedOn w:val="a2"/>
    <w:link w:val="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70">
    <w:name w:val="标题 7字符"/>
    <w:basedOn w:val="a2"/>
    <w:link w:val="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80">
    <w:name w:val="标题 8字符"/>
    <w:basedOn w:val="a2"/>
    <w:link w:val="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90">
    <w:name w:val="标题 9字符"/>
    <w:basedOn w:val="a2"/>
    <w:link w:val="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af0">
    <w:name w:val="Subtle Emphasis"/>
    <w:basedOn w:val="a2"/>
    <w:uiPriority w:val="19"/>
    <w:semiHidden/>
    <w:unhideWhenUsed/>
    <w:qFormat/>
    <w:rPr>
      <w:i/>
      <w:iCs/>
      <w:color w:val="404040" w:themeColor="text1" w:themeTint="BF"/>
    </w:rPr>
  </w:style>
  <w:style w:type="character" w:styleId="af1">
    <w:name w:val="Emphasis"/>
    <w:basedOn w:val="a2"/>
    <w:uiPriority w:val="20"/>
    <w:semiHidden/>
    <w:unhideWhenUsed/>
    <w:qFormat/>
    <w:rPr>
      <w:b/>
      <w:iCs/>
      <w:color w:val="262626" w:themeColor="text1" w:themeTint="D9"/>
    </w:rPr>
  </w:style>
  <w:style w:type="character" w:styleId="af2">
    <w:name w:val="Intense Emphasis"/>
    <w:basedOn w:val="a2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af3">
    <w:name w:val="Strong"/>
    <w:basedOn w:val="a2"/>
    <w:uiPriority w:val="22"/>
    <w:semiHidden/>
    <w:unhideWhenUsed/>
    <w:qFormat/>
    <w:rPr>
      <w:b/>
      <w:bCs/>
    </w:rPr>
  </w:style>
  <w:style w:type="paragraph" w:styleId="af4">
    <w:name w:val="Quote"/>
    <w:basedOn w:val="a1"/>
    <w:next w:val="a1"/>
    <w:link w:val="af5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af5">
    <w:name w:val="引用字符"/>
    <w:basedOn w:val="a2"/>
    <w:link w:val="af4"/>
    <w:uiPriority w:val="29"/>
    <w:semiHidden/>
    <w:rPr>
      <w:i/>
      <w:iCs/>
      <w:sz w:val="36"/>
    </w:rPr>
  </w:style>
  <w:style w:type="paragraph" w:styleId="af6">
    <w:name w:val="Intense Quote"/>
    <w:basedOn w:val="a1"/>
    <w:next w:val="a1"/>
    <w:link w:val="af7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af7">
    <w:name w:val="明显引用字符"/>
    <w:basedOn w:val="a2"/>
    <w:link w:val="af6"/>
    <w:uiPriority w:val="30"/>
    <w:semiHidden/>
    <w:rPr>
      <w:b/>
      <w:i/>
      <w:iCs/>
      <w:sz w:val="36"/>
    </w:rPr>
  </w:style>
  <w:style w:type="character" w:styleId="af8">
    <w:name w:val="Subtle Reference"/>
    <w:basedOn w:val="a2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af9">
    <w:name w:val="caption"/>
    <w:basedOn w:val="a1"/>
    <w:next w:val="a1"/>
    <w:uiPriority w:val="35"/>
    <w:semiHidden/>
    <w:unhideWhenUsed/>
    <w:qFormat/>
    <w:pPr>
      <w:spacing w:after="200"/>
    </w:pPr>
    <w:rPr>
      <w:rFonts w:asciiTheme="minorHAnsi" w:hAnsiTheme="minorHAnsi" w:cstheme="minorBidi"/>
      <w:i/>
      <w:iCs/>
      <w:color w:val="595959" w:themeColor="text1" w:themeTint="A6"/>
      <w:szCs w:val="18"/>
      <w:lang w:val="en-GB"/>
    </w:rPr>
  </w:style>
  <w:style w:type="paragraph" w:styleId="afa">
    <w:name w:val="TOC Heading"/>
    <w:basedOn w:val="1"/>
    <w:next w:val="a1"/>
    <w:uiPriority w:val="39"/>
    <w:semiHidden/>
    <w:unhideWhenUsed/>
    <w:qFormat/>
    <w:pPr>
      <w:outlineLvl w:val="9"/>
    </w:pPr>
  </w:style>
  <w:style w:type="character" w:styleId="afb">
    <w:name w:val="Hyperlink"/>
    <w:basedOn w:val="a2"/>
    <w:uiPriority w:val="99"/>
    <w:unhideWhenUsed/>
    <w:rPr>
      <w:color w:val="731C3F" w:themeColor="hyperlink"/>
      <w:u w:val="single"/>
    </w:rPr>
  </w:style>
  <w:style w:type="character" w:styleId="afc">
    <w:name w:val="FollowedHyperlink"/>
    <w:basedOn w:val="a2"/>
    <w:uiPriority w:val="99"/>
    <w:semiHidden/>
    <w:unhideWhenUsed/>
    <w:rsid w:val="00CB7177"/>
    <w:rPr>
      <w:color w:val="214C5E" w:themeColor="followedHyperlink"/>
      <w:u w:val="single"/>
    </w:rPr>
  </w:style>
  <w:style w:type="paragraph" w:styleId="afd">
    <w:name w:val="List Paragraph"/>
    <w:basedOn w:val="a1"/>
    <w:uiPriority w:val="34"/>
    <w:unhideWhenUsed/>
    <w:qFormat/>
    <w:rsid w:val="0083227C"/>
    <w:pPr>
      <w:spacing w:after="120" w:line="259" w:lineRule="auto"/>
      <w:ind w:firstLineChars="200" w:firstLine="420"/>
    </w:pPr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28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7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footer" Target="footer1.xml"/><Relationship Id="rId94" Type="http://schemas.openxmlformats.org/officeDocument/2006/relationships/fontTable" Target="fontTable.xml"/><Relationship Id="rId95" Type="http://schemas.openxmlformats.org/officeDocument/2006/relationships/glossaryDocument" Target="glossary/document.xml"/><Relationship Id="rId96" Type="http://schemas.openxmlformats.org/officeDocument/2006/relationships/theme" Target="theme/theme1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peidonggao/Library/Containers/com.microsoft.Word/Data/Library/Caches/2052/TM10002086/&#20570;&#31508;&#3576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14E7"/>
    <w:rsid w:val="003514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9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0">
    <w:name w:val="Normal"/>
    <w:qFormat/>
    <w:pPr>
      <w:widowControl w:val="0"/>
      <w:jc w:val="both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D4A81B828B4B734F989330071201C1A2">
    <w:name w:val="D4A81B828B4B734F989330071201C1A2"/>
    <w:pPr>
      <w:widowControl w:val="0"/>
      <w:jc w:val="both"/>
    </w:pPr>
  </w:style>
  <w:style w:type="paragraph" w:styleId="a">
    <w:name w:val="List Bullet"/>
    <w:basedOn w:val="a0"/>
    <w:uiPriority w:val="9"/>
    <w:qFormat/>
    <w:pPr>
      <w:widowControl/>
      <w:numPr>
        <w:numId w:val="1"/>
      </w:numPr>
      <w:spacing w:after="120" w:line="259" w:lineRule="auto"/>
      <w:jc w:val="left"/>
    </w:pPr>
    <w:rPr>
      <w:rFonts w:eastAsiaTheme="minorHAnsi"/>
      <w:color w:val="595959" w:themeColor="text1" w:themeTint="A6"/>
      <w:kern w:val="0"/>
      <w:sz w:val="30"/>
      <w:szCs w:val="30"/>
      <w:lang w:eastAsia="ja-JP"/>
    </w:rPr>
  </w:style>
  <w:style w:type="paragraph" w:customStyle="1" w:styleId="52764AD6EF9D4C41A85643201891F716">
    <w:name w:val="52764AD6EF9D4C41A85643201891F716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做笔记.dotx</Template>
  <TotalTime>186</TotalTime>
  <Pages>14</Pages>
  <Words>273</Words>
  <Characters>1558</Characters>
  <Application>Microsoft Macintosh Word</Application>
  <DocSecurity>0</DocSecurity>
  <Lines>12</Lines>
  <Paragraphs>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279</cp:revision>
  <dcterms:created xsi:type="dcterms:W3CDTF">2019-02-14T00:42:00Z</dcterms:created>
  <dcterms:modified xsi:type="dcterms:W3CDTF">2019-02-17T14:18:00Z</dcterms:modified>
</cp:coreProperties>
</file>