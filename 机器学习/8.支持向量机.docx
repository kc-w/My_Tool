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8EDDB8" w14:textId="77777777" w:rsidR="00533586" w:rsidRDefault="00830A6A">
      <w:pPr>
        <w:pStyle w:val="1"/>
      </w:pPr>
      <w:r>
        <w:rPr>
          <w:rFonts w:hint="eastAsia"/>
        </w:rPr>
        <w:t>SVM</w:t>
      </w:r>
    </w:p>
    <w:p w14:paraId="5BDCAF63" w14:textId="77777777" w:rsidR="00533586" w:rsidRDefault="00830A6A" w:rsidP="00830A6A">
      <w:pPr>
        <w:pStyle w:val="a"/>
      </w:pPr>
      <w:r>
        <w:rPr>
          <w:rFonts w:hint="eastAsia"/>
        </w:rPr>
        <w:t>概述</w:t>
      </w:r>
    </w:p>
    <w:p w14:paraId="0A4F30C1" w14:textId="0B8BC961" w:rsidR="00371488" w:rsidRDefault="00371488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8"/>
        </w:rPr>
      </w:pPr>
      <w:r w:rsidRPr="00371488">
        <w:rPr>
          <w:rFonts w:asciiTheme="minorEastAsia" w:hAnsiTheme="minorEastAsia" w:hint="eastAsia"/>
          <w:b/>
          <w:sz w:val="28"/>
        </w:rPr>
        <w:t>SVM，又称支持向量机</w:t>
      </w:r>
      <w:r w:rsidR="00D76CFB">
        <w:rPr>
          <w:rFonts w:asciiTheme="minorEastAsia" w:hAnsiTheme="minorEastAsia" w:hint="eastAsia"/>
          <w:b/>
          <w:sz w:val="28"/>
        </w:rPr>
        <w:t>，常用于分类也可用于回归</w:t>
      </w:r>
    </w:p>
    <w:p w14:paraId="22805498" w14:textId="4F0E9D85" w:rsidR="00723CD3" w:rsidRPr="00723CD3" w:rsidRDefault="00723CD3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 w:rsidRPr="00723CD3">
        <w:rPr>
          <w:rFonts w:asciiTheme="minorEastAsia" w:hAnsiTheme="minorEastAsia" w:hint="eastAsia"/>
          <w:b/>
          <w:sz w:val="24"/>
        </w:rPr>
        <w:t>最优的决策边界</w:t>
      </w:r>
    </w:p>
    <w:p w14:paraId="0CB93A3A" w14:textId="22E42226" w:rsidR="00D76CFB" w:rsidRDefault="007468BF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8"/>
        </w:rPr>
      </w:pPr>
      <w:r w:rsidRPr="007468BF">
        <w:rPr>
          <w:rFonts w:asciiTheme="minorEastAsia" w:hAnsiTheme="minorEastAsia"/>
          <w:b/>
          <w:noProof/>
          <w:sz w:val="28"/>
          <w:lang w:val="en-US"/>
        </w:rPr>
        <w:drawing>
          <wp:inline distT="0" distB="0" distL="0" distR="0" wp14:anchorId="0B2E336B" wp14:editId="601CEB1A">
            <wp:extent cx="2682920" cy="201806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0388" cy="202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A99" w:rsidRPr="00CF6A99">
        <w:rPr>
          <w:rFonts w:asciiTheme="minorEastAsia" w:hAnsiTheme="minorEastAsia"/>
          <w:b/>
          <w:noProof/>
          <w:sz w:val="28"/>
          <w:lang w:val="en-US"/>
        </w:rPr>
        <w:drawing>
          <wp:inline distT="0" distB="0" distL="0" distR="0" wp14:anchorId="24FED529" wp14:editId="039140E5">
            <wp:extent cx="2743088" cy="2107076"/>
            <wp:effectExtent l="0" t="0" r="63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088" cy="21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8B3F" w14:textId="431DE0BE" w:rsidR="007468BF" w:rsidRDefault="00B8445A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 w:rsidRPr="00B8445A">
        <w:rPr>
          <w:rFonts w:asciiTheme="minorEastAsia" w:hAnsiTheme="minorEastAsia" w:hint="eastAsia"/>
          <w:b/>
          <w:sz w:val="24"/>
        </w:rPr>
        <w:t>支持向量</w:t>
      </w:r>
    </w:p>
    <w:p w14:paraId="5D4EF268" w14:textId="7199F2F0" w:rsidR="00B8445A" w:rsidRDefault="002C6ED7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 w:rsidRPr="002C6ED7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3A09DEFE" wp14:editId="54B62591">
            <wp:extent cx="3733647" cy="2817090"/>
            <wp:effectExtent l="0" t="0" r="63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8587" cy="28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0596" w14:textId="77777777" w:rsidR="002C6ED7" w:rsidRDefault="002C6ED7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37EE26A9" w14:textId="77777777" w:rsidR="0066665D" w:rsidRDefault="0066665D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464DEDF9" w14:textId="77777777" w:rsidR="0066665D" w:rsidRDefault="0066665D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36AF355C" w14:textId="77777777" w:rsidR="0066665D" w:rsidRDefault="0066665D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7A9EE455" w14:textId="77777777" w:rsidR="0066665D" w:rsidRDefault="0066665D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</w:p>
    <w:p w14:paraId="3CAA8FE2" w14:textId="17DF2E19" w:rsidR="0066665D" w:rsidRDefault="0066665D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</w:rPr>
      </w:pPr>
      <w:r>
        <w:rPr>
          <w:rFonts w:asciiTheme="minorEastAsia" w:hAnsiTheme="minorEastAsia" w:hint="eastAsia"/>
          <w:b/>
          <w:sz w:val="24"/>
        </w:rPr>
        <w:lastRenderedPageBreak/>
        <w:t>寻找最优化平面</w:t>
      </w:r>
    </w:p>
    <w:p w14:paraId="67F82423" w14:textId="071BEA74" w:rsidR="0066665D" w:rsidRDefault="0066665D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 w:rsidRPr="0066665D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54FE2720" wp14:editId="2F459D16">
            <wp:extent cx="4924384" cy="2311356"/>
            <wp:effectExtent l="0" t="0" r="381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685" cy="23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D14" w14:textId="45D0F431" w:rsidR="0065766D" w:rsidRDefault="00BF06A6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SVM</w:t>
      </w:r>
      <w:r w:rsidR="00515189">
        <w:rPr>
          <w:rFonts w:asciiTheme="minorEastAsia" w:hAnsiTheme="minorEastAsia" w:hint="eastAsia"/>
          <w:b/>
          <w:sz w:val="24"/>
          <w:lang w:val="en-US"/>
        </w:rPr>
        <w:t>可用于解决线性可分(Hard Margin SVM)以及非线性可分(Soft Margin SVM)</w:t>
      </w:r>
    </w:p>
    <w:p w14:paraId="7C34CC6C" w14:textId="77777777" w:rsidR="00515189" w:rsidRDefault="00515189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</w:p>
    <w:p w14:paraId="286FB490" w14:textId="3B15B59E" w:rsidR="007240C8" w:rsidRDefault="007240C8" w:rsidP="007240C8">
      <w:pPr>
        <w:pStyle w:val="a"/>
      </w:pPr>
      <w:r>
        <w:rPr>
          <w:rFonts w:hint="eastAsia"/>
        </w:rPr>
        <w:t>最优化问题</w:t>
      </w:r>
    </w:p>
    <w:p w14:paraId="5B38ADC8" w14:textId="4BF89319" w:rsidR="007240C8" w:rsidRDefault="00A80064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点到直线的距离公式</w:t>
      </w:r>
      <w:r w:rsidR="00707F62">
        <w:rPr>
          <w:rFonts w:asciiTheme="minorEastAsia" w:hAnsiTheme="minorEastAsia" w:hint="eastAsia"/>
          <w:b/>
          <w:sz w:val="24"/>
          <w:lang w:val="en-US"/>
        </w:rPr>
        <w:t>(二维)</w:t>
      </w:r>
    </w:p>
    <w:p w14:paraId="3D3C6D16" w14:textId="47496E5F" w:rsidR="005449B1" w:rsidRDefault="005A5547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 w:rsidRPr="005A5547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671BFE7D" wp14:editId="74E1737B">
            <wp:extent cx="3963854" cy="6946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3902" cy="7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2F39" w14:textId="3D577F78" w:rsidR="005A5547" w:rsidRDefault="00707F62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多维推广</w:t>
      </w:r>
    </w:p>
    <w:p w14:paraId="60C1F236" w14:textId="42E3C566" w:rsidR="00707F62" w:rsidRDefault="00A25795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 w:rsidRPr="00A25795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3718A210" wp14:editId="766A7C08">
            <wp:extent cx="2730168" cy="344182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917" cy="3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2EC6" w14:textId="2347828A" w:rsidR="00A25795" w:rsidRDefault="00703C4B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  <w:r w:rsidRPr="00703C4B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26D45D97" wp14:editId="6C8BD7E9">
            <wp:extent cx="1194951" cy="8179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2708" cy="8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BA2" w:rsidRPr="00844BA2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0967AA99" wp14:editId="6908677A">
            <wp:extent cx="2223135" cy="43299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9605" cy="4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3BBD" w14:textId="77777777" w:rsidR="009E2057" w:rsidRDefault="009E2057" w:rsidP="00D76CFB">
      <w:pPr>
        <w:pStyle w:val="a"/>
        <w:numPr>
          <w:ilvl w:val="0"/>
          <w:numId w:val="0"/>
        </w:numPr>
        <w:ind w:left="432"/>
        <w:rPr>
          <w:rFonts w:asciiTheme="minorEastAsia" w:hAnsiTheme="minorEastAsia"/>
          <w:b/>
          <w:sz w:val="24"/>
          <w:lang w:val="en-US"/>
        </w:rPr>
      </w:pPr>
    </w:p>
    <w:p w14:paraId="4BE6F882" w14:textId="42983855" w:rsidR="00703C4B" w:rsidRDefault="008A04D6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决策边界假设</w:t>
      </w:r>
    </w:p>
    <w:p w14:paraId="08BC8072" w14:textId="673B745D" w:rsidR="008A04D6" w:rsidRDefault="009E2057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9E2057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6EEC0B38" wp14:editId="5547E349">
            <wp:extent cx="3467667" cy="1905738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9762" cy="19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89F4" w14:textId="281E57FC" w:rsidR="00EB11D3" w:rsidRDefault="00BB7014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lastRenderedPageBreak/>
        <w:t>样本点分类</w:t>
      </w:r>
    </w:p>
    <w:p w14:paraId="212ED82D" w14:textId="4CD87AD9" w:rsidR="0023667A" w:rsidRDefault="001D25E9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1D25E9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27EDB17F" wp14:editId="70A80173">
            <wp:extent cx="3373723" cy="1718443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908" cy="17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A126" w14:textId="4C722291" w:rsidR="00253978" w:rsidRDefault="00253978" w:rsidP="00253978">
      <w:pPr>
        <w:pStyle w:val="a"/>
        <w:numPr>
          <w:ilvl w:val="0"/>
          <w:numId w:val="0"/>
        </w:numPr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</w:p>
    <w:p w14:paraId="13876674" w14:textId="0DDC6084" w:rsidR="00253978" w:rsidRDefault="00253978" w:rsidP="00253978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两边同时除以d</w:t>
      </w:r>
    </w:p>
    <w:p w14:paraId="452A2FE8" w14:textId="7856C4BD" w:rsidR="00253978" w:rsidRDefault="00253978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253978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33C6824B" wp14:editId="4E865C15">
            <wp:extent cx="4212937" cy="2207044"/>
            <wp:effectExtent l="0" t="0" r="381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0200" cy="22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6671" w14:textId="77777777" w:rsidR="00253978" w:rsidRDefault="00253978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</w:p>
    <w:p w14:paraId="2101CCE4" w14:textId="6430BE24" w:rsidR="008862BC" w:rsidRDefault="008862BC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 w:hint="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由于||w||为标量，d为常数，则||w||*d也为常数，即</w:t>
      </w:r>
    </w:p>
    <w:p w14:paraId="0B60FBB5" w14:textId="7EB2FDFE" w:rsidR="007130E4" w:rsidRDefault="007130E4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w</w:t>
      </w:r>
      <w:r w:rsidR="009C05EC">
        <w:rPr>
          <w:rFonts w:asciiTheme="minorEastAsia" w:hAnsiTheme="minorEastAsia" w:hint="eastAsia"/>
          <w:b/>
          <w:sz w:val="24"/>
          <w:lang w:val="en-US"/>
        </w:rPr>
        <w:t>*x与b分别除以||w||*d</w:t>
      </w:r>
      <w:bookmarkStart w:id="0" w:name="_GoBack"/>
      <w:bookmarkEnd w:id="0"/>
    </w:p>
    <w:p w14:paraId="584C19F5" w14:textId="3004B487" w:rsidR="00C058B8" w:rsidRDefault="0032384A" w:rsidP="000A1DA8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32384A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55DD0BBE" wp14:editId="0E78AFD8">
            <wp:extent cx="3945381" cy="1516177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6340" cy="15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C31F" w14:textId="479B7DBC" w:rsidR="008C5C4B" w:rsidRDefault="000A1DA8" w:rsidP="00E01614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0A1DA8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407F55A3" wp14:editId="2BAAC918">
            <wp:extent cx="4827400" cy="144709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261" cy="14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AB9C" w14:textId="51372B76" w:rsidR="00C058B8" w:rsidRDefault="00932684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lastRenderedPageBreak/>
        <w:t>将两个条件合为一个条件</w:t>
      </w:r>
    </w:p>
    <w:p w14:paraId="4C8B3737" w14:textId="08532D3B" w:rsidR="00932684" w:rsidRDefault="00FA683C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FA683C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79FAE63B" wp14:editId="6D7419DE">
            <wp:extent cx="3279425" cy="197775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092" cy="19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0116" w14:textId="77777777" w:rsidR="002550DB" w:rsidRDefault="002550DB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</w:p>
    <w:p w14:paraId="5320F541" w14:textId="47656F35" w:rsidR="006A3123" w:rsidRDefault="002550DB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最终的分类条件为</w:t>
      </w:r>
    </w:p>
    <w:p w14:paraId="19682DE8" w14:textId="3B74303B" w:rsidR="002550DB" w:rsidRDefault="002550DB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2550DB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736B119C" wp14:editId="5F13D61D">
            <wp:extent cx="2015422" cy="3857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4466" cy="4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DAA0" w14:textId="77777777" w:rsidR="00401C0A" w:rsidRDefault="00401C0A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</w:p>
    <w:p w14:paraId="588403CA" w14:textId="56FBA9DF" w:rsidR="00401C0A" w:rsidRDefault="009C4718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在已知分类条件下，计算任何样本到直线的最大距离(d)</w:t>
      </w:r>
    </w:p>
    <w:p w14:paraId="0FB0A68F" w14:textId="024405D3" w:rsidR="009C4718" w:rsidRDefault="00C23C0A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C23C0A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06A01220" wp14:editId="33746CA3">
            <wp:extent cx="1641084" cy="793858"/>
            <wp:effectExtent l="0" t="0" r="1016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9989" cy="81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7725" w14:textId="77777777" w:rsidR="00C23C0A" w:rsidRDefault="00C23C0A" w:rsidP="008A04D6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</w:p>
    <w:p w14:paraId="313DD1B5" w14:textId="39A03E2C" w:rsidR="0009409D" w:rsidRDefault="0009409D" w:rsidP="0009409D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由最终分类条件可知，不论分类结果为1还是-1，求绝对值后都为1，即</w:t>
      </w:r>
    </w:p>
    <w:p w14:paraId="537DFD98" w14:textId="0B279307" w:rsidR="0009409D" w:rsidRDefault="0028091F" w:rsidP="0009409D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  <w:r w:rsidRPr="0028091F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0840223A" wp14:editId="603EF95C">
            <wp:extent cx="1092383" cy="7908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4853" cy="7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1616" w14:textId="77777777" w:rsidR="0028091F" w:rsidRDefault="0028091F" w:rsidP="0009409D">
      <w:pPr>
        <w:pStyle w:val="a"/>
        <w:numPr>
          <w:ilvl w:val="0"/>
          <w:numId w:val="0"/>
        </w:numPr>
        <w:ind w:firstLine="480"/>
        <w:rPr>
          <w:rFonts w:asciiTheme="minorEastAsia" w:hAnsiTheme="minorEastAsia"/>
          <w:b/>
          <w:sz w:val="24"/>
          <w:lang w:val="en-US"/>
        </w:rPr>
      </w:pPr>
    </w:p>
    <w:p w14:paraId="3DE937C3" w14:textId="241E91ED" w:rsidR="0028091F" w:rsidRDefault="0028091F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  <w:t>将最大化问题转换为最小化问题</w:t>
      </w:r>
    </w:p>
    <w:p w14:paraId="43D102C5" w14:textId="05B684C4" w:rsidR="0028091F" w:rsidRDefault="003639DA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  <w:r w:rsidR="00430AE4" w:rsidRPr="00430AE4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46100AA6" wp14:editId="17802592">
            <wp:extent cx="906640" cy="446554"/>
            <wp:effectExtent l="0" t="0" r="825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5635" cy="4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12B4" w14:textId="21FF1606" w:rsidR="00430AE4" w:rsidRDefault="00496616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</w:p>
    <w:p w14:paraId="088BED19" w14:textId="243BAB79" w:rsidR="00E41F14" w:rsidRDefault="00E41F14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  <w:t>为了便于求导，最终最小化公式为</w:t>
      </w:r>
    </w:p>
    <w:p w14:paraId="202E0226" w14:textId="5AD4C1E0" w:rsidR="00E41F14" w:rsidRDefault="00E41F14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  <w:r w:rsidRPr="00E41F14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2F1E897D" wp14:editId="37FA2A6C">
            <wp:extent cx="1183706" cy="634838"/>
            <wp:effectExtent l="0" t="0" r="1016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1429" cy="6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478E" w14:textId="77777777" w:rsidR="00E41F14" w:rsidRDefault="00E41F14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</w:p>
    <w:p w14:paraId="4378B3DE" w14:textId="038623CC" w:rsidR="00E41F14" w:rsidRDefault="00E41F14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lastRenderedPageBreak/>
        <w:tab/>
        <w:t>即最优化问题最终为</w:t>
      </w:r>
    </w:p>
    <w:p w14:paraId="4C17F6D1" w14:textId="433FA00B" w:rsidR="00E41F14" w:rsidRDefault="00E41F14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  <w:r>
        <w:rPr>
          <w:rFonts w:asciiTheme="minorEastAsia" w:hAnsiTheme="minorEastAsia" w:hint="eastAsia"/>
          <w:b/>
          <w:sz w:val="24"/>
          <w:lang w:val="en-US"/>
        </w:rPr>
        <w:tab/>
      </w:r>
      <w:r w:rsidR="00012F88">
        <w:rPr>
          <w:rFonts w:asciiTheme="minorEastAsia" w:hAnsiTheme="minorEastAsia" w:hint="eastAsia"/>
          <w:b/>
          <w:sz w:val="24"/>
          <w:lang w:val="en-US"/>
        </w:rPr>
        <w:t>优化目标</w:t>
      </w:r>
    </w:p>
    <w:p w14:paraId="7AEBA11B" w14:textId="0289A950" w:rsidR="00012F88" w:rsidRDefault="00012F88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  <w:r>
        <w:rPr>
          <w:rFonts w:asciiTheme="minorEastAsia" w:hAnsiTheme="minorEastAsia" w:hint="eastAsia"/>
          <w:b/>
          <w:sz w:val="24"/>
          <w:lang w:val="en-US"/>
        </w:rPr>
        <w:tab/>
      </w:r>
      <w:r>
        <w:rPr>
          <w:rFonts w:asciiTheme="minorEastAsia" w:hAnsiTheme="minorEastAsia" w:hint="eastAsia"/>
          <w:b/>
          <w:sz w:val="24"/>
          <w:lang w:val="en-US"/>
        </w:rPr>
        <w:tab/>
      </w:r>
      <w:r w:rsidR="007A62B2" w:rsidRPr="007A62B2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763108A6" wp14:editId="7E5529C6">
            <wp:extent cx="1155065" cy="656287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5484" cy="66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7F14" w14:textId="6A42508F" w:rsidR="007A62B2" w:rsidRDefault="007A62B2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  <w:r>
        <w:rPr>
          <w:rFonts w:asciiTheme="minorEastAsia" w:hAnsiTheme="minorEastAsia" w:hint="eastAsia"/>
          <w:b/>
          <w:sz w:val="24"/>
          <w:lang w:val="en-US"/>
        </w:rPr>
        <w:tab/>
      </w:r>
      <w:r w:rsidR="008C4BCF">
        <w:rPr>
          <w:rFonts w:asciiTheme="minorEastAsia" w:hAnsiTheme="minorEastAsia" w:hint="eastAsia"/>
          <w:b/>
          <w:sz w:val="24"/>
          <w:lang w:val="en-US"/>
        </w:rPr>
        <w:t>优化条件</w:t>
      </w:r>
    </w:p>
    <w:p w14:paraId="0D19734A" w14:textId="6A27DF30" w:rsidR="008C4BCF" w:rsidRDefault="008C4BCF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ab/>
      </w:r>
      <w:r>
        <w:rPr>
          <w:rFonts w:asciiTheme="minorEastAsia" w:hAnsiTheme="minorEastAsia" w:hint="eastAsia"/>
          <w:b/>
          <w:sz w:val="24"/>
          <w:lang w:val="en-US"/>
        </w:rPr>
        <w:tab/>
      </w:r>
      <w:r>
        <w:rPr>
          <w:rFonts w:asciiTheme="minorEastAsia" w:hAnsiTheme="minorEastAsia" w:hint="eastAsia"/>
          <w:b/>
          <w:sz w:val="24"/>
          <w:lang w:val="en-US"/>
        </w:rPr>
        <w:tab/>
      </w:r>
      <w:r w:rsidR="005F2085" w:rsidRPr="005F2085">
        <w:rPr>
          <w:rFonts w:asciiTheme="minorEastAsia" w:hAnsiTheme="minorEastAsia"/>
          <w:b/>
          <w:noProof/>
          <w:sz w:val="24"/>
          <w:lang w:val="en-US"/>
        </w:rPr>
        <w:drawing>
          <wp:inline distT="0" distB="0" distL="0" distR="0" wp14:anchorId="16AA182B" wp14:editId="4C9D1DAD">
            <wp:extent cx="2223135" cy="360045"/>
            <wp:effectExtent l="0" t="0" r="1206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1430" cy="37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4E6A" w14:textId="77777777" w:rsidR="005F2085" w:rsidRDefault="005F2085" w:rsidP="0028091F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4"/>
          <w:lang w:val="en-US"/>
        </w:rPr>
      </w:pPr>
    </w:p>
    <w:p w14:paraId="70FC8264" w14:textId="5A2CF13E" w:rsidR="006E5D1C" w:rsidRDefault="00893E6F" w:rsidP="00EF6BF4">
      <w:pPr>
        <w:pStyle w:val="a"/>
      </w:pPr>
      <w:r>
        <w:rPr>
          <w:rFonts w:hint="eastAsia"/>
        </w:rPr>
        <w:t>Soft Margin</w:t>
      </w:r>
      <w:r>
        <w:rPr>
          <w:rFonts w:hint="eastAsia"/>
        </w:rPr>
        <w:t>与正则化</w:t>
      </w:r>
    </w:p>
    <w:p w14:paraId="62FC30AC" w14:textId="3F661DEE" w:rsidR="00471AFA" w:rsidRPr="00471AFA" w:rsidRDefault="00471AFA" w:rsidP="00471AFA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t>哪条决策面更优</w:t>
      </w:r>
    </w:p>
    <w:p w14:paraId="72D29BD4" w14:textId="1E6AAFF3" w:rsidR="005056AB" w:rsidRDefault="00A63A96" w:rsidP="005056AB">
      <w:pPr>
        <w:pStyle w:val="a"/>
        <w:numPr>
          <w:ilvl w:val="0"/>
          <w:numId w:val="0"/>
        </w:numPr>
        <w:ind w:left="864" w:hanging="432"/>
      </w:pPr>
      <w:r w:rsidRPr="00A63A96">
        <w:rPr>
          <w:noProof/>
          <w:lang w:val="en-US"/>
        </w:rPr>
        <w:drawing>
          <wp:inline distT="0" distB="0" distL="0" distR="0" wp14:anchorId="7DECC4AE" wp14:editId="63436D9F">
            <wp:extent cx="4352884" cy="279101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7770" cy="27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ABEE" w14:textId="6AAB2733" w:rsidR="000455AE" w:rsidRPr="00CE205B" w:rsidRDefault="000455AE" w:rsidP="00CE205B">
      <w:pPr>
        <w:pStyle w:val="a"/>
        <w:numPr>
          <w:ilvl w:val="0"/>
          <w:numId w:val="0"/>
        </w:numPr>
        <w:ind w:firstLine="432"/>
        <w:rPr>
          <w:rFonts w:asciiTheme="minorEastAsia" w:hAnsiTheme="minorEastAsia"/>
          <w:b/>
          <w:sz w:val="24"/>
          <w:lang w:val="en-US"/>
        </w:rPr>
      </w:pPr>
      <w:r>
        <w:rPr>
          <w:rFonts w:hint="eastAsia"/>
        </w:rPr>
        <w:tab/>
        <w:t xml:space="preserve">    </w:t>
      </w:r>
      <w:r w:rsidR="00CE205B">
        <w:rPr>
          <w:rFonts w:asciiTheme="minorEastAsia" w:hAnsiTheme="minorEastAsia" w:hint="eastAsia"/>
          <w:b/>
          <w:sz w:val="24"/>
          <w:lang w:val="en-US"/>
        </w:rPr>
        <w:t>在某些</w:t>
      </w:r>
      <w:r w:rsidR="00CF0E83">
        <w:rPr>
          <w:rFonts w:asciiTheme="minorEastAsia" w:hAnsiTheme="minorEastAsia" w:hint="eastAsia"/>
          <w:b/>
          <w:sz w:val="24"/>
          <w:lang w:val="en-US"/>
        </w:rPr>
        <w:t>时候</w:t>
      </w:r>
      <w:r w:rsidR="00CE205B">
        <w:rPr>
          <w:rFonts w:asciiTheme="minorEastAsia" w:hAnsiTheme="minorEastAsia" w:hint="eastAsia"/>
          <w:b/>
          <w:sz w:val="24"/>
          <w:lang w:val="en-US"/>
        </w:rPr>
        <w:t>，是需要</w:t>
      </w:r>
      <w:r w:rsidR="00FE69BC">
        <w:rPr>
          <w:rFonts w:asciiTheme="minorEastAsia" w:hAnsiTheme="minorEastAsia" w:hint="eastAsia"/>
          <w:b/>
          <w:sz w:val="24"/>
          <w:lang w:val="en-US"/>
        </w:rPr>
        <w:t>让模型具有一定的容错能力</w:t>
      </w:r>
    </w:p>
    <w:p w14:paraId="2CD15151" w14:textId="6D806C0E" w:rsidR="00A63A96" w:rsidRDefault="000455AE" w:rsidP="000455AE">
      <w:pPr>
        <w:pStyle w:val="a"/>
        <w:numPr>
          <w:ilvl w:val="0"/>
          <w:numId w:val="0"/>
        </w:numPr>
        <w:ind w:left="864"/>
      </w:pPr>
      <w:r>
        <w:rPr>
          <w:rFonts w:hint="eastAsia"/>
        </w:rPr>
        <w:t xml:space="preserve">  </w:t>
      </w:r>
      <w:r w:rsidRPr="000455AE">
        <w:rPr>
          <w:noProof/>
          <w:lang w:val="en-US"/>
        </w:rPr>
        <w:drawing>
          <wp:inline distT="0" distB="0" distL="0" distR="0" wp14:anchorId="62395C6F" wp14:editId="44F29317">
            <wp:extent cx="3457068" cy="280410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3449" cy="28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9706" w14:textId="735AF525" w:rsidR="001D3D21" w:rsidRDefault="001D3D21" w:rsidP="001D3D21">
      <w:pPr>
        <w:pStyle w:val="a"/>
        <w:numPr>
          <w:ilvl w:val="0"/>
          <w:numId w:val="0"/>
        </w:numPr>
        <w:ind w:firstLine="720"/>
        <w:rPr>
          <w:rFonts w:asciiTheme="minorEastAsia" w:hAnsiTheme="minorEastAsia"/>
          <w:b/>
          <w:sz w:val="24"/>
          <w:lang w:val="en-US"/>
        </w:rPr>
      </w:pPr>
      <w:r w:rsidRPr="001D3D21">
        <w:rPr>
          <w:rFonts w:asciiTheme="minorEastAsia" w:hAnsiTheme="minorEastAsia" w:hint="eastAsia"/>
          <w:b/>
          <w:sz w:val="24"/>
          <w:lang w:val="en-US"/>
        </w:rPr>
        <w:lastRenderedPageBreak/>
        <w:t>Hard Margin的本质</w:t>
      </w:r>
      <w:r>
        <w:rPr>
          <w:rFonts w:asciiTheme="minorEastAsia" w:hAnsiTheme="minorEastAsia" w:hint="eastAsia"/>
          <w:b/>
          <w:sz w:val="24"/>
          <w:lang w:val="en-US"/>
        </w:rPr>
        <w:t>找到支持向量两根直线内没有任何样本的最大margin</w:t>
      </w:r>
    </w:p>
    <w:p w14:paraId="7276CF41" w14:textId="4D7D70D1" w:rsidR="00AD10CB" w:rsidRPr="00D20970" w:rsidRDefault="00AD10CB" w:rsidP="00D20970">
      <w:pPr>
        <w:ind w:firstLine="720"/>
        <w:rPr>
          <w:rFonts w:eastAsia="Times New Roman"/>
        </w:rPr>
      </w:pPr>
      <w:r>
        <w:rPr>
          <w:rFonts w:asciiTheme="minorEastAsia" w:hAnsiTheme="minorEastAsia" w:hint="eastAsia"/>
          <w:b/>
        </w:rPr>
        <w:t>为了使模型具有一定的容错性，通过添加一个</w:t>
      </w:r>
      <w:r w:rsidR="0027734D" w:rsidRPr="0027734D">
        <w:rPr>
          <w:rFonts w:asciiTheme="minorEastAsia" w:hAnsiTheme="minorEastAsia" w:hint="eastAsia"/>
          <w:b/>
        </w:rPr>
        <w:t>ζ(截塔)值</w:t>
      </w:r>
      <w:r w:rsidR="0027734D">
        <w:rPr>
          <w:rFonts w:asciiTheme="minorEastAsia" w:hAnsiTheme="minorEastAsia" w:hint="eastAsia"/>
          <w:b/>
        </w:rPr>
        <w:t>来实现</w:t>
      </w:r>
    </w:p>
    <w:p w14:paraId="2A0EE986" w14:textId="5AF4001B" w:rsidR="00B00A24" w:rsidRDefault="001D3D21" w:rsidP="000455AE">
      <w:pPr>
        <w:pStyle w:val="a"/>
        <w:numPr>
          <w:ilvl w:val="0"/>
          <w:numId w:val="0"/>
        </w:numPr>
        <w:ind w:left="864"/>
      </w:pPr>
      <w:r w:rsidRPr="001D3D21">
        <w:rPr>
          <w:noProof/>
          <w:lang w:val="en-US"/>
        </w:rPr>
        <w:drawing>
          <wp:inline distT="0" distB="0" distL="0" distR="0" wp14:anchorId="5DB4F89A" wp14:editId="2EDF9640">
            <wp:extent cx="3449874" cy="1639851"/>
            <wp:effectExtent l="0" t="0" r="508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164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F4C9" w14:textId="77777777" w:rsidR="00117B54" w:rsidRDefault="00117B54" w:rsidP="000455AE">
      <w:pPr>
        <w:pStyle w:val="a"/>
        <w:numPr>
          <w:ilvl w:val="0"/>
          <w:numId w:val="0"/>
        </w:numPr>
        <w:ind w:left="864"/>
      </w:pPr>
    </w:p>
    <w:p w14:paraId="051D1058" w14:textId="6087A57B" w:rsidR="000F5E69" w:rsidRDefault="004B2666" w:rsidP="000455AE">
      <w:pPr>
        <w:pStyle w:val="a"/>
        <w:numPr>
          <w:ilvl w:val="0"/>
          <w:numId w:val="0"/>
        </w:numPr>
        <w:ind w:left="864"/>
      </w:pPr>
      <w:r w:rsidRPr="0027734D">
        <w:rPr>
          <w:rFonts w:asciiTheme="minorEastAsia" w:hAnsiTheme="minorEastAsia" w:hint="eastAsia"/>
          <w:b/>
          <w:sz w:val="24"/>
          <w:lang w:val="en-US"/>
        </w:rPr>
        <w:t>ζ</w:t>
      </w:r>
      <w:r>
        <w:rPr>
          <w:rFonts w:asciiTheme="minorEastAsia" w:hAnsiTheme="minorEastAsia" w:hint="eastAsia"/>
          <w:b/>
          <w:sz w:val="24"/>
          <w:lang w:val="en-US"/>
        </w:rPr>
        <w:t>必须大于等于0</w:t>
      </w:r>
    </w:p>
    <w:p w14:paraId="5293D46A" w14:textId="7FAEB801" w:rsidR="00D20970" w:rsidRDefault="000F5E69" w:rsidP="000455AE">
      <w:pPr>
        <w:pStyle w:val="a"/>
        <w:numPr>
          <w:ilvl w:val="0"/>
          <w:numId w:val="0"/>
        </w:numPr>
        <w:ind w:left="864"/>
      </w:pPr>
      <w:r w:rsidRPr="000F5E69">
        <w:rPr>
          <w:noProof/>
          <w:lang w:val="en-US"/>
        </w:rPr>
        <w:drawing>
          <wp:inline distT="0" distB="0" distL="0" distR="0" wp14:anchorId="6CD600A9" wp14:editId="722EB685">
            <wp:extent cx="4625259" cy="201877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3847" cy="2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9F6" w14:textId="77777777" w:rsidR="000F3CAA" w:rsidRDefault="000F3CAA" w:rsidP="000455AE">
      <w:pPr>
        <w:pStyle w:val="a"/>
        <w:numPr>
          <w:ilvl w:val="0"/>
          <w:numId w:val="0"/>
        </w:numPr>
        <w:ind w:left="864"/>
      </w:pPr>
    </w:p>
    <w:p w14:paraId="12FC47BA" w14:textId="2B56CAC9" w:rsidR="000F3CAA" w:rsidRPr="000F3CAA" w:rsidRDefault="000F3CAA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sz w:val="24"/>
          <w:lang w:val="en-US"/>
        </w:rPr>
      </w:pPr>
      <w:r w:rsidRPr="000F3CAA">
        <w:rPr>
          <w:rFonts w:asciiTheme="minorEastAsia" w:hAnsiTheme="minorEastAsia" w:hint="eastAsia"/>
          <w:b/>
          <w:sz w:val="24"/>
          <w:lang w:val="en-US"/>
        </w:rPr>
        <w:t>为了</w:t>
      </w:r>
      <w:r>
        <w:rPr>
          <w:rFonts w:asciiTheme="minorEastAsia" w:hAnsiTheme="minorEastAsia" w:hint="eastAsia"/>
          <w:b/>
          <w:sz w:val="24"/>
          <w:lang w:val="en-US"/>
        </w:rPr>
        <w:t>约束</w:t>
      </w:r>
      <w:r w:rsidRPr="0027734D">
        <w:rPr>
          <w:rFonts w:asciiTheme="minorEastAsia" w:hAnsiTheme="minorEastAsia" w:hint="eastAsia"/>
          <w:b/>
          <w:sz w:val="24"/>
          <w:lang w:val="en-US"/>
        </w:rPr>
        <w:t>ζ</w:t>
      </w:r>
      <w:r>
        <w:rPr>
          <w:rFonts w:asciiTheme="minorEastAsia" w:hAnsiTheme="minorEastAsia" w:hint="eastAsia"/>
          <w:b/>
          <w:sz w:val="24"/>
          <w:lang w:val="en-US"/>
        </w:rPr>
        <w:t>的容错范围，在优化函数上加入</w:t>
      </w:r>
      <w:r w:rsidRPr="0027734D">
        <w:rPr>
          <w:rFonts w:asciiTheme="minorEastAsia" w:hAnsiTheme="minorEastAsia" w:hint="eastAsia"/>
          <w:b/>
          <w:sz w:val="24"/>
          <w:lang w:val="en-US"/>
        </w:rPr>
        <w:t>ζ</w:t>
      </w:r>
      <w:r>
        <w:rPr>
          <w:rFonts w:asciiTheme="minorEastAsia" w:hAnsiTheme="minorEastAsia" w:hint="eastAsia"/>
          <w:b/>
          <w:sz w:val="24"/>
          <w:lang w:val="en-US"/>
        </w:rPr>
        <w:t>正则项</w:t>
      </w:r>
    </w:p>
    <w:p w14:paraId="73587831" w14:textId="5FDE11B7" w:rsidR="000F3CAA" w:rsidRDefault="000F3CAA" w:rsidP="000455AE">
      <w:pPr>
        <w:pStyle w:val="a"/>
        <w:numPr>
          <w:ilvl w:val="0"/>
          <w:numId w:val="0"/>
        </w:numPr>
        <w:ind w:left="864"/>
      </w:pPr>
      <w:r w:rsidRPr="000F3CAA">
        <w:rPr>
          <w:noProof/>
          <w:lang w:val="en-US"/>
        </w:rPr>
        <w:drawing>
          <wp:inline distT="0" distB="0" distL="0" distR="0" wp14:anchorId="655A8F1E" wp14:editId="297D3CA1">
            <wp:extent cx="1888828" cy="72394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6363" cy="7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EEBD" w14:textId="77777777" w:rsidR="00E63370" w:rsidRDefault="00E63370" w:rsidP="000455AE">
      <w:pPr>
        <w:pStyle w:val="a"/>
        <w:numPr>
          <w:ilvl w:val="0"/>
          <w:numId w:val="0"/>
        </w:numPr>
        <w:ind w:left="864"/>
      </w:pPr>
    </w:p>
    <w:p w14:paraId="448BC32E" w14:textId="35FAD08B" w:rsidR="00A60CB1" w:rsidRPr="00846604" w:rsidRDefault="00846604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sz w:val="24"/>
          <w:lang w:val="en-US"/>
        </w:rPr>
      </w:pPr>
      <w:r w:rsidRPr="00846604">
        <w:rPr>
          <w:rFonts w:asciiTheme="minorEastAsia" w:hAnsiTheme="minorEastAsia" w:hint="eastAsia"/>
          <w:b/>
          <w:sz w:val="24"/>
          <w:lang w:val="en-US"/>
        </w:rPr>
        <w:t>最终结果</w:t>
      </w:r>
    </w:p>
    <w:p w14:paraId="721F31BF" w14:textId="1675FEA6" w:rsidR="00846604" w:rsidRDefault="00846604" w:rsidP="000455AE">
      <w:pPr>
        <w:pStyle w:val="a"/>
        <w:numPr>
          <w:ilvl w:val="0"/>
          <w:numId w:val="0"/>
        </w:numPr>
        <w:ind w:left="864"/>
      </w:pPr>
      <w:r w:rsidRPr="00846604">
        <w:rPr>
          <w:noProof/>
          <w:lang w:val="en-US"/>
        </w:rPr>
        <w:drawing>
          <wp:inline distT="0" distB="0" distL="0" distR="0" wp14:anchorId="47B6E0AC" wp14:editId="5238239C">
            <wp:extent cx="3051985" cy="188623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6452" cy="189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E5EF" w14:textId="017A9AE7" w:rsidR="006537FA" w:rsidRPr="00846604" w:rsidRDefault="006537FA" w:rsidP="006537FA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sz w:val="24"/>
          <w:lang w:val="en-US"/>
        </w:rPr>
      </w:pPr>
      <w:r>
        <w:rPr>
          <w:rFonts w:asciiTheme="minorEastAsia" w:hAnsiTheme="minorEastAsia" w:hint="eastAsia"/>
          <w:b/>
          <w:sz w:val="24"/>
          <w:lang w:val="en-US"/>
        </w:rPr>
        <w:lastRenderedPageBreak/>
        <w:t>L1正则</w:t>
      </w:r>
    </w:p>
    <w:p w14:paraId="7465A50B" w14:textId="400DF890" w:rsidR="00E63370" w:rsidRDefault="001E7EE7" w:rsidP="000455AE">
      <w:pPr>
        <w:pStyle w:val="a"/>
        <w:numPr>
          <w:ilvl w:val="0"/>
          <w:numId w:val="0"/>
        </w:numPr>
        <w:ind w:left="864"/>
      </w:pPr>
      <w:r w:rsidRPr="001E7EE7">
        <w:rPr>
          <w:noProof/>
          <w:lang w:val="en-US"/>
        </w:rPr>
        <w:drawing>
          <wp:inline distT="0" distB="0" distL="0" distR="0" wp14:anchorId="7305810E" wp14:editId="7577294F">
            <wp:extent cx="2687909" cy="1815830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5348" cy="18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7799" w14:textId="77777777" w:rsidR="00A55297" w:rsidRPr="007B208E" w:rsidRDefault="00A55297" w:rsidP="000455AE">
      <w:pPr>
        <w:pStyle w:val="a"/>
        <w:numPr>
          <w:ilvl w:val="0"/>
          <w:numId w:val="0"/>
        </w:numPr>
        <w:ind w:left="864"/>
        <w:rPr>
          <w:lang w:val="en-US"/>
        </w:rPr>
      </w:pPr>
    </w:p>
    <w:p w14:paraId="44698362" w14:textId="60918656" w:rsidR="0013116D" w:rsidRDefault="0013116D" w:rsidP="000455AE">
      <w:pPr>
        <w:pStyle w:val="a"/>
        <w:numPr>
          <w:ilvl w:val="0"/>
          <w:numId w:val="0"/>
        </w:numPr>
        <w:ind w:left="864"/>
      </w:pPr>
      <w:r>
        <w:rPr>
          <w:rFonts w:asciiTheme="minorEastAsia" w:hAnsiTheme="minorEastAsia" w:hint="eastAsia"/>
          <w:b/>
          <w:sz w:val="24"/>
          <w:lang w:val="en-US"/>
        </w:rPr>
        <w:t>L2正则</w:t>
      </w:r>
    </w:p>
    <w:p w14:paraId="7778BC0C" w14:textId="5D9113E9" w:rsidR="007B208E" w:rsidRDefault="003768AE" w:rsidP="00E80017">
      <w:pPr>
        <w:pStyle w:val="a"/>
        <w:numPr>
          <w:ilvl w:val="0"/>
          <w:numId w:val="0"/>
        </w:numPr>
        <w:ind w:left="864"/>
      </w:pPr>
      <w:r w:rsidRPr="003768AE">
        <w:rPr>
          <w:noProof/>
          <w:lang w:val="en-US"/>
        </w:rPr>
        <w:drawing>
          <wp:inline distT="0" distB="0" distL="0" distR="0" wp14:anchorId="61C453CB" wp14:editId="20809418">
            <wp:extent cx="2546777" cy="1718931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0041" cy="173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DD30" w14:textId="77777777" w:rsidR="003768AE" w:rsidRDefault="003768AE" w:rsidP="000455AE">
      <w:pPr>
        <w:pStyle w:val="a"/>
        <w:numPr>
          <w:ilvl w:val="0"/>
          <w:numId w:val="0"/>
        </w:numPr>
        <w:ind w:left="864"/>
      </w:pPr>
    </w:p>
    <w:p w14:paraId="2A10B233" w14:textId="644E69B4" w:rsidR="00E80017" w:rsidRDefault="00E80017" w:rsidP="00E80017">
      <w:pPr>
        <w:pStyle w:val="a"/>
      </w:pPr>
      <w:r>
        <w:t>SVM</w:t>
      </w:r>
      <w:r>
        <w:rPr>
          <w:rFonts w:hint="eastAsia"/>
        </w:rPr>
        <w:t>实现</w:t>
      </w:r>
    </w:p>
    <w:p w14:paraId="267322F4" w14:textId="2190A5C6" w:rsidR="00E80017" w:rsidRDefault="009100C8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sz w:val="22"/>
        </w:rPr>
      </w:pPr>
      <w:r w:rsidRPr="009100C8">
        <w:rPr>
          <w:rFonts w:asciiTheme="minorEastAsia" w:hAnsiTheme="minorEastAsia" w:hint="eastAsia"/>
          <w:b/>
          <w:sz w:val="22"/>
        </w:rPr>
        <w:t>SVM与KNN一样，会涉及到数据，因此数据需要进行归一化</w:t>
      </w:r>
    </w:p>
    <w:p w14:paraId="453466BC" w14:textId="6D017911" w:rsidR="009100C8" w:rsidRDefault="007E27ED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7E27ED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6C8E7D8E" wp14:editId="3EACBC2C">
            <wp:extent cx="4104559" cy="2193008"/>
            <wp:effectExtent l="0" t="0" r="1079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9668" cy="22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6B25" w14:textId="093CCAB1" w:rsidR="007E27ED" w:rsidRDefault="00A76D2C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A76D2C">
        <w:rPr>
          <w:rFonts w:asciiTheme="minorEastAsia" w:hAnsiTheme="minorEastAsia"/>
          <w:b/>
          <w:noProof/>
          <w:lang w:val="en-US"/>
        </w:rPr>
        <w:lastRenderedPageBreak/>
        <w:drawing>
          <wp:inline distT="0" distB="0" distL="0" distR="0" wp14:anchorId="7C3893FB" wp14:editId="5CBC0D38">
            <wp:extent cx="4192986" cy="2554253"/>
            <wp:effectExtent l="0" t="0" r="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0490" cy="258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0858" w14:textId="33D62ED4" w:rsidR="00A76D2C" w:rsidRDefault="00937A2C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937A2C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3ACF45DF" wp14:editId="575A4E0E">
            <wp:extent cx="4325416" cy="200434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0991" cy="200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5896" w14:textId="03B3BB26" w:rsidR="00937A2C" w:rsidRDefault="00096481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096481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211F52DC" wp14:editId="323D4375">
            <wp:extent cx="4657231" cy="1522487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63" cy="15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B24C" w14:textId="48079AB3" w:rsidR="00096481" w:rsidRDefault="00E96D42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E96D42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66C6AA41" wp14:editId="069094FC">
            <wp:extent cx="5221686" cy="1794936"/>
            <wp:effectExtent l="0" t="0" r="1079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3911" cy="180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3F37" w14:textId="3CB6B8FE" w:rsidR="00E96D42" w:rsidRDefault="00472A5C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472A5C">
        <w:rPr>
          <w:rFonts w:asciiTheme="minorEastAsia" w:hAnsiTheme="minorEastAsia"/>
          <w:b/>
          <w:noProof/>
          <w:lang w:val="en-US"/>
        </w:rPr>
        <w:lastRenderedPageBreak/>
        <w:drawing>
          <wp:inline distT="0" distB="0" distL="0" distR="0" wp14:anchorId="48E3C63C" wp14:editId="59172D85">
            <wp:extent cx="4650186" cy="30558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2785" cy="305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1F35" w14:textId="5D6F363A" w:rsidR="00472A5C" w:rsidRDefault="00A21495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A21495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0E8047EF" wp14:editId="5EC20688">
            <wp:extent cx="4752108" cy="135661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156" cy="13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8006" w14:textId="5A0D31DE" w:rsidR="00A21495" w:rsidRDefault="007F15AE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7F15AE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473EF3E1" wp14:editId="56A3D11F">
            <wp:extent cx="4396659" cy="3219443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7339" cy="32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6DD2" w14:textId="06EE3F65" w:rsidR="007F15AE" w:rsidRDefault="00F3022C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F3022C">
        <w:rPr>
          <w:rFonts w:asciiTheme="minorEastAsia" w:hAnsiTheme="minorEastAsia"/>
          <w:b/>
          <w:noProof/>
          <w:lang w:val="en-US"/>
        </w:rPr>
        <w:lastRenderedPageBreak/>
        <w:drawing>
          <wp:inline distT="0" distB="0" distL="0" distR="0" wp14:anchorId="7D02B006" wp14:editId="4B50AB23">
            <wp:extent cx="5732145" cy="4137660"/>
            <wp:effectExtent l="0" t="0" r="825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3A79" w14:textId="2800A4E4" w:rsidR="00F3022C" w:rsidRDefault="00D40EA3" w:rsidP="000455AE">
      <w:pPr>
        <w:pStyle w:val="a"/>
        <w:numPr>
          <w:ilvl w:val="0"/>
          <w:numId w:val="0"/>
        </w:numPr>
        <w:ind w:left="864"/>
        <w:rPr>
          <w:rFonts w:asciiTheme="minorEastAsia" w:hAnsiTheme="minorEastAsia"/>
          <w:b/>
          <w:lang w:val="en-US"/>
        </w:rPr>
      </w:pPr>
      <w:r w:rsidRPr="00D40EA3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3BC29226" wp14:editId="2E5ED816">
            <wp:extent cx="4462972" cy="2816117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8916" cy="282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376" w14:textId="31EB993E" w:rsidR="00D40EA3" w:rsidRDefault="00FC5997" w:rsidP="00B851BD">
      <w:pPr>
        <w:pStyle w:val="a"/>
        <w:numPr>
          <w:ilvl w:val="0"/>
          <w:numId w:val="0"/>
        </w:numPr>
        <w:ind w:left="864" w:firstLine="576"/>
        <w:rPr>
          <w:rFonts w:asciiTheme="minorEastAsia" w:hAnsiTheme="minorEastAsia"/>
          <w:b/>
          <w:lang w:val="en-US"/>
        </w:rPr>
      </w:pPr>
      <w:r w:rsidRPr="00FC5997">
        <w:rPr>
          <w:rFonts w:asciiTheme="minorEastAsia" w:hAnsiTheme="minorEastAsia"/>
          <w:b/>
          <w:noProof/>
          <w:lang w:val="en-US"/>
        </w:rPr>
        <w:lastRenderedPageBreak/>
        <w:drawing>
          <wp:inline distT="0" distB="0" distL="0" distR="0" wp14:anchorId="3662B17F" wp14:editId="733B5937">
            <wp:extent cx="4192986" cy="2835737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1102" cy="28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E60F" w14:textId="77777777" w:rsidR="002D43AB" w:rsidRDefault="002D43AB" w:rsidP="00B851BD">
      <w:pPr>
        <w:pStyle w:val="a"/>
        <w:numPr>
          <w:ilvl w:val="0"/>
          <w:numId w:val="0"/>
        </w:numPr>
        <w:ind w:left="864" w:firstLine="576"/>
        <w:rPr>
          <w:rFonts w:asciiTheme="minorEastAsia" w:hAnsiTheme="minorEastAsia"/>
          <w:b/>
          <w:lang w:val="en-US"/>
        </w:rPr>
      </w:pPr>
    </w:p>
    <w:p w14:paraId="3DDF8EFA" w14:textId="752EC5A2" w:rsidR="002D43AB" w:rsidRDefault="00BA0F68" w:rsidP="002D43AB">
      <w:pPr>
        <w:pStyle w:val="a"/>
      </w:pPr>
      <w:r>
        <w:rPr>
          <w:rFonts w:hint="eastAsia"/>
        </w:rPr>
        <w:t>多项式</w:t>
      </w:r>
      <w:r>
        <w:rPr>
          <w:rFonts w:hint="eastAsia"/>
        </w:rPr>
        <w:t>SVM</w:t>
      </w:r>
    </w:p>
    <w:p w14:paraId="0A9FF7E5" w14:textId="172DDCB0" w:rsidR="00165575" w:rsidRDefault="00152171" w:rsidP="002C4794">
      <w:pPr>
        <w:pStyle w:val="a"/>
        <w:numPr>
          <w:ilvl w:val="0"/>
          <w:numId w:val="0"/>
        </w:numPr>
        <w:ind w:left="864" w:hanging="144"/>
        <w:rPr>
          <w:rFonts w:asciiTheme="minorEastAsia" w:hAnsiTheme="minorEastAsia"/>
          <w:b/>
          <w:lang w:val="en-US"/>
        </w:rPr>
      </w:pPr>
      <w:r w:rsidRPr="00152171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55780781" wp14:editId="3088FE7D">
            <wp:extent cx="3604743" cy="2919894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0939" cy="29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CB84" w14:textId="58CAC8A5" w:rsidR="00152171" w:rsidRDefault="00C22568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>
        <w:rPr>
          <w:rFonts w:asciiTheme="minorEastAsia" w:hAnsiTheme="minorEastAsia" w:hint="eastAsia"/>
          <w:b/>
          <w:lang w:val="en-US"/>
        </w:rPr>
        <w:t xml:space="preserve">  </w:t>
      </w:r>
      <w:r w:rsidR="008A258D" w:rsidRPr="008A258D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76804C1D" wp14:editId="340C089E">
            <wp:extent cx="3133341" cy="240788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7081" cy="24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67BF" w14:textId="52EF5901" w:rsidR="008A258D" w:rsidRDefault="00114956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>
        <w:rPr>
          <w:rFonts w:asciiTheme="minorEastAsia" w:hAnsiTheme="minorEastAsia" w:hint="eastAsia"/>
          <w:b/>
          <w:lang w:val="en-US"/>
        </w:rPr>
        <w:lastRenderedPageBreak/>
        <w:tab/>
      </w:r>
      <w:r w:rsidR="00DC6C52" w:rsidRPr="00DC6C52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43365966" wp14:editId="197CB51F">
            <wp:extent cx="3939994" cy="2452512"/>
            <wp:effectExtent l="0" t="0" r="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243" cy="24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3815" w14:textId="4842EDDC" w:rsidR="00DC6C52" w:rsidRDefault="00DC6C52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>
        <w:rPr>
          <w:rFonts w:asciiTheme="minorEastAsia" w:hAnsiTheme="minorEastAsia" w:hint="eastAsia"/>
          <w:b/>
          <w:lang w:val="en-US"/>
        </w:rPr>
        <w:tab/>
      </w:r>
      <w:r w:rsidR="000F1647" w:rsidRPr="000F1647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4AABE6A4" wp14:editId="6590C0FE">
            <wp:extent cx="4168594" cy="1669839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6023" cy="16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B86C" w14:textId="5B1D16C7" w:rsidR="000F1647" w:rsidRDefault="000F1647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>
        <w:rPr>
          <w:rFonts w:asciiTheme="minorEastAsia" w:hAnsiTheme="minorEastAsia" w:hint="eastAsia"/>
          <w:b/>
          <w:lang w:val="en-US"/>
        </w:rPr>
        <w:tab/>
      </w:r>
      <w:r w:rsidR="00DD0E04" w:rsidRPr="00DD0E04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05FFC6FC" wp14:editId="13CA6BFC">
            <wp:extent cx="4332308" cy="2756226"/>
            <wp:effectExtent l="0" t="0" r="11430" b="127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5900" cy="27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6D9" w14:textId="752ECC56" w:rsidR="00DD0E04" w:rsidRDefault="00E60291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>
        <w:rPr>
          <w:rFonts w:asciiTheme="minorEastAsia" w:hAnsiTheme="minorEastAsia" w:hint="eastAsia"/>
          <w:b/>
          <w:lang w:val="en-US"/>
        </w:rPr>
        <w:tab/>
      </w:r>
      <w:r w:rsidR="004C5650" w:rsidRPr="004C5650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1F6204FE" wp14:editId="090CB85F">
            <wp:extent cx="3518989" cy="18820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8989" cy="188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C870" w14:textId="0151D0C3" w:rsidR="004C5650" w:rsidRDefault="001A65E3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>
        <w:rPr>
          <w:rFonts w:asciiTheme="minorEastAsia" w:hAnsiTheme="minorEastAsia" w:hint="eastAsia"/>
          <w:b/>
          <w:lang w:val="en-US"/>
        </w:rPr>
        <w:lastRenderedPageBreak/>
        <w:tab/>
      </w:r>
      <w:r w:rsidR="00581CFB" w:rsidRPr="00581CFB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3AC28B9A" wp14:editId="339B5831">
            <wp:extent cx="3711394" cy="24162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3821" cy="241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689A" w14:textId="77777777" w:rsidR="00845A12" w:rsidRDefault="00845A12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</w:p>
    <w:p w14:paraId="23225A81" w14:textId="4237B580" w:rsidR="00845A12" w:rsidRDefault="00845A12" w:rsidP="00845A12">
      <w:pPr>
        <w:pStyle w:val="a"/>
      </w:pPr>
      <w:r>
        <w:rPr>
          <w:rFonts w:hint="eastAsia"/>
          <w:lang w:val="en-US"/>
        </w:rPr>
        <w:t>核函数</w:t>
      </w:r>
    </w:p>
    <w:p w14:paraId="79328B99" w14:textId="0097747E" w:rsidR="00845A12" w:rsidRDefault="00366539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对于非线性可分的数据，除了使用多项式解决之外，还可以引入核函数。</w:t>
      </w:r>
    </w:p>
    <w:p w14:paraId="15DAA924" w14:textId="7C6B2827" w:rsidR="00366539" w:rsidRDefault="00EB788D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lang w:val="en-US"/>
        </w:rPr>
      </w:pPr>
      <w:r w:rsidRPr="00EB788D">
        <w:rPr>
          <w:rFonts w:asciiTheme="minorEastAsia" w:hAnsiTheme="minorEastAsia"/>
          <w:b/>
          <w:noProof/>
          <w:lang w:val="en-US"/>
        </w:rPr>
        <w:drawing>
          <wp:inline distT="0" distB="0" distL="0" distR="0" wp14:anchorId="35F069F6" wp14:editId="5E2E8BF2">
            <wp:extent cx="4700247" cy="1517284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9952" cy="15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9868" w14:textId="230892C6" w:rsidR="00907FCA" w:rsidRDefault="007F620C" w:rsidP="002D43AB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示例1</w:t>
      </w:r>
    </w:p>
    <w:p w14:paraId="5A335323" w14:textId="26FD3F5E" w:rsidR="00667C12" w:rsidRDefault="001449CB" w:rsidP="009721F9">
      <w:pPr>
        <w:pStyle w:val="a"/>
        <w:numPr>
          <w:ilvl w:val="0"/>
          <w:numId w:val="0"/>
        </w:numPr>
        <w:ind w:left="864" w:firstLine="576"/>
        <w:rPr>
          <w:rFonts w:asciiTheme="minorEastAsia" w:hAnsiTheme="minorEastAsia"/>
          <w:b/>
          <w:sz w:val="22"/>
        </w:rPr>
      </w:pPr>
      <w:r w:rsidRPr="001449CB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5C74C845" wp14:editId="42983DC4">
            <wp:extent cx="3435262" cy="2126213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1967" cy="21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665D" w14:textId="77777777" w:rsidR="00951409" w:rsidRDefault="00951409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951409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我们把横轴上端点a和b之间红色部分里的所有点定为正类，两边的黑色部分里的点定为负类。试问能找到一个</w:t>
      </w:r>
      <w:r w:rsidRPr="00733F83">
        <w:rPr>
          <w:rFonts w:asciiTheme="minorEastAsia" w:hAnsiTheme="minorEastAsia" w:cstheme="minorBidi" w:hint="eastAsia"/>
          <w:b/>
          <w:color w:val="FF0000"/>
          <w:sz w:val="22"/>
          <w:szCs w:val="30"/>
          <w:lang w:val="en-GB"/>
        </w:rPr>
        <w:t>线性函数</w:t>
      </w:r>
      <w:r w:rsidRPr="00951409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把两类正确分开么？</w:t>
      </w:r>
    </w:p>
    <w:p w14:paraId="55881B18" w14:textId="77777777" w:rsidR="00995E38" w:rsidRDefault="00995E38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1EFC59D7" w14:textId="77777777" w:rsidR="00230DCB" w:rsidRDefault="00230DCB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520F57CF" w14:textId="77777777" w:rsidR="00230DCB" w:rsidRDefault="00230DCB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31A87DB6" w14:textId="77777777" w:rsidR="00230DCB" w:rsidRDefault="00230DCB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27EB7CF8" w14:textId="77777777" w:rsidR="00230DCB" w:rsidRDefault="00230DCB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1026055F" w14:textId="77777777" w:rsidR="00230DCB" w:rsidRDefault="00230DCB" w:rsidP="00951409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61845D6E" w14:textId="0E988FA9" w:rsidR="00995E38" w:rsidRPr="006110D2" w:rsidRDefault="00230DCB" w:rsidP="00951409">
      <w:pPr>
        <w:ind w:left="1440"/>
        <w:rPr>
          <w:rFonts w:asciiTheme="minorEastAsia" w:hAnsiTheme="minorEastAsia" w:cstheme="minorBidi"/>
          <w:b/>
          <w:color w:val="000000" w:themeColor="text1"/>
          <w:sz w:val="22"/>
          <w:szCs w:val="30"/>
          <w:lang w:val="en-GB"/>
        </w:rPr>
      </w:pPr>
      <w:r w:rsidRPr="006110D2">
        <w:rPr>
          <w:rFonts w:asciiTheme="minorEastAsia" w:hAnsiTheme="minorEastAsia" w:cstheme="minorBidi" w:hint="eastAsia"/>
          <w:b/>
          <w:color w:val="000000" w:themeColor="text1"/>
          <w:sz w:val="22"/>
          <w:szCs w:val="30"/>
          <w:lang w:val="en-GB"/>
        </w:rPr>
        <w:lastRenderedPageBreak/>
        <w:t>解决方案</w:t>
      </w:r>
    </w:p>
    <w:p w14:paraId="316A0268" w14:textId="6D0BC5F2" w:rsidR="009721F9" w:rsidRDefault="00230DCB" w:rsidP="009721F9">
      <w:pPr>
        <w:pStyle w:val="a"/>
        <w:numPr>
          <w:ilvl w:val="0"/>
          <w:numId w:val="0"/>
        </w:numPr>
        <w:ind w:left="864" w:firstLine="576"/>
        <w:rPr>
          <w:rFonts w:asciiTheme="minorEastAsia" w:hAnsiTheme="minorEastAsia"/>
          <w:b/>
          <w:sz w:val="22"/>
        </w:rPr>
      </w:pPr>
      <w:r w:rsidRPr="00230DCB">
        <w:rPr>
          <w:rFonts w:asciiTheme="minorEastAsia" w:hAnsiTheme="minorEastAsia"/>
          <w:b/>
          <w:noProof/>
          <w:sz w:val="22"/>
          <w:lang w:val="en-US"/>
        </w:rPr>
        <w:drawing>
          <wp:inline distT="0" distB="0" distL="0" distR="0" wp14:anchorId="77B5B651" wp14:editId="1CDA47D2">
            <wp:extent cx="3023235" cy="2309787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1554" cy="233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C0B" w14:textId="71630476" w:rsidR="00230DCB" w:rsidRDefault="00733F83" w:rsidP="00733F83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  <w:t>二次曲线函数</w:t>
      </w:r>
    </w:p>
    <w:p w14:paraId="7EAF09F7" w14:textId="10EA802A" w:rsidR="00733F83" w:rsidRDefault="00733F83" w:rsidP="00733F83">
      <w:pPr>
        <w:pStyle w:val="a"/>
        <w:numPr>
          <w:ilvl w:val="0"/>
          <w:numId w:val="0"/>
        </w:numPr>
        <w:ind w:left="432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</w:r>
      <w:r>
        <w:rPr>
          <w:rFonts w:asciiTheme="minorEastAsia" w:hAnsiTheme="minorEastAsia" w:hint="eastAsia"/>
          <w:b/>
          <w:sz w:val="22"/>
        </w:rPr>
        <w:tab/>
      </w:r>
      <w:r>
        <w:rPr>
          <w:rFonts w:ascii="Helvetica" w:hAnsi="Helvetica" w:cs="Helvetica"/>
          <w:noProof/>
          <w:lang w:val="en-US"/>
        </w:rPr>
        <w:drawing>
          <wp:inline distT="0" distB="0" distL="0" distR="0" wp14:anchorId="6178C3AB" wp14:editId="662F41B9">
            <wp:extent cx="1778635" cy="41893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134" cy="4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F658" w14:textId="282B691F" w:rsidR="006110D2" w:rsidRPr="00DF312D" w:rsidRDefault="006110D2" w:rsidP="003205BB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DF312D">
        <w:rPr>
          <w:rFonts w:asciiTheme="minorEastAsia" w:hAnsiTheme="minorEastAsia" w:cstheme="minorBidi" w:hint="eastAsia"/>
          <w:b/>
          <w:color w:val="FF0000"/>
          <w:sz w:val="22"/>
          <w:szCs w:val="30"/>
          <w:lang w:val="en-GB"/>
        </w:rPr>
        <w:t>问题只是它不是一个线性函数</w:t>
      </w:r>
      <w:r w:rsidR="00884D5C" w:rsidRPr="00DF312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，我们将上图函数转换为一个线性函数</w:t>
      </w:r>
    </w:p>
    <w:p w14:paraId="49DF618A" w14:textId="77777777" w:rsidR="003205BB" w:rsidRDefault="003205BB" w:rsidP="003205BB">
      <w:pPr>
        <w:ind w:left="720" w:firstLine="720"/>
        <w:rPr>
          <w:rFonts w:asciiTheme="minorEastAsia" w:hAnsiTheme="minorEastAsia" w:cstheme="minorBidi"/>
          <w:b/>
          <w:color w:val="000000" w:themeColor="text1"/>
          <w:sz w:val="22"/>
          <w:szCs w:val="30"/>
          <w:lang w:val="en-GB"/>
        </w:rPr>
      </w:pPr>
    </w:p>
    <w:p w14:paraId="7E0C2F97" w14:textId="19ADBEE8" w:rsidR="003205BB" w:rsidRPr="00884D5C" w:rsidRDefault="000B639D" w:rsidP="003205BB">
      <w:pPr>
        <w:ind w:left="720" w:firstLine="720"/>
        <w:rPr>
          <w:rFonts w:eastAsia="Times New Roman"/>
          <w:color w:val="000000" w:themeColor="text1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92F62A8" wp14:editId="2A101552">
            <wp:extent cx="3008630" cy="1113059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168" cy="111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E94B" w14:textId="2439186F" w:rsidR="003205BB" w:rsidRPr="00DF312D" w:rsidRDefault="003205BB" w:rsidP="003205BB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DF312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这样g(x)就可以转化为f(y)=&lt;a,y&gt;</w:t>
      </w:r>
    </w:p>
    <w:p w14:paraId="67D3FB1E" w14:textId="77777777" w:rsidR="000A6B4E" w:rsidRPr="00DF312D" w:rsidRDefault="000A6B4E" w:rsidP="000A6B4E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DF312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g(x)=f(y)=ay</w:t>
      </w:r>
    </w:p>
    <w:p w14:paraId="3D6B27E0" w14:textId="77777777" w:rsidR="006C70A1" w:rsidRPr="00DF312D" w:rsidRDefault="006C70A1" w:rsidP="003205BB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21D5A2F3" w14:textId="3D6E5C11" w:rsidR="001267AA" w:rsidRPr="00DF312D" w:rsidRDefault="001267AA" w:rsidP="001267AA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DF312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在任意维度的空间中，这种形式的函数都是一个线性函数（只不过其中的a和y都是多维向量罢了），因为自变量y的次数不大于1。</w:t>
      </w:r>
    </w:p>
    <w:p w14:paraId="3DF93C69" w14:textId="686BB286" w:rsidR="00733F83" w:rsidRPr="00DF312D" w:rsidRDefault="00733F83" w:rsidP="00180201">
      <w:pPr>
        <w:pStyle w:val="a"/>
        <w:numPr>
          <w:ilvl w:val="0"/>
          <w:numId w:val="0"/>
        </w:numPr>
        <w:rPr>
          <w:rFonts w:asciiTheme="minorEastAsia" w:hAnsiTheme="minorEastAsia"/>
          <w:b/>
          <w:sz w:val="22"/>
        </w:rPr>
      </w:pPr>
    </w:p>
    <w:p w14:paraId="776AA3BA" w14:textId="423B1FB0" w:rsidR="002257B8" w:rsidRPr="00DF312D" w:rsidRDefault="00180201" w:rsidP="002257B8">
      <w:pPr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>
        <w:rPr>
          <w:rFonts w:asciiTheme="minorEastAsia" w:hAnsiTheme="minorEastAsia" w:hint="eastAsia"/>
          <w:b/>
          <w:color w:val="000000" w:themeColor="text1"/>
          <w:sz w:val="22"/>
        </w:rPr>
        <w:tab/>
      </w:r>
      <w:r w:rsidR="002257B8" w:rsidRPr="00DF312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而转化最关键的部分就在于找到x到y的映射方法</w:t>
      </w:r>
    </w:p>
    <w:p w14:paraId="38478CED" w14:textId="77777777" w:rsidR="007F620C" w:rsidRDefault="007F620C" w:rsidP="002257B8">
      <w:pPr>
        <w:rPr>
          <w:rFonts w:eastAsia="Times New Roman"/>
        </w:rPr>
      </w:pPr>
    </w:p>
    <w:p w14:paraId="1B584621" w14:textId="6A7F7F67" w:rsidR="007F620C" w:rsidRDefault="007F620C" w:rsidP="007F620C">
      <w:pPr>
        <w:pStyle w:val="a"/>
        <w:numPr>
          <w:ilvl w:val="0"/>
          <w:numId w:val="0"/>
        </w:numPr>
        <w:ind w:left="864" w:hanging="432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示例2</w:t>
      </w:r>
    </w:p>
    <w:p w14:paraId="294950DE" w14:textId="5C6778D5" w:rsidR="00C64A6B" w:rsidRPr="00C64A6B" w:rsidRDefault="00E52B34" w:rsidP="00C64A6B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1A09BC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假设现在需要对文本进行</w:t>
      </w:r>
      <w:r w:rsidR="00DF312D" w:rsidRPr="001A09BC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分类</w:t>
      </w:r>
      <w:r w:rsidR="004467B6" w:rsidRPr="001A09BC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B055E8" w:rsidRPr="001A09BC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文本的原始特征空间是1000维</w:t>
      </w:r>
      <w:r w:rsidR="004608B9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(</w:t>
      </w:r>
      <w:r w:rsidR="001A09BC" w:rsidRPr="001A09BC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即每个要被分类的文档被表示为一个1000维的向量</w:t>
      </w:r>
      <w:r w:rsidR="004608B9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)</w:t>
      </w:r>
      <w:r w:rsidR="00C64A6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C64A6B" w:rsidRPr="00C64A6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在这个维度上问题是</w:t>
      </w:r>
      <w:r w:rsidR="00C64A6B" w:rsidRPr="00217C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线性不可分</w:t>
      </w:r>
      <w:r w:rsidR="00C64A6B" w:rsidRPr="00C64A6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的</w:t>
      </w:r>
      <w:r w:rsidR="00C64A6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。</w:t>
      </w:r>
    </w:p>
    <w:p w14:paraId="502F388A" w14:textId="77777777" w:rsidR="00C64A6B" w:rsidRDefault="00C64A6B" w:rsidP="001A09BC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0C6C4F6A" w14:textId="20AA45F8" w:rsidR="007F620C" w:rsidRDefault="008623A9" w:rsidP="008623A9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8623A9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现在我们有一个2000维空间里的线性函数:</w:t>
      </w:r>
    </w:p>
    <w:p w14:paraId="5336DC59" w14:textId="31476F94" w:rsidR="00217C17" w:rsidRDefault="008623A9" w:rsidP="00217C17">
      <w:pPr>
        <w:rPr>
          <w:rFonts w:ascii="Microsoft YaHei" w:eastAsia="Microsoft YaHei" w:hAnsi="Microsoft YaHei"/>
          <w:color w:val="333333"/>
          <w:sz w:val="20"/>
          <w:szCs w:val="20"/>
          <w:shd w:val="clear" w:color="auto" w:fill="FFFFFF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217C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217C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217C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217C1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217C17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f(x')=&lt;w',x'&gt;+b</w:t>
      </w:r>
    </w:p>
    <w:p w14:paraId="64CAEC1A" w14:textId="77777777" w:rsidR="00426D30" w:rsidRDefault="00426D30" w:rsidP="00217C17">
      <w:pPr>
        <w:rPr>
          <w:rFonts w:eastAsia="Times New Roman"/>
        </w:rPr>
      </w:pPr>
    </w:p>
    <w:p w14:paraId="3D1DAA83" w14:textId="77777777" w:rsidR="006B400B" w:rsidRDefault="00426D30" w:rsidP="006B400B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426D30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它能够将原问题变得可分</w:t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。</w:t>
      </w:r>
    </w:p>
    <w:p w14:paraId="26D7800C" w14:textId="59F9B581" w:rsidR="00426D30" w:rsidRDefault="006B400B" w:rsidP="002F7C75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6B400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式中的</w:t>
      </w:r>
      <w:r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w'</w:t>
      </w:r>
      <w:r w:rsidRPr="006B400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和</w:t>
      </w:r>
      <w:r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 w:rsidRPr="006B400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都是2000维的向量，只不过</w:t>
      </w:r>
      <w:r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w'</w:t>
      </w:r>
      <w:r w:rsidRPr="006B400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是定值，而</w:t>
      </w:r>
      <w:r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 w:rsidRPr="006B400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是变量</w:t>
      </w:r>
      <w:r w:rsidR="00876DE6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。</w:t>
      </w:r>
    </w:p>
    <w:p w14:paraId="3F4AF191" w14:textId="75C9CE3B" w:rsidR="008623A9" w:rsidRDefault="009B62B0" w:rsidP="001274F7">
      <w:pPr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1274F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由于我们原始的数据是1000维，</w:t>
      </w:r>
      <w:r w:rsidR="00737B92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因此需要把原始的x变换为2000维的</w:t>
      </w:r>
      <w:r w:rsidR="00737B92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 w:rsidR="002F7C75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</w:p>
    <w:p w14:paraId="4A4272DE" w14:textId="307472AE" w:rsidR="005100C6" w:rsidRDefault="005100C6" w:rsidP="005100C6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5100C6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然后求这个变换后的向量</w:t>
      </w:r>
      <w:r w:rsidRPr="005100C6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 w:rsidRPr="005100C6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与向量</w:t>
      </w:r>
      <w:r w:rsidRPr="005100C6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w'</w:t>
      </w:r>
      <w:r w:rsidRPr="005100C6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的内积，再把这个内积的值和b相加，就得到了结果，看结果大于阈值还是小于阈值就得到了分类结果。</w:t>
      </w:r>
    </w:p>
    <w:p w14:paraId="02CED030" w14:textId="77777777" w:rsidR="005100C6" w:rsidRDefault="005100C6" w:rsidP="005100C6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5B61C316" w14:textId="2340CC0E" w:rsidR="006B2E27" w:rsidRDefault="00794811" w:rsidP="006B2E27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lastRenderedPageBreak/>
        <w:t>我们会发现，</w:t>
      </w:r>
      <w:r w:rsidR="006B2E27" w:rsidRPr="006B2E2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其实只关心那个高维空间里内积的值</w:t>
      </w:r>
      <w:r w:rsidR="006B2E2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F30F30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只要求出内积值，分类</w:t>
      </w:r>
    </w:p>
    <w:p w14:paraId="07E0E904" w14:textId="27A85380" w:rsidR="00F30F30" w:rsidRDefault="00F30F30" w:rsidP="006B2E27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结果就算出来了。</w:t>
      </w:r>
    </w:p>
    <w:p w14:paraId="6CFD92F1" w14:textId="77777777" w:rsidR="00B37A77" w:rsidRDefault="00B37A77" w:rsidP="006B2E27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1CD6BCFC" w14:textId="40984BC7" w:rsidR="00F4618D" w:rsidRDefault="00B37A77" w:rsidP="00F4618D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理论上来说</w:t>
      </w:r>
      <w:r w:rsidR="002457D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2457DB"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 w:rsidR="002457DB" w:rsidRPr="002457D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是经由x变换来的</w:t>
      </w:r>
      <w:r w:rsidR="002457DB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F4618D" w:rsidRP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而</w:t>
      </w:r>
      <w:r w:rsidR="00F4618D" w:rsidRPr="005100C6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w'</w:t>
      </w:r>
      <w:r w:rsidR="00F4618D" w:rsidRP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是常量，它是一个低维空间里的常量w经过变换得到的，所以给了一个</w:t>
      </w:r>
      <w:r w:rsid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w</w:t>
      </w:r>
      <w:r w:rsidR="00F4618D" w:rsidRP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和</w:t>
      </w:r>
      <w:r w:rsid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x</w:t>
      </w:r>
      <w:r w:rsidR="00F4618D" w:rsidRP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的值，就有一个确定的</w:t>
      </w:r>
      <w:r w:rsid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f(</w:t>
      </w:r>
      <w:r w:rsidR="00F4618D"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 w:rsidR="00F4618D" w:rsidRPr="00F4618D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)值与其对应。</w:t>
      </w:r>
    </w:p>
    <w:p w14:paraId="34E3EE04" w14:textId="77777777" w:rsidR="00323A13" w:rsidRDefault="00323A13" w:rsidP="00F4618D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31E36CEF" w14:textId="079D96EA" w:rsidR="00323A13" w:rsidRDefault="00323A13" w:rsidP="00323A13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323A13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是否能有这样一种函数K(w,x),他接受低维空间的输入值，却能算出高维空间的内积值</w:t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&lt;</w:t>
      </w:r>
      <w:r w:rsidRPr="00323A13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 w:rsidRPr="006B400B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x'</w:t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,</w:t>
      </w:r>
      <w:r w:rsidRPr="00323A13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 w:rsidRPr="005100C6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w'</w:t>
      </w:r>
      <w:r w:rsidRPr="00323A13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&gt;？</w:t>
      </w:r>
    </w:p>
    <w:p w14:paraId="307E7940" w14:textId="77777777" w:rsidR="0084114C" w:rsidRPr="00323A13" w:rsidRDefault="0084114C" w:rsidP="00323A13">
      <w:pPr>
        <w:ind w:left="144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57254BE0" w14:textId="77777777" w:rsidR="0084114C" w:rsidRPr="0084114C" w:rsidRDefault="0084114C" w:rsidP="0084114C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84114C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如果有这样的函数，那么当给了一个低维空间的输入x以后，</w:t>
      </w:r>
    </w:p>
    <w:p w14:paraId="1E328473" w14:textId="77777777" w:rsidR="0084114C" w:rsidRDefault="0084114C" w:rsidP="0084114C">
      <w:pPr>
        <w:spacing w:line="390" w:lineRule="atLeast"/>
        <w:jc w:val="center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icrosoft YaHei" w:eastAsia="Microsoft YaHei" w:hAnsi="Microsoft YaHei" w:cs="Arial" w:hint="eastAsia"/>
          <w:color w:val="333333"/>
          <w:sz w:val="20"/>
          <w:szCs w:val="20"/>
        </w:rPr>
        <w:t>g(x)=K(w,x)+b</w:t>
      </w:r>
    </w:p>
    <w:p w14:paraId="2BEF66A5" w14:textId="63136563" w:rsidR="0084114C" w:rsidRDefault="0084114C" w:rsidP="0084114C">
      <w:pPr>
        <w:ind w:left="2880" w:firstLine="720"/>
        <w:rPr>
          <w:rFonts w:ascii="Microsoft YaHei" w:eastAsia="Microsoft YaHei" w:hAnsi="Microsoft YaHei"/>
          <w:color w:val="333333"/>
          <w:sz w:val="20"/>
          <w:szCs w:val="20"/>
          <w:shd w:val="clear" w:color="auto" w:fill="FFFFFF"/>
        </w:rPr>
      </w:pPr>
      <w:r>
        <w:rPr>
          <w:rFonts w:eastAsia="Times New Roman" w:hint="eastAsia"/>
        </w:rPr>
        <w:t xml:space="preserve">  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f(x')=&lt;w',x'&gt;+b</w:t>
      </w:r>
    </w:p>
    <w:p w14:paraId="2D9FF613" w14:textId="6CAFF624" w:rsidR="00F4618D" w:rsidRDefault="00F4618D" w:rsidP="002457DB">
      <w:pPr>
        <w:ind w:left="720" w:firstLine="720"/>
        <w:rPr>
          <w:rFonts w:eastAsia="Times New Roman"/>
        </w:rPr>
      </w:pPr>
    </w:p>
    <w:p w14:paraId="7C046C55" w14:textId="77777777" w:rsidR="005D6098" w:rsidRDefault="00CC6816" w:rsidP="005D6098">
      <w:pPr>
        <w:ind w:left="720" w:firstLine="720"/>
        <w:rPr>
          <w:rFonts w:eastAsia="Times New Roman"/>
        </w:rPr>
      </w:pPr>
      <w:r w:rsidRPr="00CC6816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这两个函数的计算结果就完全一样</w:t>
      </w:r>
      <w:r w:rsidR="005D6098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5D6098" w:rsidRPr="005D6098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直接拿低维的输入往g(x)里面代就可以了</w:t>
      </w:r>
    </w:p>
    <w:p w14:paraId="4BB887C4" w14:textId="77777777" w:rsidR="002431B9" w:rsidRDefault="007A11E0" w:rsidP="002431B9">
      <w:pPr>
        <w:ind w:left="720" w:firstLine="720"/>
        <w:rPr>
          <w:rFonts w:eastAsia="Times New Roman"/>
        </w:rPr>
      </w:pPr>
      <w:r w:rsidRPr="007A11E0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万幸的是，这样的K(w,x)确实存在</w:t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，</w:t>
      </w:r>
      <w:r w:rsidR="002431B9" w:rsidRPr="002431B9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它被称作核函数</w:t>
      </w:r>
    </w:p>
    <w:p w14:paraId="1FACD50C" w14:textId="2C773DF2" w:rsidR="007A11E0" w:rsidRPr="007A11E0" w:rsidRDefault="007A11E0" w:rsidP="007A11E0">
      <w:pPr>
        <w:ind w:left="720" w:firstLine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5315658D" w14:textId="111B92E4" w:rsidR="005100C6" w:rsidRDefault="00587BDD" w:rsidP="00B32868">
      <w:pPr>
        <w:ind w:left="1440"/>
        <w:rPr>
          <w:rFonts w:asciiTheme="minorEastAsia" w:hAnsiTheme="minorEastAsia" w:cstheme="minorBidi"/>
          <w:b/>
          <w:color w:val="FF0000"/>
          <w:sz w:val="22"/>
          <w:szCs w:val="30"/>
          <w:lang w:val="en-GB"/>
        </w:rPr>
      </w:pPr>
      <w:r w:rsidRPr="00587BDD">
        <w:rPr>
          <w:rFonts w:asciiTheme="minorEastAsia" w:hAnsiTheme="minorEastAsia" w:cstheme="minorBidi" w:hint="eastAsia"/>
          <w:b/>
          <w:color w:val="FF0000"/>
          <w:sz w:val="22"/>
          <w:szCs w:val="30"/>
          <w:lang w:val="en-GB"/>
        </w:rPr>
        <w:t>核函数的基本作用就是接受两个低维空间里的向量，能够计算出经过某个变换后在高维空间里的向量内积值</w:t>
      </w:r>
    </w:p>
    <w:p w14:paraId="69DEF9FC" w14:textId="77777777" w:rsidR="00B32868" w:rsidRPr="00B32868" w:rsidRDefault="00B32868" w:rsidP="00B32868">
      <w:pPr>
        <w:ind w:left="1440"/>
        <w:rPr>
          <w:rFonts w:asciiTheme="minorEastAsia" w:hAnsiTheme="minorEastAsia" w:cstheme="minorBidi"/>
          <w:b/>
          <w:color w:val="FF0000"/>
          <w:sz w:val="22"/>
          <w:szCs w:val="30"/>
          <w:lang w:val="en-GB"/>
        </w:rPr>
      </w:pPr>
    </w:p>
    <w:p w14:paraId="79BE359C" w14:textId="77777777" w:rsidR="00B32868" w:rsidRPr="00654383" w:rsidRDefault="00B32868" w:rsidP="00B32868">
      <w:pPr>
        <w:ind w:left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</w:rPr>
      </w:pPr>
      <w:r w:rsidRPr="00780D47"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>几个比较常用的核函数</w:t>
      </w:r>
    </w:p>
    <w:p w14:paraId="713312E2" w14:textId="077E8DBF" w:rsidR="00737B92" w:rsidRPr="00BA707D" w:rsidRDefault="00B32868" w:rsidP="001274F7">
      <w:pPr>
        <w:rPr>
          <w:rFonts w:asciiTheme="minorEastAsia" w:hAnsiTheme="minorEastAsia" w:cstheme="minorBidi"/>
          <w:b/>
          <w:color w:val="595959" w:themeColor="text1" w:themeTint="A6"/>
          <w:sz w:val="22"/>
          <w:szCs w:val="30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 w:rsidR="00780D47" w:rsidRPr="00780D47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1D1091EF" wp14:editId="7419F9FE">
            <wp:extent cx="4717244" cy="2076695"/>
            <wp:effectExtent l="0" t="0" r="762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2149" cy="207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453F" w14:textId="69F14698" w:rsidR="00780D47" w:rsidRDefault="00780D47" w:rsidP="001274F7">
      <w:pPr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ab/>
      </w:r>
    </w:p>
    <w:p w14:paraId="53F30CB9" w14:textId="5A6C0CC2" w:rsidR="00654383" w:rsidRDefault="0042417A" w:rsidP="00654383">
      <w:pPr>
        <w:pStyle w:val="a"/>
      </w:pPr>
      <w:r>
        <w:rPr>
          <w:rFonts w:hint="eastAsia"/>
          <w:lang w:val="en-US"/>
        </w:rPr>
        <w:t>高斯</w:t>
      </w:r>
      <w:r w:rsidR="00654383">
        <w:rPr>
          <w:rFonts w:hint="eastAsia"/>
          <w:lang w:val="en-US"/>
        </w:rPr>
        <w:t>核函数实现</w:t>
      </w:r>
    </w:p>
    <w:p w14:paraId="3A9A7E7B" w14:textId="7B8C841A" w:rsidR="00654383" w:rsidRDefault="007928E4" w:rsidP="00654383">
      <w:pPr>
        <w:ind w:left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7928E4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58B4C7ED" wp14:editId="30B7EF0B">
            <wp:extent cx="4847841" cy="2175004"/>
            <wp:effectExtent l="0" t="0" r="381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9630" cy="218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425A" w14:textId="77777777" w:rsidR="007928E4" w:rsidRDefault="007928E4" w:rsidP="00654383">
      <w:pPr>
        <w:ind w:left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111C9FEA" w14:textId="433368F4" w:rsidR="00F722BE" w:rsidRDefault="008A253C" w:rsidP="00654383">
      <w:pPr>
        <w:ind w:left="72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8A253C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lastRenderedPageBreak/>
        <w:drawing>
          <wp:inline distT="0" distB="0" distL="0" distR="0" wp14:anchorId="264E43DD" wp14:editId="5A11F3B9">
            <wp:extent cx="4770504" cy="1346543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4860" cy="13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F012" w14:textId="01BD6DA9" w:rsidR="00BA0DC1" w:rsidRDefault="00754033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754033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06B1159F" wp14:editId="0DFD5EB3">
            <wp:extent cx="4708374" cy="3620342"/>
            <wp:effectExtent l="0" t="0" r="0" b="1206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9793" cy="36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A60F" w14:textId="3D0B3CA1" w:rsidR="00754033" w:rsidRDefault="00306886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306886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7321C4AD" wp14:editId="784F2820">
            <wp:extent cx="4640259" cy="1681946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7476" cy="16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5EFF" w14:textId="062B9BD9" w:rsidR="00306886" w:rsidRDefault="003E19A9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>
        <w:rPr>
          <w:rFonts w:asciiTheme="minorEastAsia" w:hAnsiTheme="minorEastAsia" w:cstheme="minorBidi" w:hint="eastAsia"/>
          <w:b/>
          <w:color w:val="595959" w:themeColor="text1" w:themeTint="A6"/>
          <w:sz w:val="22"/>
          <w:szCs w:val="30"/>
          <w:lang w:val="en-GB"/>
        </w:rPr>
        <w:t xml:space="preserve"> </w:t>
      </w:r>
      <w:r w:rsidRPr="003E19A9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5B898F48" wp14:editId="6D663C7E">
            <wp:extent cx="4346860" cy="135457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2711" cy="13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80DD" w14:textId="7256D523" w:rsidR="003E19A9" w:rsidRDefault="006E785A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6E785A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lastRenderedPageBreak/>
        <w:drawing>
          <wp:inline distT="0" distB="0" distL="0" distR="0" wp14:anchorId="083BA252" wp14:editId="7B3B0531">
            <wp:extent cx="4585685" cy="1699755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1380" cy="171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3080" w14:textId="2A38A0C7" w:rsidR="006E785A" w:rsidRDefault="00F02F70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F02F70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597CC2FD" wp14:editId="71522F17">
            <wp:extent cx="4586780" cy="2819546"/>
            <wp:effectExtent l="0" t="0" r="1079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7566" cy="28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755F" w14:textId="76F2A6F6" w:rsidR="00F02F70" w:rsidRDefault="00391788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391788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55FC1D2F" wp14:editId="1B96FC8E">
            <wp:extent cx="4677452" cy="1266907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276" cy="12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90E2" w14:textId="366195D5" w:rsidR="00391788" w:rsidRDefault="002F3B4D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2F3B4D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58BDD954" wp14:editId="620C0600">
            <wp:extent cx="4585685" cy="3010895"/>
            <wp:effectExtent l="0" t="0" r="12065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6801" cy="301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1BC6" w14:textId="77777777" w:rsidR="002F3B4D" w:rsidRDefault="002F3B4D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p w14:paraId="04876278" w14:textId="22D2CA0B" w:rsidR="00180D07" w:rsidRDefault="00180D07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180D07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lastRenderedPageBreak/>
        <w:drawing>
          <wp:inline distT="0" distB="0" distL="0" distR="0" wp14:anchorId="0B9DD553" wp14:editId="61CDECCB">
            <wp:extent cx="4859640" cy="1264034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389" cy="12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08A1" w14:textId="3802C58C" w:rsidR="00180D07" w:rsidRDefault="00FF06DB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  <w:r w:rsidRPr="00FF06DB">
        <w:rPr>
          <w:rFonts w:asciiTheme="minorEastAsia" w:hAnsiTheme="minorEastAsia" w:cstheme="minorBidi"/>
          <w:b/>
          <w:noProof/>
          <w:color w:val="595959" w:themeColor="text1" w:themeTint="A6"/>
          <w:sz w:val="22"/>
          <w:szCs w:val="30"/>
        </w:rPr>
        <w:drawing>
          <wp:inline distT="0" distB="0" distL="0" distR="0" wp14:anchorId="5D6170B6" wp14:editId="348BA7C7">
            <wp:extent cx="4835035" cy="3020357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9106" cy="30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50D6" w14:textId="77777777" w:rsidR="00FF06DB" w:rsidRPr="008623A9" w:rsidRDefault="00FF06DB" w:rsidP="00754033">
      <w:pPr>
        <w:ind w:firstLine="780"/>
        <w:rPr>
          <w:rFonts w:asciiTheme="minorEastAsia" w:hAnsiTheme="minorEastAsia" w:cstheme="minorBidi"/>
          <w:b/>
          <w:color w:val="595959" w:themeColor="text1" w:themeTint="A6"/>
          <w:sz w:val="22"/>
          <w:szCs w:val="30"/>
          <w:lang w:val="en-GB"/>
        </w:rPr>
      </w:pPr>
    </w:p>
    <w:sectPr w:rsidR="00FF06DB" w:rsidRPr="008623A9">
      <w:footerReference w:type="default" r:id="rId71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42BFE4" w14:textId="77777777" w:rsidR="00D266A7" w:rsidRDefault="00D266A7">
      <w:r>
        <w:separator/>
      </w:r>
    </w:p>
    <w:p w14:paraId="11C87F46" w14:textId="77777777" w:rsidR="00D266A7" w:rsidRDefault="00D266A7"/>
  </w:endnote>
  <w:endnote w:type="continuationSeparator" w:id="0">
    <w:p w14:paraId="20F63C70" w14:textId="77777777" w:rsidR="00D266A7" w:rsidRDefault="00D266A7">
      <w:r>
        <w:continuationSeparator/>
      </w:r>
    </w:p>
    <w:p w14:paraId="21795D98" w14:textId="77777777" w:rsidR="00D266A7" w:rsidRDefault="00D266A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7937DD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05EC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F32D27" w14:textId="77777777" w:rsidR="00D266A7" w:rsidRDefault="00D266A7">
      <w:r>
        <w:separator/>
      </w:r>
    </w:p>
    <w:p w14:paraId="0E182AA1" w14:textId="77777777" w:rsidR="00D266A7" w:rsidRDefault="00D266A7"/>
  </w:footnote>
  <w:footnote w:type="continuationSeparator" w:id="0">
    <w:p w14:paraId="2F69192D" w14:textId="77777777" w:rsidR="00D266A7" w:rsidRDefault="00D266A7">
      <w:r>
        <w:continuationSeparator/>
      </w:r>
    </w:p>
    <w:p w14:paraId="6DF7A218" w14:textId="77777777" w:rsidR="00D266A7" w:rsidRDefault="00D266A7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2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A6A"/>
    <w:rsid w:val="00012F88"/>
    <w:rsid w:val="0003170F"/>
    <w:rsid w:val="000455AE"/>
    <w:rsid w:val="0009409D"/>
    <w:rsid w:val="00096481"/>
    <w:rsid w:val="000A1DA8"/>
    <w:rsid w:val="000A56DF"/>
    <w:rsid w:val="000A6B4E"/>
    <w:rsid w:val="000B639D"/>
    <w:rsid w:val="000F1647"/>
    <w:rsid w:val="000F3CAA"/>
    <w:rsid w:val="000F5E69"/>
    <w:rsid w:val="00114956"/>
    <w:rsid w:val="00117B54"/>
    <w:rsid w:val="001267AA"/>
    <w:rsid w:val="001274F7"/>
    <w:rsid w:val="0013116D"/>
    <w:rsid w:val="001449CB"/>
    <w:rsid w:val="00152171"/>
    <w:rsid w:val="00165575"/>
    <w:rsid w:val="00180201"/>
    <w:rsid w:val="00180D07"/>
    <w:rsid w:val="00186AF1"/>
    <w:rsid w:val="001A09BC"/>
    <w:rsid w:val="001A65E3"/>
    <w:rsid w:val="001D25E9"/>
    <w:rsid w:val="001D3D21"/>
    <w:rsid w:val="001E57FB"/>
    <w:rsid w:val="001E7EE7"/>
    <w:rsid w:val="00217C17"/>
    <w:rsid w:val="002257B8"/>
    <w:rsid w:val="00230DCB"/>
    <w:rsid w:val="0023667A"/>
    <w:rsid w:val="002431B9"/>
    <w:rsid w:val="002457DB"/>
    <w:rsid w:val="00253978"/>
    <w:rsid w:val="002550DB"/>
    <w:rsid w:val="0027734D"/>
    <w:rsid w:val="0028091F"/>
    <w:rsid w:val="002C4794"/>
    <w:rsid w:val="002C6ED7"/>
    <w:rsid w:val="002D43AB"/>
    <w:rsid w:val="002E21E8"/>
    <w:rsid w:val="002F3B4D"/>
    <w:rsid w:val="002F7C75"/>
    <w:rsid w:val="00306886"/>
    <w:rsid w:val="003205BB"/>
    <w:rsid w:val="0032384A"/>
    <w:rsid w:val="00323A13"/>
    <w:rsid w:val="003556CA"/>
    <w:rsid w:val="003639DA"/>
    <w:rsid w:val="00366539"/>
    <w:rsid w:val="00371488"/>
    <w:rsid w:val="003768AE"/>
    <w:rsid w:val="00391788"/>
    <w:rsid w:val="003B702B"/>
    <w:rsid w:val="003E19A9"/>
    <w:rsid w:val="00401C0A"/>
    <w:rsid w:val="0042417A"/>
    <w:rsid w:val="00426D30"/>
    <w:rsid w:val="00430AE4"/>
    <w:rsid w:val="004467B6"/>
    <w:rsid w:val="0045661A"/>
    <w:rsid w:val="004608B9"/>
    <w:rsid w:val="00471AFA"/>
    <w:rsid w:val="00472A5C"/>
    <w:rsid w:val="00496616"/>
    <w:rsid w:val="004B2666"/>
    <w:rsid w:val="004C5650"/>
    <w:rsid w:val="004C5903"/>
    <w:rsid w:val="004C6074"/>
    <w:rsid w:val="005056AB"/>
    <w:rsid w:val="005100C6"/>
    <w:rsid w:val="00515189"/>
    <w:rsid w:val="00533586"/>
    <w:rsid w:val="005449B1"/>
    <w:rsid w:val="00547C66"/>
    <w:rsid w:val="00577901"/>
    <w:rsid w:val="00581CFB"/>
    <w:rsid w:val="00587BDD"/>
    <w:rsid w:val="005A5547"/>
    <w:rsid w:val="005D6098"/>
    <w:rsid w:val="005F2085"/>
    <w:rsid w:val="006110D2"/>
    <w:rsid w:val="006537FA"/>
    <w:rsid w:val="00654383"/>
    <w:rsid w:val="0065766D"/>
    <w:rsid w:val="0066665D"/>
    <w:rsid w:val="00667C12"/>
    <w:rsid w:val="0069125B"/>
    <w:rsid w:val="006A3123"/>
    <w:rsid w:val="006B2E27"/>
    <w:rsid w:val="006B400B"/>
    <w:rsid w:val="006C70A1"/>
    <w:rsid w:val="006E5D1C"/>
    <w:rsid w:val="006E785A"/>
    <w:rsid w:val="00703C4B"/>
    <w:rsid w:val="00707F62"/>
    <w:rsid w:val="007130E4"/>
    <w:rsid w:val="00723CD3"/>
    <w:rsid w:val="007240C8"/>
    <w:rsid w:val="00724BC2"/>
    <w:rsid w:val="00733F83"/>
    <w:rsid w:val="00737B92"/>
    <w:rsid w:val="007468BF"/>
    <w:rsid w:val="00754033"/>
    <w:rsid w:val="00774F89"/>
    <w:rsid w:val="00780D47"/>
    <w:rsid w:val="00786178"/>
    <w:rsid w:val="007928E4"/>
    <w:rsid w:val="00794811"/>
    <w:rsid w:val="007A11E0"/>
    <w:rsid w:val="007A62B2"/>
    <w:rsid w:val="007B208E"/>
    <w:rsid w:val="007E27ED"/>
    <w:rsid w:val="007F15AE"/>
    <w:rsid w:val="007F620C"/>
    <w:rsid w:val="00830A6A"/>
    <w:rsid w:val="0084114C"/>
    <w:rsid w:val="00844BA2"/>
    <w:rsid w:val="00845A12"/>
    <w:rsid w:val="00846604"/>
    <w:rsid w:val="008623A9"/>
    <w:rsid w:val="00876DE6"/>
    <w:rsid w:val="00884D5C"/>
    <w:rsid w:val="008862BC"/>
    <w:rsid w:val="00893E6F"/>
    <w:rsid w:val="008A04D6"/>
    <w:rsid w:val="008A253C"/>
    <w:rsid w:val="008A258D"/>
    <w:rsid w:val="008A38BE"/>
    <w:rsid w:val="008C4BCF"/>
    <w:rsid w:val="008C5C4B"/>
    <w:rsid w:val="00907FCA"/>
    <w:rsid w:val="009100C8"/>
    <w:rsid w:val="00932684"/>
    <w:rsid w:val="00937A2C"/>
    <w:rsid w:val="00951409"/>
    <w:rsid w:val="009721F9"/>
    <w:rsid w:val="00995E38"/>
    <w:rsid w:val="009A1B91"/>
    <w:rsid w:val="009B62B0"/>
    <w:rsid w:val="009C05EC"/>
    <w:rsid w:val="009C4718"/>
    <w:rsid w:val="009E2057"/>
    <w:rsid w:val="00A21495"/>
    <w:rsid w:val="00A25795"/>
    <w:rsid w:val="00A55297"/>
    <w:rsid w:val="00A60CB1"/>
    <w:rsid w:val="00A63A96"/>
    <w:rsid w:val="00A76D2C"/>
    <w:rsid w:val="00A80064"/>
    <w:rsid w:val="00AD10CB"/>
    <w:rsid w:val="00B00A24"/>
    <w:rsid w:val="00B055E8"/>
    <w:rsid w:val="00B32868"/>
    <w:rsid w:val="00B37A77"/>
    <w:rsid w:val="00B44C76"/>
    <w:rsid w:val="00B8445A"/>
    <w:rsid w:val="00B851BD"/>
    <w:rsid w:val="00BA0DC1"/>
    <w:rsid w:val="00BA0F68"/>
    <w:rsid w:val="00BA707D"/>
    <w:rsid w:val="00BB7014"/>
    <w:rsid w:val="00BE1781"/>
    <w:rsid w:val="00BF06A6"/>
    <w:rsid w:val="00C016F3"/>
    <w:rsid w:val="00C058B8"/>
    <w:rsid w:val="00C15FD5"/>
    <w:rsid w:val="00C22568"/>
    <w:rsid w:val="00C23C0A"/>
    <w:rsid w:val="00C35F1A"/>
    <w:rsid w:val="00C64A6B"/>
    <w:rsid w:val="00C9613D"/>
    <w:rsid w:val="00CC6816"/>
    <w:rsid w:val="00CE205B"/>
    <w:rsid w:val="00CE5F68"/>
    <w:rsid w:val="00CF0E83"/>
    <w:rsid w:val="00CF6A99"/>
    <w:rsid w:val="00D20970"/>
    <w:rsid w:val="00D266A7"/>
    <w:rsid w:val="00D40EA3"/>
    <w:rsid w:val="00D43DB5"/>
    <w:rsid w:val="00D76CFB"/>
    <w:rsid w:val="00DC6C52"/>
    <w:rsid w:val="00DD0E04"/>
    <w:rsid w:val="00DF312D"/>
    <w:rsid w:val="00E01614"/>
    <w:rsid w:val="00E41F14"/>
    <w:rsid w:val="00E52B34"/>
    <w:rsid w:val="00E60291"/>
    <w:rsid w:val="00E63370"/>
    <w:rsid w:val="00E80017"/>
    <w:rsid w:val="00E86306"/>
    <w:rsid w:val="00E96D42"/>
    <w:rsid w:val="00EB11D3"/>
    <w:rsid w:val="00EB788D"/>
    <w:rsid w:val="00EF6BF4"/>
    <w:rsid w:val="00F02F70"/>
    <w:rsid w:val="00F3022C"/>
    <w:rsid w:val="00F30F30"/>
    <w:rsid w:val="00F4618D"/>
    <w:rsid w:val="00F52F5A"/>
    <w:rsid w:val="00F722BE"/>
    <w:rsid w:val="00FA683C"/>
    <w:rsid w:val="00FC5997"/>
    <w:rsid w:val="00FE69BC"/>
    <w:rsid w:val="00FF0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BAA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32868"/>
    <w:pPr>
      <w:spacing w:after="0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  <w:spacing w:after="120" w:line="259" w:lineRule="auto"/>
    </w:pPr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95959" w:themeColor="text1" w:themeTint="A6"/>
      <w:szCs w:val="18"/>
      <w:lang w:val="en-GB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4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gif"/><Relationship Id="rId58" Type="http://schemas.openxmlformats.org/officeDocument/2006/relationships/image" Target="media/image52.gif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footer" Target="footer1.xml"/><Relationship Id="rId72" Type="http://schemas.openxmlformats.org/officeDocument/2006/relationships/fontTable" Target="fontTable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peidongga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71</TotalTime>
  <Pages>18</Pages>
  <Words>247</Words>
  <Characters>1413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200</cp:revision>
  <dcterms:created xsi:type="dcterms:W3CDTF">2019-02-23T09:58:00Z</dcterms:created>
  <dcterms:modified xsi:type="dcterms:W3CDTF">2019-03-05T12:05:00Z</dcterms:modified>
</cp:coreProperties>
</file>