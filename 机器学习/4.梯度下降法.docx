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388644" w14:textId="77777777" w:rsidR="00533586" w:rsidRDefault="00E24261">
      <w:pPr>
        <w:pStyle w:val="1"/>
        <w:rPr>
          <w:rFonts w:hint="eastAsia"/>
        </w:rPr>
      </w:pPr>
      <w:r>
        <w:rPr>
          <w:rFonts w:hint="eastAsia"/>
        </w:rPr>
        <w:t>梯度下降法</w:t>
      </w:r>
    </w:p>
    <w:p w14:paraId="35AC5018" w14:textId="3D1EC103" w:rsidR="000F47C8" w:rsidRDefault="000F47C8" w:rsidP="000F47C8">
      <w:pPr>
        <w:pStyle w:val="a"/>
        <w:rPr>
          <w:rFonts w:hint="eastAsia"/>
        </w:rPr>
      </w:pPr>
      <w:r>
        <w:rPr>
          <w:rFonts w:hint="eastAsia"/>
        </w:rPr>
        <w:t>概述</w:t>
      </w:r>
    </w:p>
    <w:p w14:paraId="2B45FE78" w14:textId="1C4950BA" w:rsidR="00A21480" w:rsidRDefault="00A21480" w:rsidP="00A21480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4"/>
        </w:rPr>
      </w:pPr>
      <w:r w:rsidRPr="0004696A">
        <w:rPr>
          <w:rFonts w:asciiTheme="minorEastAsia" w:hAnsiTheme="minorEastAsia" w:hint="eastAsia"/>
          <w:b/>
          <w:sz w:val="24"/>
        </w:rPr>
        <w:t>梯度下降法(Gradient Descent)</w:t>
      </w:r>
      <w:r w:rsidR="0004696A">
        <w:rPr>
          <w:rFonts w:asciiTheme="minorEastAsia" w:hAnsiTheme="minorEastAsia" w:hint="eastAsia"/>
          <w:b/>
          <w:sz w:val="24"/>
        </w:rPr>
        <w:t>,</w:t>
      </w:r>
      <w:r w:rsidR="002D6C74">
        <w:rPr>
          <w:rFonts w:asciiTheme="minorEastAsia" w:hAnsiTheme="minorEastAsia" w:hint="eastAsia"/>
          <w:b/>
          <w:sz w:val="24"/>
        </w:rPr>
        <w:t>是高等数学中一种重要的基于搜索的最优化方法。</w:t>
      </w:r>
      <w:r w:rsidR="00D46BA0">
        <w:rPr>
          <w:rFonts w:asciiTheme="minorEastAsia" w:hAnsiTheme="minorEastAsia" w:hint="eastAsia"/>
          <w:b/>
          <w:sz w:val="24"/>
        </w:rPr>
        <w:t>在机器学习中，其作用是最小化一个损失函数(loss function)</w:t>
      </w:r>
      <w:r w:rsidR="002926D6">
        <w:rPr>
          <w:rFonts w:asciiTheme="minorEastAsia" w:hAnsiTheme="minorEastAsia" w:hint="eastAsia"/>
          <w:b/>
          <w:sz w:val="24"/>
        </w:rPr>
        <w:t>。</w:t>
      </w:r>
    </w:p>
    <w:p w14:paraId="17DFBF3E" w14:textId="6F5C824F" w:rsidR="008B3BAA" w:rsidRDefault="008B3BAA" w:rsidP="00A21480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>相对于梯度下降法，还可以通过梯度上升法来最大化一个效用函数。</w:t>
      </w:r>
    </w:p>
    <w:p w14:paraId="3A03F65F" w14:textId="41A91D4C" w:rsidR="0064272A" w:rsidRPr="00A26F6A" w:rsidRDefault="00760B90" w:rsidP="00A21480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4"/>
          <w:lang w:val="en-US"/>
        </w:rPr>
      </w:pPr>
      <w:r w:rsidRPr="00760B90">
        <w:rPr>
          <w:rFonts w:asciiTheme="minorEastAsia" w:hAnsiTheme="minorEastAsia"/>
          <w:b/>
          <w:sz w:val="24"/>
        </w:rPr>
        <w:drawing>
          <wp:inline distT="0" distB="0" distL="0" distR="0" wp14:anchorId="0FD5BFA2" wp14:editId="5004AA3D">
            <wp:extent cx="3780859" cy="269522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0859" cy="269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E66F" w14:textId="46521221" w:rsidR="00256642" w:rsidRDefault="00372A4C" w:rsidP="00A21480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4"/>
        </w:rPr>
      </w:pPr>
      <w:r w:rsidRPr="00372A4C">
        <w:rPr>
          <w:rFonts w:asciiTheme="minorEastAsia" w:hAnsiTheme="minorEastAsia"/>
          <w:b/>
          <w:sz w:val="24"/>
        </w:rPr>
        <w:drawing>
          <wp:inline distT="0" distB="0" distL="0" distR="0" wp14:anchorId="558E5201" wp14:editId="5BF11A2A">
            <wp:extent cx="3963276" cy="17614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3276" cy="176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8DF2" w14:textId="77777777" w:rsidR="00FA0CB0" w:rsidRDefault="00FA0CB0" w:rsidP="00A21480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4"/>
        </w:rPr>
      </w:pPr>
    </w:p>
    <w:p w14:paraId="30391B06" w14:textId="7317D258" w:rsidR="00256642" w:rsidRDefault="001C3779" w:rsidP="00694051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4"/>
        </w:rPr>
        <w:tab/>
      </w:r>
      <w:r w:rsidRPr="001C3779">
        <w:rPr>
          <w:rFonts w:asciiTheme="minorEastAsia" w:hAnsiTheme="minorEastAsia"/>
          <w:b/>
          <w:sz w:val="22"/>
        </w:rPr>
        <w:t>η</w:t>
      </w:r>
      <w:r w:rsidRPr="001C3779">
        <w:rPr>
          <w:rFonts w:asciiTheme="minorEastAsia" w:hAnsiTheme="minorEastAsia" w:hint="eastAsia"/>
          <w:b/>
          <w:sz w:val="22"/>
        </w:rPr>
        <w:t>(伊塔)</w:t>
      </w:r>
    </w:p>
    <w:p w14:paraId="73ED75D3" w14:textId="7E32BFA3" w:rsidR="001C3779" w:rsidRDefault="001C3779" w:rsidP="00694051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</w:r>
      <w:r>
        <w:rPr>
          <w:rFonts w:asciiTheme="minorEastAsia" w:hAnsiTheme="minorEastAsia" w:hint="eastAsia"/>
          <w:b/>
          <w:sz w:val="22"/>
        </w:rPr>
        <w:tab/>
      </w:r>
      <w:r w:rsidR="003C146C">
        <w:rPr>
          <w:rFonts w:asciiTheme="minorEastAsia" w:hAnsiTheme="minorEastAsia" w:hint="eastAsia"/>
          <w:b/>
          <w:sz w:val="22"/>
        </w:rPr>
        <w:t>1.</w:t>
      </w:r>
      <w:r w:rsidR="00780E3A" w:rsidRPr="001C3779">
        <w:rPr>
          <w:rFonts w:asciiTheme="minorEastAsia" w:hAnsiTheme="minorEastAsia"/>
          <w:b/>
          <w:sz w:val="22"/>
        </w:rPr>
        <w:t>η</w:t>
      </w:r>
      <w:r w:rsidR="00780E3A">
        <w:rPr>
          <w:rFonts w:asciiTheme="minorEastAsia" w:hAnsiTheme="minorEastAsia" w:hint="eastAsia"/>
          <w:b/>
          <w:sz w:val="22"/>
        </w:rPr>
        <w:t>称为学习速率</w:t>
      </w:r>
    </w:p>
    <w:p w14:paraId="47ACF98E" w14:textId="064CFCE3" w:rsidR="00780E3A" w:rsidRDefault="00780E3A" w:rsidP="00694051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4"/>
        </w:rPr>
        <w:tab/>
      </w:r>
      <w:r>
        <w:rPr>
          <w:rFonts w:asciiTheme="minorEastAsia" w:hAnsiTheme="minorEastAsia" w:hint="eastAsia"/>
          <w:b/>
          <w:sz w:val="24"/>
        </w:rPr>
        <w:tab/>
      </w:r>
      <w:r w:rsidRPr="00D936F7">
        <w:rPr>
          <w:rFonts w:asciiTheme="minorEastAsia" w:hAnsiTheme="minorEastAsia" w:hint="eastAsia"/>
          <w:b/>
          <w:sz w:val="22"/>
        </w:rPr>
        <w:t>2.</w:t>
      </w:r>
      <w:r w:rsidR="00D936F7" w:rsidRPr="001C3779">
        <w:rPr>
          <w:rFonts w:asciiTheme="minorEastAsia" w:hAnsiTheme="minorEastAsia"/>
          <w:b/>
          <w:sz w:val="22"/>
        </w:rPr>
        <w:t>η</w:t>
      </w:r>
      <w:r w:rsidR="00D936F7">
        <w:rPr>
          <w:rFonts w:asciiTheme="minorEastAsia" w:hAnsiTheme="minorEastAsia" w:hint="eastAsia"/>
          <w:b/>
          <w:sz w:val="22"/>
        </w:rPr>
        <w:t>的取值影响获取最优解的速度</w:t>
      </w:r>
    </w:p>
    <w:p w14:paraId="6886AE64" w14:textId="74A6F9FB" w:rsidR="00D936F7" w:rsidRDefault="00D936F7" w:rsidP="00694051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</w:r>
      <w:r>
        <w:rPr>
          <w:rFonts w:asciiTheme="minorEastAsia" w:hAnsiTheme="minorEastAsia" w:hint="eastAsia"/>
          <w:b/>
          <w:sz w:val="22"/>
        </w:rPr>
        <w:tab/>
        <w:t>3.</w:t>
      </w:r>
      <w:r w:rsidR="00B51303" w:rsidRPr="001C3779">
        <w:rPr>
          <w:rFonts w:asciiTheme="minorEastAsia" w:hAnsiTheme="minorEastAsia"/>
          <w:b/>
          <w:sz w:val="22"/>
        </w:rPr>
        <w:t>η</w:t>
      </w:r>
      <w:r w:rsidR="00FD31A5">
        <w:rPr>
          <w:rFonts w:asciiTheme="minorEastAsia" w:hAnsiTheme="minorEastAsia" w:hint="eastAsia"/>
          <w:b/>
          <w:sz w:val="22"/>
        </w:rPr>
        <w:t>取值不合适，甚至得不到最优解</w:t>
      </w:r>
    </w:p>
    <w:p w14:paraId="44D115AF" w14:textId="3C9D319C" w:rsidR="00FD31A5" w:rsidRDefault="00FD31A5" w:rsidP="00694051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</w:r>
      <w:r>
        <w:rPr>
          <w:rFonts w:asciiTheme="minorEastAsia" w:hAnsiTheme="minorEastAsia" w:hint="eastAsia"/>
          <w:b/>
          <w:sz w:val="22"/>
        </w:rPr>
        <w:tab/>
        <w:t>4.</w:t>
      </w:r>
      <w:r w:rsidR="00EF60EB" w:rsidRPr="001C3779">
        <w:rPr>
          <w:rFonts w:asciiTheme="minorEastAsia" w:hAnsiTheme="minorEastAsia"/>
          <w:b/>
          <w:sz w:val="22"/>
        </w:rPr>
        <w:t>η</w:t>
      </w:r>
      <w:r w:rsidR="00EF60EB">
        <w:rPr>
          <w:rFonts w:asciiTheme="minorEastAsia" w:hAnsiTheme="minorEastAsia" w:hint="eastAsia"/>
          <w:b/>
          <w:sz w:val="22"/>
        </w:rPr>
        <w:t>是梯度下降法的一个超参数</w:t>
      </w:r>
    </w:p>
    <w:p w14:paraId="11A0571F" w14:textId="77777777" w:rsidR="002A7F25" w:rsidRDefault="002A7F25" w:rsidP="00694051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</w:rPr>
      </w:pPr>
    </w:p>
    <w:p w14:paraId="4F3B0BDD" w14:textId="54F5C10B" w:rsidR="002A7F25" w:rsidRDefault="002A7F25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4"/>
        </w:rPr>
      </w:pPr>
      <w:r w:rsidRPr="002A7F25">
        <w:rPr>
          <w:rFonts w:asciiTheme="minorEastAsia" w:hAnsiTheme="minorEastAsia"/>
          <w:b/>
          <w:sz w:val="24"/>
        </w:rPr>
        <w:lastRenderedPageBreak/>
        <w:drawing>
          <wp:inline distT="0" distB="0" distL="0" distR="0" wp14:anchorId="72FB9E55" wp14:editId="768C04C3">
            <wp:extent cx="3994750" cy="1827221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8484" cy="18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16F5" w14:textId="4C395C07" w:rsidR="005D7352" w:rsidRDefault="0092765B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4"/>
        </w:rPr>
      </w:pPr>
      <w:r w:rsidRPr="0092765B">
        <w:rPr>
          <w:rFonts w:asciiTheme="minorEastAsia" w:hAnsiTheme="minorEastAsia"/>
          <w:b/>
          <w:sz w:val="24"/>
        </w:rPr>
        <w:drawing>
          <wp:inline distT="0" distB="0" distL="0" distR="0" wp14:anchorId="4F8C688F" wp14:editId="0FCAE6A7">
            <wp:extent cx="4088114" cy="1850905"/>
            <wp:effectExtent l="0" t="0" r="190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9675" cy="18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59B" w14:textId="5A3E5B70" w:rsidR="007260A9" w:rsidRPr="008324FB" w:rsidRDefault="007260A9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1"/>
        </w:rPr>
      </w:pPr>
      <w:r w:rsidRPr="008324FB">
        <w:rPr>
          <w:rFonts w:asciiTheme="minorEastAsia" w:hAnsiTheme="minorEastAsia" w:hint="eastAsia"/>
          <w:b/>
          <w:sz w:val="21"/>
        </w:rPr>
        <w:t>并不是所有的函数都有唯一极值点</w:t>
      </w:r>
    </w:p>
    <w:p w14:paraId="2546C981" w14:textId="02D7C3CE" w:rsidR="007260A9" w:rsidRDefault="007260A9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4"/>
        </w:rPr>
      </w:pPr>
      <w:r w:rsidRPr="007260A9">
        <w:rPr>
          <w:rFonts w:asciiTheme="minorEastAsia" w:hAnsiTheme="minorEastAsia"/>
          <w:b/>
          <w:sz w:val="24"/>
        </w:rPr>
        <w:drawing>
          <wp:inline distT="0" distB="0" distL="0" distR="0" wp14:anchorId="2A7F620C" wp14:editId="6E0C8C2D">
            <wp:extent cx="3726902" cy="1680759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5631" cy="16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DA31" w14:textId="72274DD2" w:rsidR="00435724" w:rsidRDefault="00435724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435724">
        <w:rPr>
          <w:rFonts w:asciiTheme="minorEastAsia" w:hAnsiTheme="minorEastAsia" w:hint="eastAsia"/>
          <w:b/>
          <w:sz w:val="20"/>
        </w:rPr>
        <w:t>解决方案</w:t>
      </w:r>
    </w:p>
    <w:p w14:paraId="68E15B63" w14:textId="45315301" w:rsidR="00435724" w:rsidRDefault="00435724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ab/>
        <w:t>1.</w:t>
      </w:r>
      <w:r w:rsidR="003E6724">
        <w:rPr>
          <w:rFonts w:asciiTheme="minorEastAsia" w:hAnsiTheme="minorEastAsia" w:hint="eastAsia"/>
          <w:b/>
          <w:sz w:val="20"/>
        </w:rPr>
        <w:t>多次运行，随机设置初始点</w:t>
      </w:r>
    </w:p>
    <w:p w14:paraId="104A15AC" w14:textId="3F040AA3" w:rsidR="003E6724" w:rsidRDefault="003E6724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ab/>
        <w:t>2.</w:t>
      </w:r>
      <w:r w:rsidR="00DE0266">
        <w:rPr>
          <w:rFonts w:asciiTheme="minorEastAsia" w:hAnsiTheme="minorEastAsia" w:hint="eastAsia"/>
          <w:b/>
          <w:sz w:val="20"/>
        </w:rPr>
        <w:t>梯度下降法的初始点也是一个超参数</w:t>
      </w:r>
    </w:p>
    <w:p w14:paraId="1AF8280B" w14:textId="77777777" w:rsidR="00EC028D" w:rsidRDefault="00EC028D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</w:p>
    <w:p w14:paraId="4DA25155" w14:textId="77FECD74" w:rsidR="00EC028D" w:rsidRDefault="00EC028D" w:rsidP="00EC028D">
      <w:pPr>
        <w:pStyle w:val="a"/>
        <w:rPr>
          <w:rFonts w:hint="eastAsia"/>
        </w:rPr>
      </w:pPr>
      <w:r>
        <w:rPr>
          <w:rFonts w:hint="eastAsia"/>
        </w:rPr>
        <w:t>梯度下降法实现</w:t>
      </w:r>
    </w:p>
    <w:p w14:paraId="3D24F39B" w14:textId="654BA82A" w:rsidR="00EC028D" w:rsidRDefault="00F77A98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F77A98">
        <w:rPr>
          <w:rFonts w:asciiTheme="minorEastAsia" w:hAnsiTheme="minorEastAsia"/>
          <w:b/>
          <w:sz w:val="20"/>
        </w:rPr>
        <w:drawing>
          <wp:inline distT="0" distB="0" distL="0" distR="0" wp14:anchorId="227F3CFC" wp14:editId="20F7476C">
            <wp:extent cx="3330886" cy="1340914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6598" cy="136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CC48" w14:textId="2BE629A0" w:rsidR="00F77A98" w:rsidRDefault="00D427DB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D427DB">
        <w:rPr>
          <w:rFonts w:asciiTheme="minorEastAsia" w:hAnsiTheme="minorEastAsia"/>
          <w:b/>
          <w:sz w:val="20"/>
        </w:rPr>
        <w:lastRenderedPageBreak/>
        <w:drawing>
          <wp:inline distT="0" distB="0" distL="0" distR="0" wp14:anchorId="37D7A33C" wp14:editId="037BF41D">
            <wp:extent cx="3586369" cy="2478714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2536" cy="24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D2A" w14:textId="5958CDFB" w:rsidR="00D427DB" w:rsidRDefault="005276DD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5276DD">
        <w:rPr>
          <w:rFonts w:asciiTheme="minorEastAsia" w:hAnsiTheme="minorEastAsia"/>
          <w:b/>
          <w:sz w:val="20"/>
        </w:rPr>
        <w:drawing>
          <wp:inline distT="0" distB="0" distL="0" distR="0" wp14:anchorId="3EE2FB1D" wp14:editId="05BC6BA8">
            <wp:extent cx="3862630" cy="15113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2034" cy="15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AC7A" w14:textId="5D9354E8" w:rsidR="005276DD" w:rsidRDefault="002957A7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2957A7">
        <w:rPr>
          <w:rFonts w:asciiTheme="minorEastAsia" w:hAnsiTheme="minorEastAsia"/>
          <w:b/>
          <w:sz w:val="20"/>
        </w:rPr>
        <w:drawing>
          <wp:inline distT="0" distB="0" distL="0" distR="0" wp14:anchorId="782D31A1" wp14:editId="6C873487">
            <wp:extent cx="4061827" cy="247255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9499" cy="24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E945" w14:textId="10D00FDA" w:rsidR="00B127F1" w:rsidRDefault="009F75D7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9F75D7">
        <w:rPr>
          <w:rFonts w:asciiTheme="minorEastAsia" w:hAnsiTheme="minorEastAsia"/>
          <w:b/>
          <w:sz w:val="20"/>
        </w:rPr>
        <w:drawing>
          <wp:inline distT="0" distB="0" distL="0" distR="0" wp14:anchorId="18FCE05C" wp14:editId="6CDC0DC1">
            <wp:extent cx="2707682" cy="2144069"/>
            <wp:effectExtent l="0" t="0" r="1016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5543" cy="215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112E" w14:textId="14F697AF" w:rsidR="0023452A" w:rsidRDefault="00E0592B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E0592B">
        <w:rPr>
          <w:rFonts w:asciiTheme="minorEastAsia" w:hAnsiTheme="minorEastAsia"/>
          <w:b/>
          <w:sz w:val="20"/>
        </w:rPr>
        <w:lastRenderedPageBreak/>
        <w:drawing>
          <wp:inline distT="0" distB="0" distL="0" distR="0" wp14:anchorId="5325E02D" wp14:editId="511F0FE8">
            <wp:extent cx="4115074" cy="268412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291" cy="269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28A6" w14:textId="3CBA47B2" w:rsidR="00E0592B" w:rsidRDefault="00776688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776688">
        <w:rPr>
          <w:rFonts w:asciiTheme="minorEastAsia" w:hAnsiTheme="minorEastAsia"/>
          <w:b/>
          <w:sz w:val="20"/>
        </w:rPr>
        <w:drawing>
          <wp:inline distT="0" distB="0" distL="0" distR="0" wp14:anchorId="515D4BBC" wp14:editId="1C1F1EAC">
            <wp:extent cx="3873129" cy="22697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0889" cy="227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BE5C" w14:textId="0CCFA431" w:rsidR="00C75B72" w:rsidRDefault="00D721B2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 w:rsidRPr="001C3779">
        <w:rPr>
          <w:rFonts w:asciiTheme="minorEastAsia" w:hAnsiTheme="minorEastAsia"/>
          <w:b/>
          <w:sz w:val="22"/>
        </w:rPr>
        <w:t>η</w:t>
      </w:r>
      <w:r>
        <w:rPr>
          <w:rFonts w:asciiTheme="minorEastAsia" w:hAnsiTheme="minorEastAsia" w:hint="eastAsia"/>
          <w:b/>
          <w:sz w:val="22"/>
        </w:rPr>
        <w:t>值过大时,例如</w:t>
      </w:r>
      <w:r w:rsidRPr="001C3779">
        <w:rPr>
          <w:rFonts w:asciiTheme="minorEastAsia" w:hAnsiTheme="minorEastAsia"/>
          <w:b/>
          <w:sz w:val="22"/>
        </w:rPr>
        <w:t>η</w:t>
      </w:r>
      <w:r>
        <w:rPr>
          <w:rFonts w:asciiTheme="minorEastAsia" w:hAnsiTheme="minorEastAsia" w:hint="eastAsia"/>
          <w:b/>
          <w:sz w:val="22"/>
        </w:rPr>
        <w:t>取0.8</w:t>
      </w:r>
      <w:r>
        <w:rPr>
          <w:rFonts w:asciiTheme="minorEastAsia" w:hAnsiTheme="minorEastAsia"/>
          <w:b/>
          <w:sz w:val="22"/>
        </w:rPr>
        <w:br/>
      </w:r>
      <w:r w:rsidR="00A0045D" w:rsidRPr="00A0045D">
        <w:rPr>
          <w:rFonts w:asciiTheme="minorEastAsia" w:hAnsiTheme="minorEastAsia"/>
          <w:b/>
          <w:sz w:val="20"/>
        </w:rPr>
        <w:drawing>
          <wp:inline distT="0" distB="0" distL="0" distR="0" wp14:anchorId="14DA9EE8" wp14:editId="1494732E">
            <wp:extent cx="3895159" cy="228954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2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6D88" w14:textId="77777777" w:rsidR="001B2EAB" w:rsidRDefault="001B2EAB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sz w:val="20"/>
        </w:rPr>
      </w:pPr>
    </w:p>
    <w:p w14:paraId="1FCF883A" w14:textId="77777777" w:rsidR="006C37E6" w:rsidRDefault="006C37E6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sz w:val="20"/>
        </w:rPr>
      </w:pPr>
    </w:p>
    <w:p w14:paraId="77A9EE69" w14:textId="77777777" w:rsidR="006C37E6" w:rsidRDefault="006C37E6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sz w:val="20"/>
        </w:rPr>
      </w:pPr>
    </w:p>
    <w:p w14:paraId="4D2C2E13" w14:textId="77777777" w:rsidR="006C37E6" w:rsidRDefault="006C37E6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sz w:val="20"/>
        </w:rPr>
      </w:pPr>
    </w:p>
    <w:p w14:paraId="32F07987" w14:textId="77777777" w:rsidR="006C37E6" w:rsidRDefault="006C37E6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sz w:val="20"/>
        </w:rPr>
      </w:pPr>
    </w:p>
    <w:p w14:paraId="7DA9E0F0" w14:textId="22C46365" w:rsidR="001B2EAB" w:rsidRDefault="00006841" w:rsidP="001B2EAB">
      <w:pPr>
        <w:pStyle w:val="a"/>
        <w:rPr>
          <w:rFonts w:hint="eastAsia"/>
        </w:rPr>
      </w:pPr>
      <w:r>
        <w:rPr>
          <w:rFonts w:hint="eastAsia"/>
        </w:rPr>
        <w:lastRenderedPageBreak/>
        <w:t>线性回归中的梯度下降法</w:t>
      </w:r>
    </w:p>
    <w:p w14:paraId="35EDC4F6" w14:textId="21947F6D" w:rsidR="001B2EAB" w:rsidRDefault="00E20BFE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E20BFE">
        <w:rPr>
          <w:rFonts w:asciiTheme="minorEastAsia" w:hAnsiTheme="minorEastAsia"/>
          <w:b/>
          <w:sz w:val="20"/>
        </w:rPr>
        <w:drawing>
          <wp:inline distT="0" distB="0" distL="0" distR="0" wp14:anchorId="58E92DC2" wp14:editId="4BAB0E66">
            <wp:extent cx="3065039" cy="2373054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1896" cy="237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74DE" w14:textId="5B7C6856" w:rsidR="00A316B9" w:rsidRDefault="00A316B9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A316B9">
        <w:rPr>
          <w:rFonts w:asciiTheme="minorEastAsia" w:hAnsiTheme="minorEastAsia"/>
          <w:b/>
          <w:sz w:val="20"/>
        </w:rPr>
        <w:drawing>
          <wp:inline distT="0" distB="0" distL="0" distR="0" wp14:anchorId="4EBB8588" wp14:editId="0B38D7C7">
            <wp:extent cx="3268407" cy="2542094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3431" cy="254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9D47" w14:textId="2F475E70" w:rsidR="00CC4A12" w:rsidRDefault="00157C93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="Helvetica" w:hAnsi="Helvetica" w:cs="Helvetica"/>
          <w:noProof/>
          <w:color w:val="auto"/>
          <w:sz w:val="24"/>
          <w:szCs w:val="24"/>
          <w:lang w:val="en-US"/>
        </w:rPr>
        <w:drawing>
          <wp:inline distT="0" distB="0" distL="0" distR="0" wp14:anchorId="61673CF2" wp14:editId="447B3A43">
            <wp:extent cx="3703857" cy="1980994"/>
            <wp:effectExtent l="0" t="0" r="508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925" cy="198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8740" w14:textId="77777777" w:rsidR="005B090A" w:rsidRDefault="005B090A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48E09065" w14:textId="77777777" w:rsidR="005B090A" w:rsidRDefault="005B090A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6A104CFA" w14:textId="77777777" w:rsidR="005B090A" w:rsidRDefault="005B090A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0E660E4E" w14:textId="77777777" w:rsidR="005B090A" w:rsidRDefault="005B090A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7C3F86FF" w14:textId="77777777" w:rsidR="005B090A" w:rsidRDefault="005B090A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2C2ADB79" w14:textId="77777777" w:rsidR="005B090A" w:rsidRDefault="005B090A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03328E19" w14:textId="52AA7F22" w:rsidR="005B090A" w:rsidRDefault="005B090A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2"/>
        </w:rPr>
        <w:lastRenderedPageBreak/>
        <w:t>多元线性回归梯度下降法</w:t>
      </w:r>
    </w:p>
    <w:p w14:paraId="136FDC7D" w14:textId="2EA622BB" w:rsidR="00860A30" w:rsidRDefault="00860A30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860A30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368F1A27" wp14:editId="66B35AF6">
            <wp:extent cx="3780086" cy="1752064"/>
            <wp:effectExtent l="0" t="0" r="508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5599" cy="17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854F" w14:textId="6D1B28CE" w:rsidR="00860A30" w:rsidRDefault="00474D9F" w:rsidP="002A7F2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t>目标函数</w:t>
      </w:r>
    </w:p>
    <w:p w14:paraId="45F9470B" w14:textId="52B6EF8A" w:rsidR="00474D9F" w:rsidRDefault="00474D9F" w:rsidP="000F4B0A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tab/>
      </w:r>
      <w:r w:rsidR="000F4B0A">
        <w:rPr>
          <w:rFonts w:asciiTheme="minorEastAsia" w:hAnsiTheme="minorEastAsia" w:hint="eastAsia"/>
          <w:b/>
          <w:sz w:val="20"/>
          <w:lang w:val="en-US"/>
        </w:rPr>
        <w:t xml:space="preserve">  </w:t>
      </w:r>
      <w:r w:rsidR="00896C04" w:rsidRPr="00896C04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1D1FBCE8" wp14:editId="124DEE2D">
            <wp:extent cx="2055874" cy="507193"/>
            <wp:effectExtent l="0" t="0" r="190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5204" cy="54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3552" w14:textId="05A43942" w:rsidR="00896C04" w:rsidRDefault="00EF5D63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t xml:space="preserve"> </w:t>
      </w:r>
      <w:r w:rsidRPr="00EF5D63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10C673D8" wp14:editId="2AF149AD">
            <wp:extent cx="3246954" cy="396022"/>
            <wp:effectExtent l="0" t="0" r="444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2883" cy="41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506D" w14:textId="142D2A92" w:rsidR="00EF5D63" w:rsidRDefault="0019634E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t xml:space="preserve">  </w:t>
      </w:r>
      <w:r w:rsidR="000F4B0A" w:rsidRPr="000F4B0A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23C6E5A7" wp14:editId="315B282A">
            <wp:extent cx="3446432" cy="420353"/>
            <wp:effectExtent l="0" t="0" r="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042" cy="43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6E01" w14:textId="1CDD2181" w:rsidR="000F4B0A" w:rsidRDefault="00746F5C" w:rsidP="00EF5D63">
      <w:pPr>
        <w:pStyle w:val="a"/>
        <w:numPr>
          <w:ilvl w:val="0"/>
          <w:numId w:val="0"/>
        </w:numPr>
        <w:ind w:left="432"/>
        <w:rPr>
          <w:rFonts w:hint="eastAsia"/>
          <w:noProof/>
          <w:lang w:val="en-US"/>
        </w:rPr>
      </w:pPr>
      <w:r w:rsidRPr="00746F5C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5969CF13" wp14:editId="5DCCFF9D">
            <wp:extent cx="1525249" cy="18820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0748" cy="191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0A4" w:rsidRPr="00E770A4">
        <w:rPr>
          <w:noProof/>
          <w:lang w:val="en-US"/>
        </w:rPr>
        <w:t xml:space="preserve"> </w:t>
      </w:r>
      <w:r w:rsidR="00E770A4" w:rsidRPr="00E770A4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5A2E2F23" wp14:editId="1896BAB4">
            <wp:extent cx="1774870" cy="1993316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8799" cy="203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0B" w:rsidRPr="0038470B">
        <w:rPr>
          <w:noProof/>
          <w:lang w:val="en-US"/>
        </w:rPr>
        <w:t xml:space="preserve"> </w:t>
      </w:r>
      <w:r w:rsidR="0038470B" w:rsidRPr="0038470B">
        <w:rPr>
          <w:noProof/>
          <w:lang w:val="en-US"/>
        </w:rPr>
        <w:drawing>
          <wp:inline distT="0" distB="0" distL="0" distR="0" wp14:anchorId="13EDC4AC" wp14:editId="3CE9C0EB">
            <wp:extent cx="1778877" cy="1970525"/>
            <wp:effectExtent l="0" t="0" r="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20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BECA" w14:textId="4E71D24D" w:rsidR="006F47DE" w:rsidRDefault="00796293" w:rsidP="00796293">
      <w:pPr>
        <w:pStyle w:val="a"/>
        <w:numPr>
          <w:ilvl w:val="0"/>
          <w:numId w:val="0"/>
        </w:numPr>
        <w:ind w:left="432" w:hanging="432"/>
        <w:rPr>
          <w:rFonts w:hint="eastAsia"/>
          <w:noProof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tab/>
      </w:r>
      <w:r w:rsidR="00677100">
        <w:rPr>
          <w:rFonts w:asciiTheme="minorEastAsia" w:hAnsiTheme="minorEastAsia" w:hint="eastAsia"/>
          <w:b/>
          <w:sz w:val="20"/>
          <w:lang w:val="en-US"/>
        </w:rPr>
        <w:t>对于求导来说，我们不希望最终的结果与样本个数相关，因此</w:t>
      </w:r>
    </w:p>
    <w:p w14:paraId="595C2305" w14:textId="513BEA28" w:rsidR="009520A7" w:rsidRDefault="00C430CC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C430CC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0292E444" wp14:editId="70FB0A95">
            <wp:extent cx="3469928" cy="2105328"/>
            <wp:effectExtent l="0" t="0" r="1016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2021" cy="21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B4B8" w14:textId="77777777" w:rsidR="00A70607" w:rsidRDefault="00A70607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2853F227" w14:textId="77777777" w:rsidR="00C95257" w:rsidRDefault="00C95257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377D9C88" w14:textId="01FC74AD" w:rsidR="00C95257" w:rsidRDefault="0093193E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lastRenderedPageBreak/>
        <w:t>由最终的求导公式反推，最终的目标函数为</w:t>
      </w:r>
    </w:p>
    <w:p w14:paraId="4D14C8E5" w14:textId="58C491D5" w:rsidR="0093193E" w:rsidRDefault="00713FD5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713FD5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081B712C" wp14:editId="62FB8E84">
            <wp:extent cx="2515240" cy="5859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0291" cy="60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4C65" w14:textId="24E3B3AA" w:rsidR="00713FD5" w:rsidRDefault="00A72F4C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A72F4C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4E704D7C" wp14:editId="70B53332">
            <wp:extent cx="1341539" cy="360676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05317" cy="37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F638" w14:textId="4DFA4AC2" w:rsidR="001C1458" w:rsidRDefault="001C1458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1C1458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1612CD58" wp14:editId="59496076">
            <wp:extent cx="2283975" cy="44303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6126" cy="4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EA7E" w14:textId="28D2156B" w:rsidR="00170014" w:rsidRDefault="00536D9C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536D9C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1E8C6704" wp14:editId="1F7DAE2B">
            <wp:extent cx="3429156" cy="1487221"/>
            <wp:effectExtent l="0" t="0" r="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5" cy="149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A111" w14:textId="0D1DB305" w:rsidR="00170014" w:rsidRDefault="00647631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647631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476979FE" wp14:editId="3D48F0B0">
            <wp:extent cx="3543335" cy="234024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2407" cy="23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7205" w14:textId="43D025DA" w:rsidR="00647631" w:rsidRDefault="00547D8C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547D8C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234906D2" wp14:editId="77304F8F">
            <wp:extent cx="3095989" cy="603284"/>
            <wp:effectExtent l="0" t="0" r="317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4031" cy="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26A0" w14:textId="2AE4C190" w:rsidR="00547D8C" w:rsidRDefault="00D347C6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D347C6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24E282C3" wp14:editId="4A826E90">
            <wp:extent cx="3895159" cy="191629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8746" cy="191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5CE3" w14:textId="4C223BE0" w:rsidR="00D347C6" w:rsidRDefault="006E3105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6E3105">
        <w:rPr>
          <w:rFonts w:asciiTheme="minorEastAsia" w:hAnsiTheme="minorEastAsia"/>
          <w:b/>
          <w:sz w:val="20"/>
          <w:lang w:val="en-US"/>
        </w:rPr>
        <w:lastRenderedPageBreak/>
        <w:drawing>
          <wp:inline distT="0" distB="0" distL="0" distR="0" wp14:anchorId="585FD199" wp14:editId="25749CCA">
            <wp:extent cx="4809559" cy="2098155"/>
            <wp:effectExtent l="0" t="0" r="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3683" cy="20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B712" w14:textId="3A0C9ECC" w:rsidR="006E3105" w:rsidRDefault="00C4213C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C4213C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1134BE65" wp14:editId="49C0FAC7">
            <wp:extent cx="4009459" cy="1132171"/>
            <wp:effectExtent l="0" t="0" r="381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5126" cy="114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7FAC" w14:textId="77777777" w:rsidR="004A2DC0" w:rsidRDefault="004A2DC0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2911F894" w14:textId="44AEDE78" w:rsidR="00D92301" w:rsidRDefault="00D92301" w:rsidP="00D92301">
      <w:pPr>
        <w:pStyle w:val="a"/>
        <w:rPr>
          <w:rFonts w:hint="eastAsia"/>
        </w:rPr>
      </w:pPr>
      <w:r>
        <w:rPr>
          <w:rFonts w:hint="eastAsia"/>
        </w:rPr>
        <w:t>线性回归中的梯度下降法</w:t>
      </w:r>
      <w:r w:rsidR="009E4C17">
        <w:rPr>
          <w:rFonts w:hint="eastAsia"/>
        </w:rPr>
        <w:t>向量化</w:t>
      </w:r>
    </w:p>
    <w:p w14:paraId="6ADC861D" w14:textId="48F6580E" w:rsidR="00D92301" w:rsidRDefault="00261C56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261C56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2D9CEA8D" wp14:editId="18BF25AD">
            <wp:extent cx="3671632" cy="2086164"/>
            <wp:effectExtent l="0" t="0" r="1143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7141" cy="209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4B3" w14:textId="2428B964" w:rsidR="00337DA4" w:rsidRDefault="00337DA4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5CEE65" wp14:editId="0665AC1D">
                <wp:simplePos x="0" y="0"/>
                <wp:positionH relativeFrom="column">
                  <wp:posOffset>1880235</wp:posOffset>
                </wp:positionH>
                <wp:positionV relativeFrom="paragraph">
                  <wp:posOffset>87630</wp:posOffset>
                </wp:positionV>
                <wp:extent cx="228600" cy="114300"/>
                <wp:effectExtent l="50800" t="0" r="25400" b="63500"/>
                <wp:wrapThrough wrapText="bothSides">
                  <wp:wrapPolygon edited="0">
                    <wp:start x="0" y="0"/>
                    <wp:lineTo x="-4800" y="24000"/>
                    <wp:lineTo x="2400" y="28800"/>
                    <wp:lineTo x="19200" y="28800"/>
                    <wp:lineTo x="21600" y="24000"/>
                    <wp:lineTo x="21600" y="0"/>
                    <wp:lineTo x="0" y="0"/>
                  </wp:wrapPolygon>
                </wp:wrapThrough>
                <wp:docPr id="40" name="下箭头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796ED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40" o:spid="_x0000_s1026" type="#_x0000_t67" style="position:absolute;left:0;text-align:left;margin-left:148.05pt;margin-top:6.9pt;width:18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" adj="10800" fillcolor="#731c3f [3204]" strokecolor="#390e1f [1604]" strokeweight="1pt">
                <w10:wrap type="through"/>
              </v:shape>
            </w:pict>
          </mc:Fallback>
        </mc:AlternateContent>
      </w:r>
    </w:p>
    <w:p w14:paraId="12ACE598" w14:textId="019E904E" w:rsidR="00BB1105" w:rsidRDefault="00BB1105" w:rsidP="00EF5D63">
      <w:pPr>
        <w:pStyle w:val="a"/>
        <w:numPr>
          <w:ilvl w:val="0"/>
          <w:numId w:val="0"/>
        </w:numPr>
        <w:ind w:left="432"/>
        <w:rPr>
          <w:rFonts w:hint="eastAsia"/>
          <w:noProof/>
          <w:lang w:val="en-US"/>
        </w:rPr>
      </w:pPr>
      <w:r w:rsidRPr="00BB1105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6E15C9E6" wp14:editId="371B22A8">
            <wp:extent cx="4371822" cy="43296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4550" cy="50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CD6" w:rsidRPr="00810CD6">
        <w:rPr>
          <w:noProof/>
          <w:lang w:val="en-US"/>
        </w:rPr>
        <w:t xml:space="preserve"> </w:t>
      </w:r>
      <w:r w:rsidR="00810CD6" w:rsidRPr="00810CD6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327D3572" wp14:editId="461C71D6">
            <wp:extent cx="2839434" cy="1804567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9244" cy="18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FA7A" w14:textId="77777777" w:rsidR="00E52B17" w:rsidRDefault="00E52B17" w:rsidP="00EF5D63">
      <w:pPr>
        <w:pStyle w:val="a"/>
        <w:numPr>
          <w:ilvl w:val="0"/>
          <w:numId w:val="0"/>
        </w:numPr>
        <w:ind w:left="432"/>
        <w:rPr>
          <w:rFonts w:hint="eastAsia"/>
          <w:noProof/>
          <w:lang w:val="en-US"/>
        </w:rPr>
      </w:pPr>
    </w:p>
    <w:p w14:paraId="4B850099" w14:textId="5926F380" w:rsidR="00E52B17" w:rsidRDefault="0017682F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17682F">
        <w:rPr>
          <w:rFonts w:asciiTheme="minorEastAsia" w:hAnsiTheme="minorEastAsia"/>
          <w:b/>
          <w:sz w:val="20"/>
          <w:lang w:val="en-US"/>
        </w:rPr>
        <w:lastRenderedPageBreak/>
        <w:drawing>
          <wp:inline distT="0" distB="0" distL="0" distR="0" wp14:anchorId="465069A7" wp14:editId="5B08EA27">
            <wp:extent cx="1315668" cy="412137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60304" cy="42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sz w:val="20"/>
          <w:lang w:val="en-US"/>
        </w:rPr>
        <w:t>结果为行向量</w:t>
      </w:r>
    </w:p>
    <w:p w14:paraId="465856FB" w14:textId="61FC7FC4" w:rsidR="0017682F" w:rsidRDefault="0043008F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43008F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08108BD5" wp14:editId="3BB88A42">
            <wp:extent cx="1254536" cy="45766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3084" cy="47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sz w:val="20"/>
          <w:lang w:val="en-US"/>
        </w:rPr>
        <w:t>结果转为列向量</w:t>
      </w:r>
    </w:p>
    <w:p w14:paraId="2EBE7F8F" w14:textId="10DBCDCA" w:rsidR="0043008F" w:rsidRDefault="00897C08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897C08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5B72765A" wp14:editId="486E8060">
            <wp:extent cx="3418229" cy="741809"/>
            <wp:effectExtent l="0" t="0" r="1079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2034" cy="75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C362" w14:textId="77777777" w:rsidR="00897C08" w:rsidRDefault="00897C08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72F600E2" w14:textId="4B692C09" w:rsidR="00B720C3" w:rsidRDefault="002D16A2" w:rsidP="00B720C3">
      <w:pPr>
        <w:pStyle w:val="a"/>
        <w:rPr>
          <w:rFonts w:hint="eastAsia"/>
        </w:rPr>
      </w:pPr>
      <w:r>
        <w:rPr>
          <w:rFonts w:hint="eastAsia"/>
        </w:rPr>
        <w:t>梯度下降法与数据归一化</w:t>
      </w:r>
    </w:p>
    <w:p w14:paraId="6373F7CB" w14:textId="2AA4A287" w:rsidR="00B720C3" w:rsidRDefault="0049362B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t>使用梯度下降法前，最好进行数据归一化</w:t>
      </w:r>
    </w:p>
    <w:p w14:paraId="08FBDD21" w14:textId="3D74B999" w:rsidR="0049362B" w:rsidRDefault="004640F2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4640F2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4200F7DA" wp14:editId="1735322F">
            <wp:extent cx="4352359" cy="1672093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9596" cy="16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E9BF" w14:textId="77777777" w:rsidR="004640F2" w:rsidRDefault="004640F2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6F871A6A" w14:textId="4EEE94AF" w:rsidR="00EB20DA" w:rsidRDefault="00EB20DA" w:rsidP="00EB20DA">
      <w:pPr>
        <w:pStyle w:val="a"/>
        <w:rPr>
          <w:rFonts w:hint="eastAsia"/>
        </w:rPr>
      </w:pPr>
      <w:r>
        <w:rPr>
          <w:rFonts w:hint="eastAsia"/>
        </w:rPr>
        <w:t>梯度下降法</w:t>
      </w:r>
      <w:r>
        <w:rPr>
          <w:rFonts w:hint="eastAsia"/>
        </w:rPr>
        <w:t>的优势</w:t>
      </w:r>
    </w:p>
    <w:p w14:paraId="58F5FA10" w14:textId="2A4E9D07" w:rsidR="00EB20DA" w:rsidRDefault="00144BBE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t>1.正规方程解通过多个矩阵之间的点乘操作</w:t>
      </w:r>
      <w:r w:rsidR="00E97A91">
        <w:rPr>
          <w:rFonts w:asciiTheme="minorEastAsia" w:hAnsiTheme="minorEastAsia" w:hint="eastAsia"/>
          <w:b/>
          <w:sz w:val="20"/>
          <w:lang w:val="en-US"/>
        </w:rPr>
        <w:t>求得</w:t>
      </w:r>
      <w:r>
        <w:rPr>
          <w:rFonts w:asciiTheme="minorEastAsia" w:hAnsiTheme="minorEastAsia" w:hint="eastAsia"/>
          <w:b/>
          <w:sz w:val="20"/>
          <w:lang w:val="en-US"/>
        </w:rPr>
        <w:t>结果</w:t>
      </w:r>
      <w:r w:rsidR="00CE59CF">
        <w:rPr>
          <w:rFonts w:asciiTheme="minorEastAsia" w:hAnsiTheme="minorEastAsia" w:hint="eastAsia"/>
          <w:b/>
          <w:sz w:val="20"/>
          <w:lang w:val="en-US"/>
        </w:rPr>
        <w:t>，计算的矩阵越大，计算的时间就越长</w:t>
      </w:r>
    </w:p>
    <w:p w14:paraId="6E86881E" w14:textId="32CD3B9C" w:rsidR="00144BBE" w:rsidRDefault="00144BBE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t>2.</w:t>
      </w:r>
      <w:r w:rsidR="00EC5F01">
        <w:rPr>
          <w:rFonts w:asciiTheme="minorEastAsia" w:hAnsiTheme="minorEastAsia" w:hint="eastAsia"/>
          <w:b/>
          <w:sz w:val="20"/>
          <w:lang w:val="en-US"/>
        </w:rPr>
        <w:t>在计算矩阵变的非常大时，梯度下降法的计算速度高于正规方程解</w:t>
      </w:r>
    </w:p>
    <w:p w14:paraId="78A43D26" w14:textId="77777777" w:rsidR="00D66519" w:rsidRDefault="00D66519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33801610" w14:textId="12E1A650" w:rsidR="00D66519" w:rsidRDefault="00D66519" w:rsidP="00D66519">
      <w:pPr>
        <w:pStyle w:val="a"/>
        <w:rPr>
          <w:rFonts w:hint="eastAsia"/>
        </w:rPr>
      </w:pPr>
      <w:r>
        <w:rPr>
          <w:rFonts w:hint="eastAsia"/>
        </w:rPr>
        <w:t>批量梯度下降法与随机梯度下降法</w:t>
      </w:r>
    </w:p>
    <w:p w14:paraId="4FCAD5FC" w14:textId="4AC9648E" w:rsidR="00D66519" w:rsidRDefault="000B4F33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t>批量梯度下降法</w:t>
      </w:r>
      <w:r w:rsidR="008A24E7">
        <w:rPr>
          <w:rFonts w:asciiTheme="minorEastAsia" w:hAnsiTheme="minorEastAsia" w:hint="eastAsia"/>
          <w:b/>
          <w:sz w:val="20"/>
          <w:lang w:val="en-US"/>
        </w:rPr>
        <w:t>(</w:t>
      </w:r>
      <w:r w:rsidR="007262C1">
        <w:rPr>
          <w:rFonts w:asciiTheme="minorEastAsia" w:hAnsiTheme="minorEastAsia" w:hint="eastAsia"/>
          <w:b/>
          <w:sz w:val="20"/>
          <w:lang w:val="en-US"/>
        </w:rPr>
        <w:t>Batch Gradient Descent</w:t>
      </w:r>
      <w:r w:rsidR="008A24E7">
        <w:rPr>
          <w:rFonts w:asciiTheme="minorEastAsia" w:hAnsiTheme="minorEastAsia" w:hint="eastAsia"/>
          <w:b/>
          <w:sz w:val="20"/>
          <w:lang w:val="en-US"/>
        </w:rPr>
        <w:t>)</w:t>
      </w:r>
    </w:p>
    <w:p w14:paraId="051CF4FC" w14:textId="021AF723" w:rsidR="000B4F33" w:rsidRDefault="008A24E7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8A24E7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5F87BE33" wp14:editId="5A865C23">
            <wp:extent cx="3584395" cy="2284372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8151" cy="228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474" w14:textId="77777777" w:rsidR="007262C1" w:rsidRDefault="007262C1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</w:p>
    <w:p w14:paraId="0B8E5E31" w14:textId="2BEF15AE" w:rsidR="00AD5A6D" w:rsidRDefault="00AD5A6D" w:rsidP="00AD5A6D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asciiTheme="minorEastAsia" w:hAnsiTheme="minorEastAsia" w:hint="eastAsia"/>
          <w:b/>
          <w:sz w:val="20"/>
          <w:lang w:val="en-US"/>
        </w:rPr>
        <w:lastRenderedPageBreak/>
        <w:t>随机</w:t>
      </w:r>
      <w:r>
        <w:rPr>
          <w:rFonts w:asciiTheme="minorEastAsia" w:hAnsiTheme="minorEastAsia" w:hint="eastAsia"/>
          <w:b/>
          <w:sz w:val="20"/>
          <w:lang w:val="en-US"/>
        </w:rPr>
        <w:t>梯度下降法(</w:t>
      </w:r>
      <w:r w:rsidR="001102C2">
        <w:rPr>
          <w:rFonts w:asciiTheme="minorEastAsia" w:hAnsiTheme="minorEastAsia" w:hint="eastAsia"/>
          <w:b/>
          <w:sz w:val="20"/>
          <w:lang w:val="en-US"/>
        </w:rPr>
        <w:t>Stochastic</w:t>
      </w:r>
      <w:r>
        <w:rPr>
          <w:rFonts w:asciiTheme="minorEastAsia" w:hAnsiTheme="minorEastAsia" w:hint="eastAsia"/>
          <w:b/>
          <w:sz w:val="20"/>
          <w:lang w:val="en-US"/>
        </w:rPr>
        <w:t xml:space="preserve"> Gradient Descent)</w:t>
      </w:r>
    </w:p>
    <w:p w14:paraId="6CF1992E" w14:textId="0A88F5AA" w:rsidR="00AD5A6D" w:rsidRDefault="00A01A35" w:rsidP="00EF5D63">
      <w:pPr>
        <w:pStyle w:val="a"/>
        <w:numPr>
          <w:ilvl w:val="0"/>
          <w:numId w:val="0"/>
        </w:numPr>
        <w:ind w:left="432"/>
        <w:rPr>
          <w:rFonts w:hint="eastAsia"/>
          <w:noProof/>
          <w:lang w:val="en-US"/>
        </w:rPr>
      </w:pPr>
      <w:r w:rsidRPr="00A01A35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6209925C" wp14:editId="6DAB1420">
            <wp:extent cx="1883678" cy="254972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3678" cy="25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E55" w:rsidRPr="00E25E55">
        <w:rPr>
          <w:noProof/>
          <w:lang w:val="en-US"/>
        </w:rPr>
        <w:t xml:space="preserve"> </w:t>
      </w:r>
      <w:r w:rsidR="00BA2312">
        <w:rPr>
          <w:rFonts w:asciiTheme="minorEastAsia" w:hAnsiTheme="minorEastAsia" w:hint="eastAsia"/>
          <w:b/>
          <w:sz w:val="20"/>
          <w:lang w:val="en-US"/>
        </w:rPr>
        <w:t>计算所有样本数据</w:t>
      </w:r>
    </w:p>
    <w:p w14:paraId="6DFF7AC1" w14:textId="3E30AE41" w:rsidR="00E25E55" w:rsidRDefault="00E25E55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E25E55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3340D862" wp14:editId="59B9F740">
            <wp:extent cx="1899148" cy="1702119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20671" cy="17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27A">
        <w:rPr>
          <w:rFonts w:asciiTheme="minorEastAsia" w:hAnsiTheme="minorEastAsia" w:hint="eastAsia"/>
          <w:b/>
          <w:sz w:val="20"/>
          <w:lang w:val="en-US"/>
        </w:rPr>
        <w:t>每次只读取一行</w:t>
      </w:r>
      <w:r w:rsidR="002B2E5F">
        <w:rPr>
          <w:rFonts w:asciiTheme="minorEastAsia" w:hAnsiTheme="minorEastAsia" w:hint="eastAsia"/>
          <w:b/>
          <w:sz w:val="20"/>
          <w:lang w:val="en-US"/>
        </w:rPr>
        <w:t>特征值</w:t>
      </w:r>
    </w:p>
    <w:p w14:paraId="7A7352F1" w14:textId="172AACBD" w:rsidR="00053784" w:rsidRDefault="00234790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234790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5B318F52" wp14:editId="11D8B82A">
            <wp:extent cx="1912082" cy="375688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4024" cy="3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D4DC" w14:textId="4C36E999" w:rsidR="00234790" w:rsidRDefault="00D005DB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 w:rsidRPr="00D005DB">
        <w:rPr>
          <w:rFonts w:asciiTheme="minorEastAsia" w:hAnsiTheme="minorEastAsia"/>
          <w:b/>
          <w:sz w:val="20"/>
          <w:lang w:val="en-US"/>
        </w:rPr>
        <w:drawing>
          <wp:inline distT="0" distB="0" distL="0" distR="0" wp14:anchorId="71AC647A" wp14:editId="05A5277A">
            <wp:extent cx="3365639" cy="2484242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033" cy="248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314A" w14:textId="32B8627F" w:rsidR="00D005DB" w:rsidRDefault="003A0A40" w:rsidP="00EF5D63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0"/>
          <w:lang w:val="en-US"/>
        </w:rPr>
        <w:t>在随机梯度下降法中，如果</w:t>
      </w:r>
      <w:r w:rsidRPr="001C3779">
        <w:rPr>
          <w:rFonts w:asciiTheme="minorEastAsia" w:hAnsiTheme="minorEastAsia"/>
          <w:b/>
          <w:sz w:val="22"/>
        </w:rPr>
        <w:t>η</w:t>
      </w:r>
      <w:r>
        <w:rPr>
          <w:rFonts w:asciiTheme="minorEastAsia" w:hAnsiTheme="minorEastAsia" w:hint="eastAsia"/>
          <w:b/>
          <w:sz w:val="22"/>
        </w:rPr>
        <w:t>的值是固定的，很有可能在梯度下降的过程中</w:t>
      </w:r>
    </w:p>
    <w:p w14:paraId="15F357CA" w14:textId="5BD7706D" w:rsidR="00D72553" w:rsidRDefault="003A0A40" w:rsidP="00773F90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0"/>
          <w:lang w:val="en-US"/>
        </w:rPr>
        <w:t>跳出最小值所在的位置。因此</w:t>
      </w:r>
      <w:r w:rsidR="00D72553">
        <w:rPr>
          <w:rFonts w:asciiTheme="minorEastAsia" w:hAnsiTheme="minorEastAsia" w:hint="eastAsia"/>
          <w:b/>
          <w:sz w:val="20"/>
          <w:lang w:val="en-US"/>
        </w:rPr>
        <w:t>，在随机梯度下降法中，通常希望</w:t>
      </w:r>
      <w:r w:rsidR="00D72553" w:rsidRPr="001C3779">
        <w:rPr>
          <w:rFonts w:asciiTheme="minorEastAsia" w:hAnsiTheme="minorEastAsia"/>
          <w:b/>
          <w:sz w:val="22"/>
        </w:rPr>
        <w:t>η</w:t>
      </w:r>
      <w:r w:rsidR="00D72553">
        <w:rPr>
          <w:rFonts w:asciiTheme="minorEastAsia" w:hAnsiTheme="minorEastAsia" w:hint="eastAsia"/>
          <w:b/>
          <w:sz w:val="22"/>
        </w:rPr>
        <w:t>的值是</w:t>
      </w:r>
      <w:r w:rsidR="00773F90">
        <w:rPr>
          <w:rFonts w:asciiTheme="minorEastAsia" w:hAnsiTheme="minorEastAsia" w:hint="eastAsia"/>
          <w:b/>
          <w:sz w:val="22"/>
        </w:rPr>
        <w:t>逐渐递减的。</w:t>
      </w:r>
    </w:p>
    <w:p w14:paraId="21C087A5" w14:textId="540749A8" w:rsidR="009D4FCD" w:rsidRDefault="00B42BC2" w:rsidP="00773F90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0"/>
          <w:lang w:val="en-US"/>
        </w:rPr>
        <w:t>也就说，希望</w:t>
      </w:r>
      <w:r w:rsidRPr="001C3779">
        <w:rPr>
          <w:rFonts w:asciiTheme="minorEastAsia" w:hAnsiTheme="minorEastAsia"/>
          <w:b/>
          <w:sz w:val="22"/>
        </w:rPr>
        <w:t>η</w:t>
      </w:r>
      <w:r>
        <w:rPr>
          <w:rFonts w:asciiTheme="minorEastAsia" w:hAnsiTheme="minorEastAsia" w:hint="eastAsia"/>
          <w:b/>
          <w:sz w:val="22"/>
        </w:rPr>
        <w:t>的值随着随机迭代的次数</w:t>
      </w:r>
      <w:r w:rsidR="008F30F4">
        <w:rPr>
          <w:rFonts w:asciiTheme="minorEastAsia" w:hAnsiTheme="minorEastAsia" w:hint="eastAsia"/>
          <w:b/>
          <w:sz w:val="22"/>
        </w:rPr>
        <w:t>的增加</w:t>
      </w:r>
      <w:r>
        <w:rPr>
          <w:rFonts w:asciiTheme="minorEastAsia" w:hAnsiTheme="minorEastAsia" w:hint="eastAsia"/>
          <w:b/>
          <w:sz w:val="22"/>
        </w:rPr>
        <w:t>而减小。</w:t>
      </w:r>
    </w:p>
    <w:p w14:paraId="3D11F537" w14:textId="22F2AB98" w:rsidR="00FD5ADE" w:rsidRDefault="00867404" w:rsidP="00773F90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/>
          <w:b/>
          <w:noProof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E85B79" wp14:editId="2C7769DA">
                <wp:simplePos x="0" y="0"/>
                <wp:positionH relativeFrom="column">
                  <wp:posOffset>3026908</wp:posOffset>
                </wp:positionH>
                <wp:positionV relativeFrom="paragraph">
                  <wp:posOffset>189487</wp:posOffset>
                </wp:positionV>
                <wp:extent cx="342900" cy="231140"/>
                <wp:effectExtent l="0" t="25400" r="63500" b="48260"/>
                <wp:wrapThrough wrapText="bothSides">
                  <wp:wrapPolygon edited="0">
                    <wp:start x="9600" y="-2374"/>
                    <wp:lineTo x="0" y="0"/>
                    <wp:lineTo x="0" y="16615"/>
                    <wp:lineTo x="9600" y="23736"/>
                    <wp:lineTo x="20800" y="23736"/>
                    <wp:lineTo x="24000" y="11868"/>
                    <wp:lineTo x="24000" y="4747"/>
                    <wp:lineTo x="20800" y="-2374"/>
                    <wp:lineTo x="9600" y="-2374"/>
                  </wp:wrapPolygon>
                </wp:wrapThrough>
                <wp:docPr id="54" name="右箭头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11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4E4C0E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54" o:spid="_x0000_s1026" type="#_x0000_t13" style="position:absolute;left:0;text-align:left;margin-left:238.35pt;margin-top:14.9pt;width:27pt;height:18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" adj="14320" fillcolor="#731c3f [3204]" strokecolor="#390e1f [1604]" strokeweight="1pt">
                <w10:wrap type="through"/>
              </v:shape>
            </w:pict>
          </mc:Fallback>
        </mc:AlternateContent>
      </w:r>
      <w:r>
        <w:rPr>
          <w:rFonts w:asciiTheme="minorEastAsia" w:hAnsiTheme="minorEastAsia"/>
          <w:b/>
          <w:noProof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0BD666" wp14:editId="2CEF6B7B">
                <wp:simplePos x="0" y="0"/>
                <wp:positionH relativeFrom="column">
                  <wp:posOffset>1309370</wp:posOffset>
                </wp:positionH>
                <wp:positionV relativeFrom="paragraph">
                  <wp:posOffset>182245</wp:posOffset>
                </wp:positionV>
                <wp:extent cx="342900" cy="231140"/>
                <wp:effectExtent l="0" t="25400" r="63500" b="48260"/>
                <wp:wrapThrough wrapText="bothSides">
                  <wp:wrapPolygon edited="0">
                    <wp:start x="9600" y="-2374"/>
                    <wp:lineTo x="0" y="0"/>
                    <wp:lineTo x="0" y="16615"/>
                    <wp:lineTo x="9600" y="23736"/>
                    <wp:lineTo x="20800" y="23736"/>
                    <wp:lineTo x="24000" y="11868"/>
                    <wp:lineTo x="24000" y="4747"/>
                    <wp:lineTo x="20800" y="-2374"/>
                    <wp:lineTo x="9600" y="-2374"/>
                  </wp:wrapPolygon>
                </wp:wrapThrough>
                <wp:docPr id="53" name="右箭头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11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7EDBC" id="右箭头 53" o:spid="_x0000_s1026" type="#_x0000_t13" style="position:absolute;left:0;text-align:left;margin-left:103.1pt;margin-top:14.35pt;width:27pt;height:18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" adj="14320" fillcolor="#731c3f [3204]" strokecolor="#390e1f [1604]" strokeweight="1pt">
                <w10:wrap type="through"/>
              </v:shape>
            </w:pict>
          </mc:Fallback>
        </mc:AlternateContent>
      </w:r>
      <w:r w:rsidR="00255705" w:rsidRPr="00255705">
        <w:rPr>
          <w:rFonts w:asciiTheme="minorEastAsia" w:hAnsiTheme="minorEastAsia"/>
          <w:b/>
          <w:sz w:val="22"/>
        </w:rPr>
        <w:drawing>
          <wp:inline distT="0" distB="0" distL="0" distR="0" wp14:anchorId="766637A6" wp14:editId="6DBBF97B">
            <wp:extent cx="873628" cy="46004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256" cy="4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0AB">
        <w:rPr>
          <w:rFonts w:asciiTheme="minorEastAsia" w:hAnsiTheme="minorEastAsia" w:hint="eastAsia"/>
          <w:b/>
          <w:sz w:val="22"/>
        </w:rPr>
        <w:tab/>
      </w:r>
      <w:r w:rsidR="00A620AB" w:rsidRPr="00A620AB">
        <w:rPr>
          <w:rFonts w:asciiTheme="minorEastAsia" w:hAnsiTheme="minorEastAsia"/>
          <w:b/>
          <w:sz w:val="22"/>
        </w:rPr>
        <w:drawing>
          <wp:inline distT="0" distB="0" distL="0" distR="0" wp14:anchorId="47149DEF" wp14:editId="7CFBC4E5">
            <wp:extent cx="1025276" cy="40924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25276" cy="40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CC8" w:rsidRPr="00DA2CC8">
        <w:rPr>
          <w:rFonts w:asciiTheme="minorEastAsia" w:hAnsiTheme="minorEastAsia"/>
          <w:b/>
          <w:sz w:val="22"/>
        </w:rPr>
        <w:drawing>
          <wp:inline distT="0" distB="0" distL="0" distR="0" wp14:anchorId="279B3FDD" wp14:editId="09515DB9">
            <wp:extent cx="1004803" cy="422854"/>
            <wp:effectExtent l="0" t="0" r="1143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92033" cy="4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47C4" w14:textId="36BF9316" w:rsidR="00597082" w:rsidRDefault="00597082" w:rsidP="00E6404A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lastRenderedPageBreak/>
        <w:t>模拟退火</w:t>
      </w:r>
      <w:r w:rsidR="00E6404A">
        <w:rPr>
          <w:rFonts w:asciiTheme="minorEastAsia" w:hAnsiTheme="minorEastAsia" w:hint="eastAsia"/>
          <w:b/>
          <w:sz w:val="22"/>
        </w:rPr>
        <w:t>：随着时间逐渐递减的思想。</w:t>
      </w:r>
    </w:p>
    <w:p w14:paraId="1BFA4573" w14:textId="78ACA5D4" w:rsidR="00951974" w:rsidRDefault="00154512" w:rsidP="00E6404A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</w:rPr>
      </w:pPr>
      <w:r w:rsidRPr="00154512">
        <w:rPr>
          <w:rFonts w:asciiTheme="minorEastAsia" w:hAnsiTheme="minorEastAsia"/>
          <w:b/>
          <w:sz w:val="22"/>
        </w:rPr>
        <w:drawing>
          <wp:inline distT="0" distB="0" distL="0" distR="0" wp14:anchorId="1262A630" wp14:editId="47C3D435">
            <wp:extent cx="1402894" cy="651902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29950" cy="66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C7AD" w14:textId="2C115B8C" w:rsidR="00154512" w:rsidRDefault="00FB588D" w:rsidP="00E6404A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</w:rPr>
      </w:pPr>
      <w:r w:rsidRPr="00FB588D">
        <w:rPr>
          <w:rFonts w:asciiTheme="minorEastAsia" w:hAnsiTheme="minorEastAsia"/>
          <w:b/>
          <w:sz w:val="22"/>
        </w:rPr>
        <w:drawing>
          <wp:inline distT="0" distB="0" distL="0" distR="0" wp14:anchorId="30F1E007" wp14:editId="1681C18A">
            <wp:extent cx="4246296" cy="249735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2376" cy="250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8D00" w14:textId="75155602" w:rsidR="00FB588D" w:rsidRDefault="00180E1C" w:rsidP="00E6404A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</w:rPr>
      </w:pPr>
      <w:r w:rsidRPr="00180E1C">
        <w:rPr>
          <w:rFonts w:asciiTheme="minorEastAsia" w:hAnsiTheme="minorEastAsia"/>
          <w:b/>
          <w:sz w:val="22"/>
        </w:rPr>
        <w:drawing>
          <wp:inline distT="0" distB="0" distL="0" distR="0" wp14:anchorId="4E91884E" wp14:editId="463E11E1">
            <wp:extent cx="3786598" cy="546156"/>
            <wp:effectExtent l="0" t="0" r="0" b="1270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478" cy="5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F42A" w14:textId="77777777" w:rsidR="00572E4C" w:rsidRDefault="00572E4C" w:rsidP="00E6404A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</w:rPr>
      </w:pPr>
    </w:p>
    <w:p w14:paraId="11776E99" w14:textId="3ECF9053" w:rsidR="005A071A" w:rsidRDefault="005A071A" w:rsidP="005A071A">
      <w:pPr>
        <w:pStyle w:val="a"/>
        <w:rPr>
          <w:rFonts w:hint="eastAsia"/>
        </w:rPr>
      </w:pPr>
      <w:r>
        <w:rPr>
          <w:rFonts w:hint="eastAsia"/>
        </w:rPr>
        <w:t>随机梯度下降法</w:t>
      </w:r>
      <w:r>
        <w:rPr>
          <w:rFonts w:hint="eastAsia"/>
        </w:rPr>
        <w:t>优化</w:t>
      </w:r>
    </w:p>
    <w:p w14:paraId="3BE09CD7" w14:textId="2AB2FDF9" w:rsidR="005A071A" w:rsidRDefault="005905BB" w:rsidP="005A071A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5905BB">
        <w:drawing>
          <wp:inline distT="0" distB="0" distL="0" distR="0" wp14:anchorId="2FC615FF" wp14:editId="278329D1">
            <wp:extent cx="4580959" cy="2527723"/>
            <wp:effectExtent l="0" t="0" r="0" b="1270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6806" cy="25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0CDE" w14:textId="3C4601AE" w:rsidR="005905BB" w:rsidRDefault="000E2F21" w:rsidP="005A071A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0E2F21">
        <w:drawing>
          <wp:inline distT="0" distB="0" distL="0" distR="0" wp14:anchorId="64BB3B83" wp14:editId="4F6DC555">
            <wp:extent cx="4123759" cy="678385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0802" cy="69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B775" w14:textId="77777777" w:rsidR="000E2F21" w:rsidRDefault="000E2F21" w:rsidP="005A071A">
      <w:pPr>
        <w:pStyle w:val="a"/>
        <w:numPr>
          <w:ilvl w:val="0"/>
          <w:numId w:val="0"/>
        </w:numPr>
        <w:ind w:left="432"/>
        <w:rPr>
          <w:rFonts w:hint="eastAsia"/>
        </w:rPr>
      </w:pPr>
    </w:p>
    <w:p w14:paraId="783AC7D6" w14:textId="77777777" w:rsidR="000649B8" w:rsidRDefault="000649B8" w:rsidP="005A071A">
      <w:pPr>
        <w:pStyle w:val="a"/>
        <w:numPr>
          <w:ilvl w:val="0"/>
          <w:numId w:val="0"/>
        </w:numPr>
        <w:ind w:left="432"/>
        <w:rPr>
          <w:rFonts w:hint="eastAsia"/>
        </w:rPr>
      </w:pPr>
    </w:p>
    <w:p w14:paraId="74642433" w14:textId="1ECB4C4C" w:rsidR="000E2F21" w:rsidRDefault="000E2F21" w:rsidP="000E2F21">
      <w:pPr>
        <w:pStyle w:val="a"/>
        <w:rPr>
          <w:rFonts w:hint="eastAsia"/>
        </w:rPr>
      </w:pPr>
      <w:proofErr w:type="spellStart"/>
      <w:r>
        <w:rPr>
          <w:rFonts w:hint="eastAsia"/>
        </w:rPr>
        <w:lastRenderedPageBreak/>
        <w:t>sklearn</w:t>
      </w:r>
      <w:proofErr w:type="spellEnd"/>
      <w:r w:rsidR="000649B8">
        <w:rPr>
          <w:rFonts w:hint="eastAsia"/>
        </w:rPr>
        <w:t>线性回归随机梯度下降法</w:t>
      </w:r>
    </w:p>
    <w:p w14:paraId="4138228C" w14:textId="1B218E02" w:rsidR="000E2F21" w:rsidRDefault="00F350DB" w:rsidP="005A071A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F350DB">
        <w:drawing>
          <wp:inline distT="0" distB="0" distL="0" distR="0" wp14:anchorId="71519440" wp14:editId="39C453F9">
            <wp:extent cx="4123759" cy="23891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8712" cy="239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AF46" w14:textId="0A5876DC" w:rsidR="000A7674" w:rsidRDefault="000D63F8" w:rsidP="005A071A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0D63F8">
        <w:drawing>
          <wp:inline distT="0" distB="0" distL="0" distR="0" wp14:anchorId="7ED481C0" wp14:editId="2D4C0260">
            <wp:extent cx="4809559" cy="221270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6509" cy="22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DCF0" w14:textId="7CC81ABF" w:rsidR="000D63F8" w:rsidRDefault="00CC7CD5" w:rsidP="005A071A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CC7CD5">
        <w:drawing>
          <wp:inline distT="0" distB="0" distL="0" distR="0" wp14:anchorId="23B6FB7D" wp14:editId="05D4D371">
            <wp:extent cx="3542596" cy="122128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2796" cy="123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6350" w14:textId="77777777" w:rsidR="000B0D13" w:rsidRDefault="000B0D13" w:rsidP="005A071A">
      <w:pPr>
        <w:pStyle w:val="a"/>
        <w:numPr>
          <w:ilvl w:val="0"/>
          <w:numId w:val="0"/>
        </w:numPr>
        <w:ind w:left="432"/>
        <w:rPr>
          <w:rFonts w:hint="eastAsia"/>
        </w:rPr>
      </w:pPr>
    </w:p>
    <w:p w14:paraId="63B5BC4B" w14:textId="1816ACC4" w:rsidR="000B0D13" w:rsidRDefault="000B0D13" w:rsidP="000B0D13">
      <w:pPr>
        <w:pStyle w:val="a"/>
        <w:rPr>
          <w:rFonts w:hint="eastAsia"/>
        </w:rPr>
      </w:pPr>
      <w:r>
        <w:rPr>
          <w:rFonts w:hint="eastAsia"/>
        </w:rPr>
        <w:t>梯度</w:t>
      </w:r>
      <w:r w:rsidR="00323A93">
        <w:rPr>
          <w:rFonts w:hint="eastAsia"/>
        </w:rPr>
        <w:t>检测</w:t>
      </w:r>
    </w:p>
    <w:p w14:paraId="7571CE54" w14:textId="77777777" w:rsidR="00624799" w:rsidRDefault="009422FD" w:rsidP="00624799">
      <w:pPr>
        <w:ind w:left="432"/>
        <w:rPr>
          <w:rFonts w:eastAsia="Times New Roman"/>
        </w:rPr>
      </w:pPr>
      <w:r>
        <w:rPr>
          <w:rFonts w:hint="eastAsia"/>
          <w:b/>
          <w:sz w:val="21"/>
        </w:rPr>
        <w:t>梯度检测：</w:t>
      </w:r>
      <w:r w:rsidR="00624799" w:rsidRPr="00624799">
        <w:rPr>
          <w:sz w:val="20"/>
        </w:rPr>
        <w:t>通过估计梯度（或导数）的近似值来估算我们的梯度下降算法算出的梯度（或导数）是否为正确的。</w:t>
      </w:r>
    </w:p>
    <w:p w14:paraId="38839FB7" w14:textId="77777777" w:rsidR="0048793F" w:rsidRPr="0048793F" w:rsidRDefault="0048793F" w:rsidP="0048793F">
      <w:pPr>
        <w:ind w:left="432"/>
        <w:rPr>
          <w:sz w:val="20"/>
        </w:rPr>
      </w:pPr>
      <w:r w:rsidRPr="0048793F">
        <w:rPr>
          <w:sz w:val="20"/>
        </w:rPr>
        <w:t>梯度检测会估计梯度（或导数）值，然后和你程序计算出来的梯度（导数）的值</w:t>
      </w:r>
      <w:r w:rsidRPr="0048793F">
        <w:rPr>
          <w:sz w:val="20"/>
        </w:rPr>
        <w:br/>
      </w:r>
      <w:r w:rsidRPr="0048793F">
        <w:rPr>
          <w:sz w:val="20"/>
        </w:rPr>
        <w:t>进行对比，以判断程序算出的梯度（导数）值是否正确</w:t>
      </w:r>
    </w:p>
    <w:p w14:paraId="5F3559AB" w14:textId="150FCB8F" w:rsidR="00323A93" w:rsidRDefault="00323A93" w:rsidP="00B97618">
      <w:pPr>
        <w:pStyle w:val="a"/>
        <w:numPr>
          <w:ilvl w:val="0"/>
          <w:numId w:val="0"/>
        </w:numPr>
        <w:ind w:left="432"/>
        <w:rPr>
          <w:rFonts w:hint="eastAsia"/>
          <w:b/>
          <w:sz w:val="21"/>
        </w:rPr>
      </w:pPr>
    </w:p>
    <w:p w14:paraId="1CBDE524" w14:textId="77777777" w:rsidR="00323A93" w:rsidRDefault="00323A93" w:rsidP="00B97618">
      <w:pPr>
        <w:pStyle w:val="a"/>
        <w:numPr>
          <w:ilvl w:val="0"/>
          <w:numId w:val="0"/>
        </w:numPr>
        <w:ind w:left="432"/>
        <w:rPr>
          <w:rFonts w:hint="eastAsia"/>
          <w:b/>
          <w:sz w:val="21"/>
        </w:rPr>
      </w:pPr>
    </w:p>
    <w:p w14:paraId="3C0C5EC2" w14:textId="77777777" w:rsidR="00323A93" w:rsidRDefault="00323A93" w:rsidP="00B97618">
      <w:pPr>
        <w:pStyle w:val="a"/>
        <w:numPr>
          <w:ilvl w:val="0"/>
          <w:numId w:val="0"/>
        </w:numPr>
        <w:ind w:left="432"/>
        <w:rPr>
          <w:rFonts w:hint="eastAsia"/>
          <w:b/>
          <w:sz w:val="21"/>
        </w:rPr>
      </w:pPr>
    </w:p>
    <w:p w14:paraId="419C19A9" w14:textId="77777777" w:rsidR="00323A93" w:rsidRDefault="00323A93" w:rsidP="00B97618">
      <w:pPr>
        <w:pStyle w:val="a"/>
        <w:numPr>
          <w:ilvl w:val="0"/>
          <w:numId w:val="0"/>
        </w:numPr>
        <w:ind w:left="432"/>
        <w:rPr>
          <w:rFonts w:hint="eastAsia"/>
          <w:b/>
          <w:sz w:val="21"/>
        </w:rPr>
      </w:pPr>
    </w:p>
    <w:p w14:paraId="10504BFE" w14:textId="77777777" w:rsidR="00323A93" w:rsidRDefault="00323A93" w:rsidP="006B10E6">
      <w:pPr>
        <w:pStyle w:val="a"/>
        <w:numPr>
          <w:ilvl w:val="0"/>
          <w:numId w:val="0"/>
        </w:numPr>
        <w:rPr>
          <w:rFonts w:hint="eastAsia"/>
          <w:b/>
          <w:sz w:val="21"/>
        </w:rPr>
      </w:pPr>
    </w:p>
    <w:p w14:paraId="4FA05595" w14:textId="7A2C04CF" w:rsidR="00B97618" w:rsidRPr="00376098" w:rsidRDefault="00376098" w:rsidP="00B97618">
      <w:pPr>
        <w:pStyle w:val="a"/>
        <w:numPr>
          <w:ilvl w:val="0"/>
          <w:numId w:val="0"/>
        </w:numPr>
        <w:ind w:left="432"/>
        <w:rPr>
          <w:rFonts w:hint="eastAsia"/>
          <w:b/>
          <w:sz w:val="21"/>
        </w:rPr>
      </w:pPr>
      <w:r w:rsidRPr="00376098">
        <w:rPr>
          <w:rFonts w:hint="eastAsia"/>
          <w:b/>
          <w:sz w:val="21"/>
        </w:rPr>
        <w:lastRenderedPageBreak/>
        <w:t>斜率与正切的关系</w:t>
      </w:r>
    </w:p>
    <w:p w14:paraId="05C17BA7" w14:textId="0D31EAD3" w:rsidR="00376098" w:rsidRDefault="00376098" w:rsidP="00B97618">
      <w:pPr>
        <w:pStyle w:val="a"/>
        <w:numPr>
          <w:ilvl w:val="0"/>
          <w:numId w:val="0"/>
        </w:numPr>
        <w:ind w:left="432"/>
        <w:rPr>
          <w:rFonts w:hint="eastAsia"/>
        </w:rPr>
      </w:pPr>
      <w:r>
        <w:rPr>
          <w:rFonts w:ascii="Helvetica" w:hAnsi="Helvetica" w:cs="Helvetica"/>
          <w:noProof/>
          <w:color w:val="auto"/>
          <w:sz w:val="24"/>
          <w:szCs w:val="24"/>
          <w:lang w:val="en-US"/>
        </w:rPr>
        <w:drawing>
          <wp:inline distT="0" distB="0" distL="0" distR="0" wp14:anchorId="347A3256" wp14:editId="2DE8D8C7">
            <wp:extent cx="1836986" cy="244922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19" cy="2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493D" w14:textId="4029FB1D" w:rsidR="006B10E6" w:rsidRPr="00DF0D60" w:rsidRDefault="00DF0D60" w:rsidP="00B97618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sz w:val="21"/>
        </w:rPr>
      </w:pPr>
      <w:r w:rsidRPr="00DF0D60">
        <w:rPr>
          <w:rFonts w:asciiTheme="minorEastAsia" w:hAnsiTheme="minorEastAsia" w:hint="eastAsia"/>
          <w:sz w:val="21"/>
        </w:rPr>
        <w:t>梯度估计</w:t>
      </w:r>
    </w:p>
    <w:p w14:paraId="5AB7C1F7" w14:textId="47B67044" w:rsidR="008D4EF9" w:rsidRDefault="006B10E6" w:rsidP="00B97618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6B10E6">
        <w:drawing>
          <wp:inline distT="0" distB="0" distL="0" distR="0" wp14:anchorId="3CFDB24D" wp14:editId="1ED281FB">
            <wp:extent cx="4466659" cy="1731344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85408" cy="17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ABC1" w14:textId="7B4AAEC0" w:rsidR="001B7D4D" w:rsidRDefault="005A016E" w:rsidP="00B97618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5A016E">
        <w:drawing>
          <wp:inline distT="0" distB="0" distL="0" distR="0" wp14:anchorId="7B1EE7CB" wp14:editId="000B01A8">
            <wp:extent cx="4923086" cy="1527591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3936" cy="15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3CE8" w14:textId="4515714D" w:rsidR="005A016E" w:rsidRDefault="0040167F" w:rsidP="00B97618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40167F">
        <w:drawing>
          <wp:inline distT="0" distB="0" distL="0" distR="0" wp14:anchorId="62A86D97" wp14:editId="183436BF">
            <wp:extent cx="3552259" cy="2030537"/>
            <wp:effectExtent l="0" t="0" r="381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4175" cy="203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24E1" w14:textId="47A57289" w:rsidR="00045C24" w:rsidRDefault="00045C24" w:rsidP="00B97618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045C24">
        <w:lastRenderedPageBreak/>
        <w:drawing>
          <wp:inline distT="0" distB="0" distL="0" distR="0" wp14:anchorId="3127CB4F" wp14:editId="692C4A12">
            <wp:extent cx="4180206" cy="1535104"/>
            <wp:effectExtent l="0" t="0" r="1079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0091" cy="154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7DF6" w14:textId="20A6D966" w:rsidR="00045C24" w:rsidRDefault="00AA0E60" w:rsidP="00B97618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AA0E60">
        <w:drawing>
          <wp:inline distT="0" distB="0" distL="0" distR="0" wp14:anchorId="3BEED49A" wp14:editId="30087C38">
            <wp:extent cx="4238059" cy="1403766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6750" cy="140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4F81" w14:textId="04953134" w:rsidR="00AA0E60" w:rsidRDefault="00DA2B80" w:rsidP="00B97618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DA2B80">
        <w:drawing>
          <wp:inline distT="0" distB="0" distL="0" distR="0" wp14:anchorId="6A8D49F1" wp14:editId="4619964A">
            <wp:extent cx="4472483" cy="2301394"/>
            <wp:effectExtent l="0" t="0" r="0" b="101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7592" cy="23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714" w14:textId="112F87DA" w:rsidR="00DA2B80" w:rsidRPr="005A071A" w:rsidRDefault="007D5A22" w:rsidP="00B97618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7D5A22">
        <w:drawing>
          <wp:inline distT="0" distB="0" distL="0" distR="0" wp14:anchorId="677B5DD5" wp14:editId="5EC7AEBF">
            <wp:extent cx="4694486" cy="837800"/>
            <wp:effectExtent l="0" t="0" r="508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4752" cy="86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2B80" w:rsidRPr="005A071A">
      <w:footerReference w:type="default" r:id="rId71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2061CA" w14:textId="77777777" w:rsidR="00E6710A" w:rsidRDefault="00E6710A">
      <w:r>
        <w:separator/>
      </w:r>
    </w:p>
    <w:p w14:paraId="745441B2" w14:textId="77777777" w:rsidR="00E6710A" w:rsidRDefault="00E6710A"/>
  </w:endnote>
  <w:endnote w:type="continuationSeparator" w:id="0">
    <w:p w14:paraId="624F9D55" w14:textId="77777777" w:rsidR="00E6710A" w:rsidRDefault="00E6710A">
      <w:r>
        <w:continuationSeparator/>
      </w:r>
    </w:p>
    <w:p w14:paraId="2353A8F0" w14:textId="77777777" w:rsidR="00E6710A" w:rsidRDefault="00E6710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FD7554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474B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AD47CA" w14:textId="77777777" w:rsidR="00E6710A" w:rsidRDefault="00E6710A">
      <w:r>
        <w:separator/>
      </w:r>
    </w:p>
    <w:p w14:paraId="51A7EF04" w14:textId="77777777" w:rsidR="00E6710A" w:rsidRDefault="00E6710A"/>
  </w:footnote>
  <w:footnote w:type="continuationSeparator" w:id="0">
    <w:p w14:paraId="59B901A1" w14:textId="77777777" w:rsidR="00E6710A" w:rsidRDefault="00E6710A">
      <w:r>
        <w:continuationSeparator/>
      </w:r>
    </w:p>
    <w:p w14:paraId="298063B1" w14:textId="77777777" w:rsidR="00E6710A" w:rsidRDefault="00E6710A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2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4261"/>
    <w:rsid w:val="00006841"/>
    <w:rsid w:val="0003536F"/>
    <w:rsid w:val="00045C24"/>
    <w:rsid w:val="0004696A"/>
    <w:rsid w:val="00053784"/>
    <w:rsid w:val="000649B8"/>
    <w:rsid w:val="000A7674"/>
    <w:rsid w:val="000B0D13"/>
    <w:rsid w:val="000B422C"/>
    <w:rsid w:val="000B4F33"/>
    <w:rsid w:val="000D63F8"/>
    <w:rsid w:val="000E2F21"/>
    <w:rsid w:val="000F47C8"/>
    <w:rsid w:val="000F4B0A"/>
    <w:rsid w:val="001102C2"/>
    <w:rsid w:val="00144BBE"/>
    <w:rsid w:val="00154512"/>
    <w:rsid w:val="00157C93"/>
    <w:rsid w:val="00170014"/>
    <w:rsid w:val="0017682F"/>
    <w:rsid w:val="00180E1C"/>
    <w:rsid w:val="0019634E"/>
    <w:rsid w:val="001B2EAB"/>
    <w:rsid w:val="001B53A6"/>
    <w:rsid w:val="001B7D4D"/>
    <w:rsid w:val="001C1458"/>
    <w:rsid w:val="001C3779"/>
    <w:rsid w:val="0023452A"/>
    <w:rsid w:val="00234790"/>
    <w:rsid w:val="002359F1"/>
    <w:rsid w:val="00255705"/>
    <w:rsid w:val="00256642"/>
    <w:rsid w:val="00261C56"/>
    <w:rsid w:val="002926D6"/>
    <w:rsid w:val="002957A7"/>
    <w:rsid w:val="002A7F25"/>
    <w:rsid w:val="002B2E5F"/>
    <w:rsid w:val="002D16A2"/>
    <w:rsid w:val="002D6C74"/>
    <w:rsid w:val="00323A93"/>
    <w:rsid w:val="00335A98"/>
    <w:rsid w:val="00337DA4"/>
    <w:rsid w:val="00372A4C"/>
    <w:rsid w:val="00376098"/>
    <w:rsid w:val="00382860"/>
    <w:rsid w:val="0038470B"/>
    <w:rsid w:val="003A0A40"/>
    <w:rsid w:val="003C146C"/>
    <w:rsid w:val="003E6724"/>
    <w:rsid w:val="003F0609"/>
    <w:rsid w:val="0040167F"/>
    <w:rsid w:val="0043008F"/>
    <w:rsid w:val="00435724"/>
    <w:rsid w:val="004640F2"/>
    <w:rsid w:val="00474D9F"/>
    <w:rsid w:val="0048793F"/>
    <w:rsid w:val="0049362B"/>
    <w:rsid w:val="004A2DC0"/>
    <w:rsid w:val="005276DD"/>
    <w:rsid w:val="00533586"/>
    <w:rsid w:val="00536D9C"/>
    <w:rsid w:val="00547C66"/>
    <w:rsid w:val="00547D8C"/>
    <w:rsid w:val="00572E4C"/>
    <w:rsid w:val="00573A08"/>
    <w:rsid w:val="005905BB"/>
    <w:rsid w:val="00597082"/>
    <w:rsid w:val="005A016E"/>
    <w:rsid w:val="005A071A"/>
    <w:rsid w:val="005B090A"/>
    <w:rsid w:val="005D7352"/>
    <w:rsid w:val="0060027A"/>
    <w:rsid w:val="00615EE5"/>
    <w:rsid w:val="00624799"/>
    <w:rsid w:val="0064272A"/>
    <w:rsid w:val="00647631"/>
    <w:rsid w:val="00677100"/>
    <w:rsid w:val="00694051"/>
    <w:rsid w:val="006B10E6"/>
    <w:rsid w:val="006C37E6"/>
    <w:rsid w:val="006E3105"/>
    <w:rsid w:val="006F47DE"/>
    <w:rsid w:val="00713FD5"/>
    <w:rsid w:val="007260A9"/>
    <w:rsid w:val="007262C1"/>
    <w:rsid w:val="00746F5C"/>
    <w:rsid w:val="00760B90"/>
    <w:rsid w:val="00773F90"/>
    <w:rsid w:val="00776688"/>
    <w:rsid w:val="00776F97"/>
    <w:rsid w:val="00780E3A"/>
    <w:rsid w:val="00796293"/>
    <w:rsid w:val="007D3D87"/>
    <w:rsid w:val="007D5A22"/>
    <w:rsid w:val="007F6DD4"/>
    <w:rsid w:val="00810CD6"/>
    <w:rsid w:val="008324FB"/>
    <w:rsid w:val="00860A30"/>
    <w:rsid w:val="0086115B"/>
    <w:rsid w:val="00867404"/>
    <w:rsid w:val="00873414"/>
    <w:rsid w:val="00896C04"/>
    <w:rsid w:val="00897C08"/>
    <w:rsid w:val="008A24E7"/>
    <w:rsid w:val="008B3BAA"/>
    <w:rsid w:val="008D4EF9"/>
    <w:rsid w:val="008F30F4"/>
    <w:rsid w:val="0092765B"/>
    <w:rsid w:val="0093193E"/>
    <w:rsid w:val="009422FD"/>
    <w:rsid w:val="00951974"/>
    <w:rsid w:val="009520A7"/>
    <w:rsid w:val="009D4FCD"/>
    <w:rsid w:val="009E4C17"/>
    <w:rsid w:val="009F75D7"/>
    <w:rsid w:val="00A0045D"/>
    <w:rsid w:val="00A01A35"/>
    <w:rsid w:val="00A21480"/>
    <w:rsid w:val="00A26F6A"/>
    <w:rsid w:val="00A316B9"/>
    <w:rsid w:val="00A620AB"/>
    <w:rsid w:val="00A70607"/>
    <w:rsid w:val="00A72F4C"/>
    <w:rsid w:val="00AA0E60"/>
    <w:rsid w:val="00AD5A6D"/>
    <w:rsid w:val="00B07340"/>
    <w:rsid w:val="00B127F1"/>
    <w:rsid w:val="00B42BC2"/>
    <w:rsid w:val="00B51303"/>
    <w:rsid w:val="00B720C3"/>
    <w:rsid w:val="00B97618"/>
    <w:rsid w:val="00BA2312"/>
    <w:rsid w:val="00BB1105"/>
    <w:rsid w:val="00BC3B9B"/>
    <w:rsid w:val="00C35F1A"/>
    <w:rsid w:val="00C4213C"/>
    <w:rsid w:val="00C430CC"/>
    <w:rsid w:val="00C75B72"/>
    <w:rsid w:val="00C95257"/>
    <w:rsid w:val="00C9613D"/>
    <w:rsid w:val="00CC4A12"/>
    <w:rsid w:val="00CC7CD5"/>
    <w:rsid w:val="00CE59CF"/>
    <w:rsid w:val="00D00353"/>
    <w:rsid w:val="00D005DB"/>
    <w:rsid w:val="00D1474B"/>
    <w:rsid w:val="00D347C6"/>
    <w:rsid w:val="00D427DB"/>
    <w:rsid w:val="00D46BA0"/>
    <w:rsid w:val="00D66519"/>
    <w:rsid w:val="00D721B2"/>
    <w:rsid w:val="00D72553"/>
    <w:rsid w:val="00D75A88"/>
    <w:rsid w:val="00D92301"/>
    <w:rsid w:val="00D936F7"/>
    <w:rsid w:val="00DA2B80"/>
    <w:rsid w:val="00DA2CC8"/>
    <w:rsid w:val="00DE0266"/>
    <w:rsid w:val="00DF0D60"/>
    <w:rsid w:val="00E0592B"/>
    <w:rsid w:val="00E20BFE"/>
    <w:rsid w:val="00E24261"/>
    <w:rsid w:val="00E25E55"/>
    <w:rsid w:val="00E52B17"/>
    <w:rsid w:val="00E6404A"/>
    <w:rsid w:val="00E6710A"/>
    <w:rsid w:val="00E770A4"/>
    <w:rsid w:val="00E97A91"/>
    <w:rsid w:val="00EB20DA"/>
    <w:rsid w:val="00EC028D"/>
    <w:rsid w:val="00EC15FA"/>
    <w:rsid w:val="00EC5F01"/>
    <w:rsid w:val="00EF5D63"/>
    <w:rsid w:val="00EF60EB"/>
    <w:rsid w:val="00F350DB"/>
    <w:rsid w:val="00F77A98"/>
    <w:rsid w:val="00FA0CB0"/>
    <w:rsid w:val="00FB588D"/>
    <w:rsid w:val="00FD31A5"/>
    <w:rsid w:val="00FD5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0DE8B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624799"/>
    <w:pPr>
      <w:spacing w:after="0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95959" w:themeColor="text1" w:themeTint="A6"/>
      <w:szCs w:val="18"/>
      <w:lang w:val="en-GB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8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jpe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footer" Target="footer1.xml"/><Relationship Id="rId72" Type="http://schemas.openxmlformats.org/officeDocument/2006/relationships/fontTable" Target="fontTable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73" Type="http://schemas.openxmlformats.org/officeDocument/2006/relationships/glossaryDocument" Target="glossary/document.xml"/><Relationship Id="rId74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peidonggao/Library/Containers/com.microsoft.Word/Data/Library/Caches/2052/TM10002086/&#20570;&#31508;&#3576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D84"/>
    <w:rsid w:val="00840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8DBFFAC8A2D3140B123DCDBE73EF885">
    <w:name w:val="D8DBFFAC8A2D3140B123DCDBE73EF885"/>
    <w:pPr>
      <w:widowControl w:val="0"/>
      <w:jc w:val="both"/>
    </w:pPr>
  </w:style>
  <w:style w:type="paragraph" w:styleId="a">
    <w:name w:val="List Bullet"/>
    <w:basedOn w:val="a0"/>
    <w:uiPriority w:val="9"/>
    <w:qFormat/>
    <w:pPr>
      <w:widowControl/>
      <w:numPr>
        <w:numId w:val="1"/>
      </w:numPr>
      <w:spacing w:after="120" w:line="259" w:lineRule="auto"/>
      <w:jc w:val="left"/>
    </w:pPr>
    <w:rPr>
      <w:rFonts w:eastAsiaTheme="minorHAnsi"/>
      <w:color w:val="595959" w:themeColor="text1" w:themeTint="A6"/>
      <w:kern w:val="0"/>
      <w:sz w:val="30"/>
      <w:szCs w:val="30"/>
      <w:lang w:eastAsia="ja-JP"/>
    </w:rPr>
  </w:style>
  <w:style w:type="paragraph" w:customStyle="1" w:styleId="14A8060D6C2F3E48800917C08F0ABB33">
    <w:name w:val="14A8060D6C2F3E48800917C08F0ABB3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60</TotalTime>
  <Pages>14</Pages>
  <Words>156</Words>
  <Characters>890</Characters>
  <Application>Microsoft Macintosh Word</Application>
  <DocSecurity>0</DocSecurity>
  <Lines>7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166</cp:revision>
  <dcterms:created xsi:type="dcterms:W3CDTF">2019-02-18T00:02:00Z</dcterms:created>
  <dcterms:modified xsi:type="dcterms:W3CDTF">2019-02-18T15:04:00Z</dcterms:modified>
</cp:coreProperties>
</file>