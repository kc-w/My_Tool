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D9BC6A" w14:textId="297B91A3" w:rsidR="00533586" w:rsidRDefault="00FB051B">
      <w:pPr>
        <w:pStyle w:val="1"/>
      </w:pPr>
      <w:r>
        <w:rPr>
          <w:rFonts w:hint="eastAsia"/>
        </w:rPr>
        <w:t>机器学习</w:t>
      </w:r>
      <w:r w:rsidR="003042A6">
        <w:rPr>
          <w:rFonts w:hint="eastAsia"/>
        </w:rPr>
        <w:t>入门</w:t>
      </w:r>
    </w:p>
    <w:p w14:paraId="567072F5" w14:textId="249F4C0B" w:rsidR="00435D4B" w:rsidRDefault="00435D4B" w:rsidP="00435D4B">
      <w:pPr>
        <w:pStyle w:val="a"/>
        <w:rPr>
          <w:rFonts w:hint="eastAsia"/>
        </w:rPr>
      </w:pPr>
      <w:r>
        <w:rPr>
          <w:rFonts w:hint="eastAsia"/>
        </w:rPr>
        <w:t>概述</w:t>
      </w:r>
    </w:p>
    <w:p w14:paraId="5E01C629" w14:textId="7B52FF49" w:rsidR="0034460D" w:rsidRPr="0034460D" w:rsidRDefault="0034460D" w:rsidP="0034460D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18"/>
        </w:rPr>
      </w:pPr>
      <w:proofErr w:type="spellStart"/>
      <w:r w:rsidRPr="0034460D">
        <w:rPr>
          <w:rFonts w:asciiTheme="minorEastAsia" w:hAnsiTheme="minorEastAsia" w:hint="eastAsia"/>
          <w:b/>
          <w:sz w:val="18"/>
        </w:rPr>
        <w:t>AlphaGO</w:t>
      </w:r>
      <w:proofErr w:type="spellEnd"/>
      <w:r>
        <w:rPr>
          <w:rFonts w:asciiTheme="minorEastAsia" w:hAnsiTheme="minorEastAsia" w:hint="eastAsia"/>
          <w:b/>
          <w:sz w:val="18"/>
        </w:rPr>
        <w:t xml:space="preserve"> vs 柯洁</w:t>
      </w:r>
    </w:p>
    <w:p w14:paraId="0E351911" w14:textId="21AFEC12" w:rsidR="00435D4B" w:rsidRDefault="00C96F61" w:rsidP="00435D4B">
      <w:pPr>
        <w:pStyle w:val="a"/>
        <w:numPr>
          <w:ilvl w:val="0"/>
          <w:numId w:val="0"/>
        </w:numPr>
        <w:ind w:left="432"/>
        <w:rPr>
          <w:rFonts w:ascii="Helvetica" w:hAnsi="Helvetica" w:cs="Helvetica" w:hint="eastAsia"/>
          <w:lang w:eastAsia="ja-JP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9E33A54" wp14:editId="47B624EF">
            <wp:extent cx="2733311" cy="1821803"/>
            <wp:effectExtent l="0" t="0" r="1016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906" cy="184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60D" w:rsidRPr="0034460D">
        <w:rPr>
          <w:rFonts w:ascii="Helvetica" w:hAnsi="Helvetica" w:cs="Helvetica"/>
          <w:lang w:eastAsia="ja-JP"/>
        </w:rPr>
        <w:t xml:space="preserve"> </w:t>
      </w:r>
      <w:r w:rsidR="0034460D">
        <w:rPr>
          <w:rFonts w:ascii="Helvetica" w:hAnsi="Helvetica" w:cs="Helvetica"/>
          <w:noProof/>
        </w:rPr>
        <w:drawing>
          <wp:inline distT="0" distB="0" distL="0" distR="0" wp14:anchorId="240E161A" wp14:editId="62186C5B">
            <wp:extent cx="2265223" cy="18156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635" cy="182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B2CC3" w14:textId="77777777" w:rsidR="00E54FDE" w:rsidRDefault="00E54FDE" w:rsidP="00435D4B">
      <w:pPr>
        <w:pStyle w:val="a"/>
        <w:numPr>
          <w:ilvl w:val="0"/>
          <w:numId w:val="0"/>
        </w:numPr>
        <w:ind w:left="432"/>
        <w:rPr>
          <w:rFonts w:ascii="Helvetica" w:hAnsi="Helvetica" w:cs="Helvetica" w:hint="eastAsia"/>
          <w:lang w:eastAsia="ja-JP"/>
        </w:rPr>
      </w:pPr>
    </w:p>
    <w:p w14:paraId="494919C5" w14:textId="1007A480" w:rsidR="00E54FDE" w:rsidRPr="00E54FDE" w:rsidRDefault="00E54FDE" w:rsidP="00E54FDE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21"/>
          <w:lang w:eastAsia="ja-JP"/>
        </w:rPr>
      </w:pPr>
      <w:r w:rsidRPr="00E54FDE">
        <w:rPr>
          <w:rFonts w:asciiTheme="minorEastAsia" w:hAnsiTheme="minorEastAsia" w:cs="Helvetica" w:hint="eastAsia"/>
          <w:b/>
          <w:sz w:val="21"/>
          <w:lang w:eastAsia="ja-JP"/>
        </w:rPr>
        <w:t>Tesla</w:t>
      </w:r>
      <w:r w:rsidR="00C47DE1">
        <w:rPr>
          <w:rFonts w:asciiTheme="minorEastAsia" w:hAnsiTheme="minorEastAsia" w:cs="Helvetica" w:hint="eastAsia"/>
          <w:b/>
          <w:sz w:val="21"/>
          <w:lang w:eastAsia="ja-JP"/>
        </w:rPr>
        <w:t>(特斯拉)</w:t>
      </w:r>
    </w:p>
    <w:p w14:paraId="73A91A63" w14:textId="44ED6B28" w:rsidR="008A37C6" w:rsidRDefault="00E54FDE" w:rsidP="00435D4B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E54FDE">
        <w:drawing>
          <wp:inline distT="0" distB="0" distL="0" distR="0" wp14:anchorId="6334B3EC" wp14:editId="2459FB31">
            <wp:extent cx="3663315" cy="15611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8878" cy="15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7C93" w14:textId="15B90F86" w:rsidR="00C47DE1" w:rsidRDefault="00A527A1" w:rsidP="00435D4B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A527A1">
        <w:drawing>
          <wp:inline distT="0" distB="0" distL="0" distR="0" wp14:anchorId="779535FB" wp14:editId="7E2FE036">
            <wp:extent cx="3663315" cy="28983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1896" cy="29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BA68" w14:textId="77777777" w:rsidR="009F7552" w:rsidRDefault="009F7552" w:rsidP="00435D4B">
      <w:pPr>
        <w:pStyle w:val="a"/>
        <w:numPr>
          <w:ilvl w:val="0"/>
          <w:numId w:val="0"/>
        </w:numPr>
        <w:ind w:left="432"/>
        <w:rPr>
          <w:rFonts w:hint="eastAsia"/>
        </w:rPr>
      </w:pPr>
    </w:p>
    <w:p w14:paraId="741BF52E" w14:textId="1A38E68E" w:rsidR="009F7552" w:rsidRDefault="00101B2D" w:rsidP="00E40E59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21"/>
          <w:lang w:eastAsia="ja-JP"/>
        </w:rPr>
      </w:pPr>
      <w:r>
        <w:rPr>
          <w:rFonts w:asciiTheme="minorEastAsia" w:hAnsiTheme="minorEastAsia" w:cs="Helvetica" w:hint="eastAsia"/>
          <w:b/>
          <w:sz w:val="21"/>
          <w:lang w:eastAsia="ja-JP"/>
        </w:rPr>
        <w:lastRenderedPageBreak/>
        <w:t>人工智能实现方法</w:t>
      </w:r>
    </w:p>
    <w:p w14:paraId="13F19A60" w14:textId="56FAD2C9" w:rsidR="00101B2D" w:rsidRDefault="00101B2D" w:rsidP="00E40E59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21"/>
          <w:lang w:eastAsia="ja-JP"/>
        </w:rPr>
      </w:pPr>
      <w:r>
        <w:rPr>
          <w:rFonts w:ascii="Helvetica" w:hAnsi="Helvetica" w:cs="Helvetica"/>
          <w:noProof/>
        </w:rPr>
        <w:drawing>
          <wp:inline distT="0" distB="0" distL="0" distR="0" wp14:anchorId="6523872D" wp14:editId="43E9873A">
            <wp:extent cx="3240325" cy="1709322"/>
            <wp:effectExtent l="0" t="0" r="1143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39" cy="171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BA91" w14:textId="1565DC93" w:rsidR="00DD604C" w:rsidRPr="00D14F55" w:rsidRDefault="00175AA7" w:rsidP="00DD604C">
      <w:pPr>
        <w:ind w:firstLine="432"/>
        <w:rPr>
          <w:rFonts w:eastAsia="Times New Roman"/>
          <w:sz w:val="28"/>
        </w:rPr>
      </w:pPr>
      <w:r w:rsidRPr="00AE5A23">
        <w:rPr>
          <w:rFonts w:asciiTheme="minorEastAsia" w:hAnsiTheme="minorEastAsia" w:cs="Helvetica" w:hint="eastAsia"/>
          <w:b/>
          <w:sz w:val="16"/>
          <w:lang w:eastAsia="ja-JP"/>
        </w:rPr>
        <w:t>人工智能是</w:t>
      </w:r>
      <w:r w:rsidR="00DD604C" w:rsidRPr="00AE5A23">
        <w:rPr>
          <w:rFonts w:asciiTheme="minorEastAsia" w:hAnsiTheme="minorEastAsia" w:cs="Helvetica" w:hint="eastAsia"/>
          <w:b/>
          <w:sz w:val="16"/>
          <w:lang w:eastAsia="ja-JP"/>
        </w:rPr>
        <w:t>一个梦想</w:t>
      </w:r>
      <w:r w:rsidRPr="00AE5A23">
        <w:rPr>
          <w:rFonts w:asciiTheme="minorEastAsia" w:hAnsiTheme="minorEastAsia" w:cs="Helvetica" w:hint="eastAsia"/>
          <w:b/>
          <w:sz w:val="16"/>
          <w:lang w:eastAsia="ja-JP"/>
        </w:rPr>
        <w:t>，</w:t>
      </w:r>
      <w:r w:rsidR="00D14F55" w:rsidRPr="00AE5A23">
        <w:rPr>
          <w:rFonts w:asciiTheme="minorEastAsia" w:hAnsiTheme="minorEastAsia" w:cs="Helvetica" w:hint="eastAsia"/>
          <w:b/>
          <w:sz w:val="16"/>
          <w:lang w:eastAsia="ja-JP"/>
        </w:rPr>
        <w:t>希望</w:t>
      </w:r>
      <w:r w:rsidR="00933A2E" w:rsidRPr="00AE5A23">
        <w:rPr>
          <w:rFonts w:asciiTheme="minorEastAsia" w:hAnsiTheme="minorEastAsia" w:cs="Helvetica" w:hint="eastAsia"/>
          <w:b/>
          <w:sz w:val="16"/>
          <w:lang w:eastAsia="ja-JP"/>
        </w:rPr>
        <w:t>通过计算机构造出</w:t>
      </w:r>
      <w:r w:rsidR="00DD604C" w:rsidRPr="00AE5A23">
        <w:rPr>
          <w:rFonts w:asciiTheme="minorEastAsia" w:hAnsiTheme="minorEastAsia" w:cs="Helvetica" w:hint="eastAsia"/>
          <w:b/>
          <w:sz w:val="16"/>
          <w:lang w:eastAsia="ja-JP"/>
        </w:rPr>
        <w:t>复杂的、</w:t>
      </w:r>
      <w:r w:rsidR="00DD604C" w:rsidRPr="00AE5A23">
        <w:rPr>
          <w:rFonts w:asciiTheme="minorEastAsia" w:hAnsiTheme="minorEastAsia" w:cs="Helvetica" w:hint="eastAsia"/>
          <w:b/>
          <w:sz w:val="16"/>
          <w:lang w:eastAsia="ja-JP"/>
        </w:rPr>
        <w:t>拥有与人类智慧同样本质特性的机器。</w:t>
      </w:r>
    </w:p>
    <w:p w14:paraId="70F59EE6" w14:textId="3D14AB3F" w:rsidR="00101B2D" w:rsidRDefault="00B44B93" w:rsidP="00481DA9">
      <w:pPr>
        <w:ind w:firstLine="432"/>
        <w:rPr>
          <w:rFonts w:asciiTheme="minorEastAsia" w:hAnsiTheme="minorEastAsia" w:cs="Helvetica" w:hint="eastAsia"/>
          <w:b/>
          <w:sz w:val="16"/>
          <w:lang w:eastAsia="ja-JP"/>
        </w:rPr>
      </w:pPr>
      <w:r>
        <w:rPr>
          <w:rFonts w:asciiTheme="minorEastAsia" w:hAnsiTheme="minorEastAsia" w:cs="Helvetica" w:hint="eastAsia"/>
          <w:b/>
          <w:sz w:val="16"/>
          <w:lang w:eastAsia="ja-JP"/>
        </w:rPr>
        <w:t>机器学习是实现人工智能的一种方法。</w:t>
      </w:r>
    </w:p>
    <w:p w14:paraId="3CE5204B" w14:textId="5C6796E5" w:rsidR="00B44B93" w:rsidRDefault="00B44B93" w:rsidP="00E40E59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16"/>
          <w:lang w:eastAsia="ja-JP"/>
        </w:rPr>
      </w:pPr>
      <w:r>
        <w:rPr>
          <w:rFonts w:asciiTheme="minorEastAsia" w:hAnsiTheme="minorEastAsia" w:cs="Helvetica" w:hint="eastAsia"/>
          <w:b/>
          <w:sz w:val="16"/>
          <w:lang w:eastAsia="ja-JP"/>
        </w:rPr>
        <w:t>深度学习是实现机器学习的一种方法。</w:t>
      </w:r>
    </w:p>
    <w:p w14:paraId="78BEBC21" w14:textId="302DD74A" w:rsidR="00481DA9" w:rsidRDefault="003F1F03" w:rsidP="00E40E59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16"/>
          <w:lang w:eastAsia="ja-JP"/>
        </w:rPr>
      </w:pPr>
      <w:r>
        <w:rPr>
          <w:rFonts w:ascii="Helvetica" w:hAnsi="Helvetica" w:cs="Helvetica"/>
          <w:noProof/>
        </w:rPr>
        <w:drawing>
          <wp:inline distT="0" distB="0" distL="0" distR="0" wp14:anchorId="7CE0B21E" wp14:editId="6C1F9F5C">
            <wp:extent cx="3518317" cy="2142588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624" cy="216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18A4E" w14:textId="77777777" w:rsidR="00BF6990" w:rsidRDefault="00BF6990" w:rsidP="00E40E59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16"/>
          <w:lang w:eastAsia="ja-JP"/>
        </w:rPr>
      </w:pPr>
    </w:p>
    <w:p w14:paraId="631932D8" w14:textId="7444F95A" w:rsidR="00BD1C0F" w:rsidRDefault="00BD1C0F" w:rsidP="00033658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18"/>
          <w:lang w:eastAsia="ja-JP"/>
        </w:rPr>
      </w:pPr>
      <w:r w:rsidRPr="00170D0C">
        <w:rPr>
          <w:rFonts w:asciiTheme="minorEastAsia" w:hAnsiTheme="minorEastAsia" w:cs="Helvetica" w:hint="eastAsia"/>
          <w:b/>
          <w:sz w:val="18"/>
          <w:lang w:eastAsia="ja-JP"/>
        </w:rPr>
        <w:t>机器学习知识体系</w:t>
      </w:r>
    </w:p>
    <w:p w14:paraId="151EF3B3" w14:textId="2E7E8D9E" w:rsidR="00033658" w:rsidRDefault="002E3222" w:rsidP="00033658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15"/>
          <w:lang w:eastAsia="ja-JP"/>
        </w:rPr>
      </w:pPr>
      <w:hyperlink r:id="rId13" w:history="1">
        <w:r w:rsidRPr="00A67291">
          <w:rPr>
            <w:rStyle w:val="afb"/>
            <w:rFonts w:asciiTheme="minorEastAsia" w:hAnsiTheme="minorEastAsia" w:cs="Helvetica"/>
            <w:b/>
            <w:sz w:val="15"/>
            <w:lang w:eastAsia="ja-JP"/>
          </w:rPr>
          <w:t>https://img-blog.csdn.net/20170729203658751?watermark/2/text/aHR0cDovL2Jsb2cuY3Nkbi5uZXQvZHJlYW1fYW4=/font/5a6L5L2T/fontsize/400/fill/I0JBQkFCMA==/dissolve/70/gravity/SouthEast</w:t>
        </w:r>
      </w:hyperlink>
    </w:p>
    <w:p w14:paraId="70EAB1CD" w14:textId="77777777" w:rsidR="002E3222" w:rsidRDefault="002E3222" w:rsidP="00033658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15"/>
          <w:lang w:eastAsia="ja-JP"/>
        </w:rPr>
      </w:pPr>
    </w:p>
    <w:p w14:paraId="1FC6259E" w14:textId="6AE2ABBD" w:rsidR="00A8117F" w:rsidRDefault="00A8117F" w:rsidP="00A8117F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18"/>
          <w:lang w:eastAsia="ja-JP"/>
        </w:rPr>
      </w:pPr>
      <w:r w:rsidRPr="00170D0C">
        <w:rPr>
          <w:rFonts w:asciiTheme="minorEastAsia" w:hAnsiTheme="minorEastAsia" w:cs="Helvetica" w:hint="eastAsia"/>
          <w:b/>
          <w:sz w:val="18"/>
          <w:lang w:eastAsia="ja-JP"/>
        </w:rPr>
        <w:t>机器学习</w:t>
      </w:r>
      <w:r>
        <w:rPr>
          <w:rFonts w:asciiTheme="minorEastAsia" w:hAnsiTheme="minorEastAsia" w:cs="Helvetica" w:hint="eastAsia"/>
          <w:b/>
          <w:sz w:val="18"/>
          <w:lang w:eastAsia="ja-JP"/>
        </w:rPr>
        <w:t>项目流程</w:t>
      </w:r>
    </w:p>
    <w:p w14:paraId="2FCE7E0A" w14:textId="6045F2D9" w:rsidR="00A8117F" w:rsidRDefault="0059399A" w:rsidP="00033658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5"/>
          <w:lang w:eastAsia="ja-JP"/>
        </w:rPr>
        <w:tab/>
      </w:r>
      <w:r w:rsidRPr="0059399A">
        <w:rPr>
          <w:rFonts w:asciiTheme="minorEastAsia" w:hAnsiTheme="minorEastAsia" w:cs="Helvetica" w:hint="eastAsia"/>
          <w:b/>
          <w:sz w:val="18"/>
          <w:lang w:eastAsia="ja-JP"/>
        </w:rPr>
        <w:t>1.目标定义</w:t>
      </w:r>
    </w:p>
    <w:p w14:paraId="515446A8" w14:textId="00C76120" w:rsidR="008019D9" w:rsidRDefault="008019D9" w:rsidP="008019D9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     a.任务理解</w:t>
      </w:r>
    </w:p>
    <w:p w14:paraId="7BE5B5E1" w14:textId="40E70F58" w:rsidR="008019D9" w:rsidRDefault="008019D9" w:rsidP="008019D9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     b.指标确定</w:t>
      </w:r>
    </w:p>
    <w:p w14:paraId="7B448007" w14:textId="5ADBA00C" w:rsidR="008019D9" w:rsidRDefault="008019D9" w:rsidP="00921204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     c.实际问题抽象为数学问题</w:t>
      </w:r>
    </w:p>
    <w:p w14:paraId="76825601" w14:textId="46D7F60F" w:rsidR="0059399A" w:rsidRDefault="0059399A" w:rsidP="0068698D">
      <w:pPr>
        <w:pStyle w:val="a"/>
        <w:numPr>
          <w:ilvl w:val="0"/>
          <w:numId w:val="0"/>
        </w:numPr>
        <w:spacing w:beforeLines="50" w:before="12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5"/>
          <w:lang w:eastAsia="ja-JP"/>
        </w:rPr>
        <w:tab/>
      </w:r>
      <w:r w:rsidRPr="005772B5">
        <w:rPr>
          <w:rFonts w:asciiTheme="minorEastAsia" w:hAnsiTheme="minorEastAsia" w:cs="Helvetica" w:hint="eastAsia"/>
          <w:b/>
          <w:sz w:val="18"/>
          <w:lang w:eastAsia="ja-JP"/>
        </w:rPr>
        <w:t>2.</w:t>
      </w:r>
      <w:r w:rsidR="009C613C">
        <w:rPr>
          <w:rFonts w:asciiTheme="minorEastAsia" w:hAnsiTheme="minorEastAsia" w:cs="Helvetica" w:hint="eastAsia"/>
          <w:b/>
          <w:sz w:val="18"/>
          <w:lang w:eastAsia="ja-JP"/>
        </w:rPr>
        <w:t>获取数据</w:t>
      </w:r>
    </w:p>
    <w:p w14:paraId="5A49C165" w14:textId="0916FA6A" w:rsidR="009C613C" w:rsidRDefault="009C613C" w:rsidP="009C613C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>a.</w:t>
      </w:r>
      <w:r>
        <w:rPr>
          <w:rFonts w:asciiTheme="minorEastAsia" w:hAnsiTheme="minorEastAsia" w:cs="Helvetica" w:hint="eastAsia"/>
          <w:b/>
          <w:sz w:val="18"/>
          <w:lang w:eastAsia="ja-JP"/>
        </w:rPr>
        <w:t>爬虫或第三方数据源</w:t>
      </w:r>
    </w:p>
    <w:p w14:paraId="50E1F0A4" w14:textId="3ADAA262" w:rsidR="009C613C" w:rsidRDefault="009C613C" w:rsidP="009C613C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5"/>
          <w:lang w:eastAsia="ja-JP"/>
        </w:rPr>
        <w:tab/>
      </w:r>
      <w:r>
        <w:rPr>
          <w:rFonts w:asciiTheme="minorEastAsia" w:hAnsiTheme="minorEastAsia" w:cs="Helvetica" w:hint="eastAsia"/>
          <w:b/>
          <w:sz w:val="15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>b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 w:rsidR="00921204">
        <w:rPr>
          <w:rFonts w:asciiTheme="minorEastAsia" w:hAnsiTheme="minorEastAsia" w:cs="Helvetica" w:hint="eastAsia"/>
          <w:b/>
          <w:sz w:val="18"/>
          <w:lang w:eastAsia="ja-JP"/>
        </w:rPr>
        <w:t>数据质量把控(数据完整无缺，各项指标齐全)</w:t>
      </w:r>
    </w:p>
    <w:p w14:paraId="6B73F1DD" w14:textId="566D110B" w:rsidR="00921204" w:rsidRPr="0068698D" w:rsidRDefault="00921204" w:rsidP="0068698D">
      <w:pPr>
        <w:pStyle w:val="a"/>
        <w:numPr>
          <w:ilvl w:val="0"/>
          <w:numId w:val="0"/>
        </w:numPr>
        <w:spacing w:beforeLines="50" w:before="120"/>
        <w:ind w:left="431"/>
        <w:rPr>
          <w:rFonts w:asciiTheme="minorEastAsia" w:hAnsiTheme="minorEastAsia" w:cs="Helvetica" w:hint="eastAsia"/>
          <w:b/>
          <w:color w:val="FF0000"/>
          <w:sz w:val="18"/>
          <w:lang w:eastAsia="ja-JP"/>
        </w:rPr>
      </w:pPr>
      <w:r w:rsidRPr="0068698D">
        <w:rPr>
          <w:rFonts w:asciiTheme="minorEastAsia" w:hAnsiTheme="minorEastAsia" w:cs="Helvetica" w:hint="eastAsia"/>
          <w:b/>
          <w:color w:val="FF0000"/>
          <w:sz w:val="18"/>
          <w:lang w:eastAsia="ja-JP"/>
        </w:rPr>
        <w:tab/>
      </w:r>
      <w:r w:rsidRPr="0068698D">
        <w:rPr>
          <w:rFonts w:asciiTheme="minorEastAsia" w:hAnsiTheme="minorEastAsia" w:cs="Helvetica" w:hint="eastAsia"/>
          <w:b/>
          <w:color w:val="FF0000"/>
          <w:sz w:val="18"/>
          <w:lang w:eastAsia="ja-JP"/>
        </w:rPr>
        <w:t>3.数据清洗</w:t>
      </w:r>
    </w:p>
    <w:p w14:paraId="05A6CF86" w14:textId="412BA961" w:rsidR="00921204" w:rsidRDefault="00921204" w:rsidP="009C613C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 w:rsidR="002F73C3">
        <w:rPr>
          <w:rFonts w:asciiTheme="minorEastAsia" w:hAnsiTheme="minorEastAsia" w:cs="Helvetica" w:hint="eastAsia"/>
          <w:b/>
          <w:sz w:val="18"/>
          <w:lang w:eastAsia="ja-JP"/>
        </w:rPr>
        <w:t>a.</w:t>
      </w:r>
      <w:r w:rsidR="002F73C3">
        <w:rPr>
          <w:rFonts w:asciiTheme="minorEastAsia" w:hAnsiTheme="minorEastAsia" w:cs="Helvetica" w:hint="eastAsia"/>
          <w:b/>
          <w:sz w:val="18"/>
          <w:lang w:eastAsia="ja-JP"/>
        </w:rPr>
        <w:t>重复数据</w:t>
      </w:r>
    </w:p>
    <w:p w14:paraId="430DD3C4" w14:textId="6097F096" w:rsidR="002F73C3" w:rsidRPr="00921204" w:rsidRDefault="002F73C3" w:rsidP="009C613C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color w:val="000000" w:themeColor="text1"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b.缺失值</w:t>
      </w:r>
    </w:p>
    <w:p w14:paraId="660779FC" w14:textId="661A60C2" w:rsidR="009C613C" w:rsidRDefault="002F73C3" w:rsidP="002F73C3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5"/>
          <w:lang w:eastAsia="ja-JP"/>
        </w:rPr>
        <w:tab/>
      </w:r>
      <w:r>
        <w:rPr>
          <w:rFonts w:asciiTheme="minorEastAsia" w:hAnsiTheme="minorEastAsia" w:cs="Helvetica" w:hint="eastAsia"/>
          <w:b/>
          <w:sz w:val="15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>c.异常值</w:t>
      </w:r>
    </w:p>
    <w:p w14:paraId="4161FD3C" w14:textId="3D4A0D7C" w:rsidR="002F73C3" w:rsidRDefault="002F73C3" w:rsidP="00815151">
      <w:pPr>
        <w:pStyle w:val="a"/>
        <w:numPr>
          <w:ilvl w:val="0"/>
          <w:numId w:val="0"/>
        </w:numPr>
        <w:spacing w:after="0"/>
        <w:ind w:left="1151" w:firstLine="289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>d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数据类型转换</w:t>
      </w:r>
    </w:p>
    <w:p w14:paraId="617CBE9C" w14:textId="77D5F8AA" w:rsidR="0068698D" w:rsidRDefault="0068698D" w:rsidP="00815151">
      <w:pPr>
        <w:pStyle w:val="a"/>
        <w:numPr>
          <w:ilvl w:val="0"/>
          <w:numId w:val="0"/>
        </w:numPr>
        <w:spacing w:beforeLines="50" w:before="120"/>
        <w:ind w:left="431" w:hanging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4</w:t>
      </w:r>
      <w:r w:rsidRPr="005772B5"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数据变换</w:t>
      </w:r>
    </w:p>
    <w:p w14:paraId="66B17ACE" w14:textId="78A0EB86" w:rsidR="0068698D" w:rsidRDefault="00F843CD" w:rsidP="00F843CD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a.属性变换</w:t>
      </w:r>
    </w:p>
    <w:p w14:paraId="50785C81" w14:textId="15765E9C" w:rsidR="00F843CD" w:rsidRDefault="00F843CD" w:rsidP="00F843CD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>b.</w:t>
      </w:r>
      <w:r>
        <w:rPr>
          <w:rFonts w:asciiTheme="minorEastAsia" w:hAnsiTheme="minorEastAsia" w:cs="Helvetica" w:hint="eastAsia"/>
          <w:b/>
          <w:sz w:val="18"/>
          <w:lang w:eastAsia="ja-JP"/>
        </w:rPr>
        <w:t>数据集成</w:t>
      </w:r>
    </w:p>
    <w:p w14:paraId="791846E2" w14:textId="063E16F6" w:rsidR="00F843CD" w:rsidRDefault="00F843CD" w:rsidP="00F843CD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lastRenderedPageBreak/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c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归一化</w:t>
      </w:r>
    </w:p>
    <w:p w14:paraId="6C48A322" w14:textId="77DEF69B" w:rsidR="00815151" w:rsidRDefault="00815151" w:rsidP="00815151">
      <w:pPr>
        <w:pStyle w:val="a"/>
        <w:numPr>
          <w:ilvl w:val="0"/>
          <w:numId w:val="0"/>
        </w:numPr>
        <w:spacing w:beforeLines="50" w:before="120"/>
        <w:ind w:left="431" w:hanging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 w:rsidR="00504256">
        <w:rPr>
          <w:rFonts w:asciiTheme="minorEastAsia" w:hAnsiTheme="minorEastAsia" w:cs="Helvetica" w:hint="eastAsia"/>
          <w:b/>
          <w:sz w:val="18"/>
          <w:lang w:eastAsia="ja-JP"/>
        </w:rPr>
        <w:t xml:space="preserve">    </w:t>
      </w:r>
      <w:r>
        <w:rPr>
          <w:rFonts w:asciiTheme="minorEastAsia" w:hAnsiTheme="minorEastAsia" w:cs="Helvetica" w:hint="eastAsia"/>
          <w:b/>
          <w:sz w:val="18"/>
          <w:lang w:eastAsia="ja-JP"/>
        </w:rPr>
        <w:t>5</w:t>
      </w:r>
      <w:r w:rsidRPr="005772B5">
        <w:rPr>
          <w:rFonts w:asciiTheme="minorEastAsia" w:hAnsiTheme="minorEastAsia" w:cs="Helvetica" w:hint="eastAsia"/>
          <w:b/>
          <w:sz w:val="18"/>
          <w:lang w:eastAsia="ja-JP"/>
        </w:rPr>
        <w:t>.</w:t>
      </w:r>
      <w:r w:rsidR="00B73351">
        <w:rPr>
          <w:rFonts w:asciiTheme="minorEastAsia" w:hAnsiTheme="minorEastAsia" w:cs="Helvetica" w:hint="eastAsia"/>
          <w:b/>
          <w:sz w:val="18"/>
          <w:lang w:eastAsia="ja-JP"/>
        </w:rPr>
        <w:t>探索性数据分析</w:t>
      </w:r>
    </w:p>
    <w:p w14:paraId="3FA786C1" w14:textId="420A89BB" w:rsidR="00B73351" w:rsidRDefault="00B73351" w:rsidP="00B73351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>a.</w:t>
      </w:r>
      <w:r>
        <w:rPr>
          <w:rFonts w:asciiTheme="minorEastAsia" w:hAnsiTheme="minorEastAsia" w:cs="Helvetica" w:hint="eastAsia"/>
          <w:b/>
          <w:sz w:val="18"/>
          <w:lang w:eastAsia="ja-JP"/>
        </w:rPr>
        <w:t>变量识别</w:t>
      </w:r>
    </w:p>
    <w:p w14:paraId="5EA01390" w14:textId="1AF21FE3" w:rsidR="00B73351" w:rsidRDefault="00B73351" w:rsidP="00B73351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b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 w:rsidR="003D6EF7">
        <w:rPr>
          <w:rFonts w:asciiTheme="minorEastAsia" w:hAnsiTheme="minorEastAsia" w:cs="Helvetica" w:hint="eastAsia"/>
          <w:b/>
          <w:sz w:val="18"/>
          <w:lang w:eastAsia="ja-JP"/>
        </w:rPr>
        <w:t>单变量分析</w:t>
      </w:r>
    </w:p>
    <w:p w14:paraId="4E42667F" w14:textId="2112A33A" w:rsidR="003D6EF7" w:rsidRPr="00815151" w:rsidRDefault="003D6EF7" w:rsidP="003D6EF7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c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双</w:t>
      </w:r>
      <w:r>
        <w:rPr>
          <w:rFonts w:asciiTheme="minorEastAsia" w:hAnsiTheme="minorEastAsia" w:cs="Helvetica" w:hint="eastAsia"/>
          <w:b/>
          <w:sz w:val="18"/>
          <w:lang w:eastAsia="ja-JP"/>
        </w:rPr>
        <w:t>变量分析</w:t>
      </w:r>
    </w:p>
    <w:p w14:paraId="51B1965A" w14:textId="06E0AD53" w:rsidR="00F078C8" w:rsidRDefault="003D6EF7" w:rsidP="00F078C8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d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相关</w:t>
      </w:r>
      <w:proofErr w:type="gramStart"/>
      <w:r>
        <w:rPr>
          <w:rFonts w:asciiTheme="minorEastAsia" w:hAnsiTheme="minorEastAsia" w:cs="Helvetica" w:hint="eastAsia"/>
          <w:b/>
          <w:sz w:val="18"/>
          <w:lang w:eastAsia="ja-JP"/>
        </w:rPr>
        <w:t>系数</w:t>
      </w:r>
      <w:proofErr w:type="gramEnd"/>
    </w:p>
    <w:p w14:paraId="24E1E253" w14:textId="79DE0890" w:rsidR="00F078C8" w:rsidRDefault="00F078C8" w:rsidP="00F078C8">
      <w:pPr>
        <w:pStyle w:val="a"/>
        <w:numPr>
          <w:ilvl w:val="0"/>
          <w:numId w:val="0"/>
        </w:numPr>
        <w:spacing w:beforeLines="50" w:before="120"/>
        <w:ind w:left="432" w:hanging="432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 xml:space="preserve">         6</w:t>
      </w:r>
      <w:r w:rsidRPr="005772B5"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模型构建</w:t>
      </w:r>
    </w:p>
    <w:p w14:paraId="55FB7818" w14:textId="5146FAF6" w:rsidR="00F078C8" w:rsidRDefault="00F078C8" w:rsidP="00F078C8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>a.</w:t>
      </w:r>
      <w:r w:rsidR="008878E2">
        <w:rPr>
          <w:rFonts w:asciiTheme="minorEastAsia" w:hAnsiTheme="minorEastAsia" w:cs="Helvetica" w:hint="eastAsia"/>
          <w:b/>
          <w:sz w:val="18"/>
          <w:lang w:eastAsia="ja-JP"/>
        </w:rPr>
        <w:t>回归</w:t>
      </w:r>
    </w:p>
    <w:p w14:paraId="1C71F2B8" w14:textId="48384DCE" w:rsidR="008878E2" w:rsidRDefault="008878E2" w:rsidP="00F078C8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b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分类</w:t>
      </w:r>
    </w:p>
    <w:p w14:paraId="330DA0E4" w14:textId="21ACD4D3" w:rsidR="008878E2" w:rsidRDefault="008878E2" w:rsidP="00F078C8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c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聚类</w:t>
      </w:r>
    </w:p>
    <w:p w14:paraId="7E6D6782" w14:textId="202EE808" w:rsidR="008878E2" w:rsidRDefault="008878E2" w:rsidP="00F078C8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d.推荐</w:t>
      </w:r>
    </w:p>
    <w:p w14:paraId="2CE7F693" w14:textId="2F3A70EA" w:rsidR="00BD5911" w:rsidRDefault="00BD5911" w:rsidP="002B06B2">
      <w:pPr>
        <w:pStyle w:val="a"/>
        <w:numPr>
          <w:ilvl w:val="0"/>
          <w:numId w:val="0"/>
        </w:numPr>
        <w:spacing w:beforeLines="50" w:before="120"/>
        <w:ind w:left="432" w:hanging="432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</w:t>
      </w:r>
      <w:r w:rsidR="002B06B2"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</w:t>
      </w:r>
      <w:r>
        <w:rPr>
          <w:rFonts w:asciiTheme="minorEastAsia" w:hAnsiTheme="minorEastAsia" w:cs="Helvetica" w:hint="eastAsia"/>
          <w:b/>
          <w:sz w:val="18"/>
          <w:lang w:eastAsia="ja-JP"/>
        </w:rPr>
        <w:t xml:space="preserve"> 7.</w:t>
      </w:r>
      <w:r w:rsidR="002B06B2">
        <w:rPr>
          <w:rFonts w:asciiTheme="minorEastAsia" w:hAnsiTheme="minorEastAsia" w:cs="Helvetica" w:hint="eastAsia"/>
          <w:b/>
          <w:sz w:val="18"/>
          <w:lang w:eastAsia="ja-JP"/>
        </w:rPr>
        <w:t>模型评测</w:t>
      </w:r>
    </w:p>
    <w:p w14:paraId="0B1CECCD" w14:textId="30C8F96F" w:rsidR="002B06B2" w:rsidRDefault="002B06B2" w:rsidP="002B06B2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>a.</w:t>
      </w:r>
      <w:r>
        <w:rPr>
          <w:rFonts w:asciiTheme="minorEastAsia" w:hAnsiTheme="minorEastAsia" w:cs="Helvetica" w:hint="eastAsia"/>
          <w:b/>
          <w:sz w:val="18"/>
          <w:lang w:eastAsia="ja-JP"/>
        </w:rPr>
        <w:t>多模型对比</w:t>
      </w:r>
    </w:p>
    <w:p w14:paraId="2915D571" w14:textId="7FAB9E82" w:rsidR="002B06B2" w:rsidRDefault="002B06B2" w:rsidP="002B06B2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>b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模型优化</w:t>
      </w:r>
    </w:p>
    <w:p w14:paraId="52328B6A" w14:textId="47FCF44A" w:rsidR="00A56DDD" w:rsidRDefault="002B06B2" w:rsidP="00A56DDD">
      <w:pPr>
        <w:pStyle w:val="a"/>
        <w:numPr>
          <w:ilvl w:val="0"/>
          <w:numId w:val="0"/>
        </w:numPr>
        <w:spacing w:beforeLines="50" w:before="120"/>
        <w:ind w:left="432" w:hanging="432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 </w:t>
      </w:r>
      <w:r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 8.模型部署</w:t>
      </w:r>
    </w:p>
    <w:p w14:paraId="50B36077" w14:textId="77777777" w:rsidR="00A56DDD" w:rsidRDefault="00A56DDD" w:rsidP="00A56DDD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18"/>
          <w:lang w:eastAsia="ja-JP"/>
        </w:rPr>
      </w:pPr>
    </w:p>
    <w:p w14:paraId="67DE320A" w14:textId="6ACDF099" w:rsidR="00A56DDD" w:rsidRDefault="006E27EE" w:rsidP="00A56DDD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21"/>
          <w:lang w:eastAsia="ja-JP"/>
        </w:rPr>
      </w:pPr>
      <w:r>
        <w:rPr>
          <w:rFonts w:asciiTheme="minorEastAsia" w:hAnsiTheme="minorEastAsia" w:cs="Helvetica" w:hint="eastAsia"/>
          <w:b/>
          <w:sz w:val="21"/>
          <w:lang w:eastAsia="ja-JP"/>
        </w:rPr>
        <w:t>常用分析工具</w:t>
      </w:r>
    </w:p>
    <w:p w14:paraId="34950266" w14:textId="6250178D" w:rsidR="00A56DDD" w:rsidRDefault="006E27EE" w:rsidP="00DE2F21">
      <w:pPr>
        <w:pStyle w:val="a"/>
        <w:numPr>
          <w:ilvl w:val="0"/>
          <w:numId w:val="0"/>
        </w:numPr>
        <w:spacing w:after="100"/>
        <w:ind w:left="431" w:firstLine="289"/>
        <w:rPr>
          <w:rFonts w:asciiTheme="minorEastAsia" w:hAnsiTheme="minorEastAsia" w:cs="Helvetica" w:hint="eastAsia"/>
          <w:b/>
          <w:sz w:val="21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>1.</w:t>
      </w:r>
      <w:r w:rsidR="00FD68A9">
        <w:rPr>
          <w:rFonts w:asciiTheme="minorEastAsia" w:hAnsiTheme="minorEastAsia" w:cs="Helvetica" w:hint="eastAsia"/>
          <w:b/>
          <w:sz w:val="18"/>
          <w:lang w:eastAsia="ja-JP"/>
        </w:rPr>
        <w:t>学术型</w:t>
      </w:r>
    </w:p>
    <w:p w14:paraId="35A46F9D" w14:textId="4447C8FF" w:rsidR="00FD68A9" w:rsidRDefault="00FD68A9" w:rsidP="00755E91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 xml:space="preserve"> </w:t>
      </w:r>
      <w:r w:rsidR="00755E91"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    </w:t>
      </w:r>
      <w:proofErr w:type="spellStart"/>
      <w:proofErr w:type="gramStart"/>
      <w:r>
        <w:rPr>
          <w:rFonts w:asciiTheme="minorEastAsia" w:hAnsiTheme="minorEastAsia" w:cs="Helvetica" w:hint="eastAsia"/>
          <w:b/>
          <w:sz w:val="18"/>
          <w:lang w:eastAsia="ja-JP"/>
        </w:rPr>
        <w:t>a.</w:t>
      </w:r>
      <w:r w:rsidR="00755E91">
        <w:rPr>
          <w:rFonts w:asciiTheme="minorEastAsia" w:hAnsiTheme="minorEastAsia" w:cs="Helvetica" w:hint="eastAsia"/>
          <w:b/>
          <w:sz w:val="18"/>
          <w:lang w:eastAsia="ja-JP"/>
        </w:rPr>
        <w:t>excel</w:t>
      </w:r>
      <w:proofErr w:type="spellEnd"/>
      <w:proofErr w:type="gramEnd"/>
    </w:p>
    <w:p w14:paraId="6D2B7D53" w14:textId="126FACA9" w:rsidR="00755E91" w:rsidRDefault="00755E91" w:rsidP="00755E91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 xml:space="preserve">        </w:t>
      </w:r>
      <w:proofErr w:type="spellStart"/>
      <w:proofErr w:type="gramStart"/>
      <w:r>
        <w:rPr>
          <w:rFonts w:asciiTheme="minorEastAsia" w:hAnsiTheme="minorEastAsia" w:cs="Helvetica" w:hint="eastAsia"/>
          <w:b/>
          <w:sz w:val="18"/>
          <w:lang w:eastAsia="ja-JP"/>
        </w:rPr>
        <w:t>b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 w:rsidR="00A31627">
        <w:rPr>
          <w:rFonts w:asciiTheme="minorEastAsia" w:hAnsiTheme="minorEastAsia" w:cs="Helvetica" w:hint="eastAsia"/>
          <w:b/>
          <w:sz w:val="18"/>
          <w:lang w:eastAsia="ja-JP"/>
        </w:rPr>
        <w:t>matlab</w:t>
      </w:r>
      <w:proofErr w:type="spellEnd"/>
      <w:proofErr w:type="gramEnd"/>
    </w:p>
    <w:p w14:paraId="4BDFB26A" w14:textId="62B04E15" w:rsidR="00755E91" w:rsidRDefault="00755E91" w:rsidP="00755E91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 xml:space="preserve">        </w:t>
      </w:r>
      <w:proofErr w:type="spellStart"/>
      <w:r>
        <w:rPr>
          <w:rFonts w:asciiTheme="minorEastAsia" w:hAnsiTheme="minorEastAsia" w:cs="Helvetica" w:hint="eastAsia"/>
          <w:b/>
          <w:sz w:val="18"/>
          <w:lang w:eastAsia="ja-JP"/>
        </w:rPr>
        <w:t>c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 w:rsidR="00A31627">
        <w:rPr>
          <w:rFonts w:asciiTheme="minorEastAsia" w:hAnsiTheme="minorEastAsia" w:cs="Helvetica" w:hint="eastAsia"/>
          <w:b/>
          <w:sz w:val="18"/>
          <w:lang w:eastAsia="ja-JP"/>
        </w:rPr>
        <w:t>R</w:t>
      </w:r>
      <w:proofErr w:type="spellEnd"/>
    </w:p>
    <w:p w14:paraId="03180C08" w14:textId="1F85983F" w:rsidR="00A31627" w:rsidRDefault="00A31627" w:rsidP="00A31627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    </w:t>
      </w:r>
      <w:proofErr w:type="spellStart"/>
      <w:r>
        <w:rPr>
          <w:rFonts w:asciiTheme="minorEastAsia" w:hAnsiTheme="minorEastAsia" w:cs="Helvetica" w:hint="eastAsia"/>
          <w:b/>
          <w:sz w:val="18"/>
          <w:lang w:eastAsia="ja-JP"/>
        </w:rPr>
        <w:t>d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SPSS</w:t>
      </w:r>
      <w:proofErr w:type="spellEnd"/>
    </w:p>
    <w:p w14:paraId="611BE1BF" w14:textId="45BC4421" w:rsidR="00DE2F21" w:rsidRDefault="00DE2F21" w:rsidP="00DE2F21">
      <w:pPr>
        <w:pStyle w:val="a"/>
        <w:numPr>
          <w:ilvl w:val="0"/>
          <w:numId w:val="0"/>
        </w:numPr>
        <w:spacing w:beforeLines="50" w:before="120" w:after="100"/>
        <w:ind w:left="431" w:firstLine="289"/>
        <w:rPr>
          <w:rFonts w:asciiTheme="minorEastAsia" w:hAnsiTheme="minorEastAsia" w:cs="Helvetica" w:hint="eastAsia"/>
          <w:b/>
          <w:sz w:val="21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>2</w:t>
      </w:r>
      <w:r>
        <w:rPr>
          <w:rFonts w:asciiTheme="minorEastAsia" w:hAnsiTheme="minorEastAsia" w:cs="Helvetica" w:hint="eastAsia"/>
          <w:b/>
          <w:sz w:val="18"/>
          <w:lang w:eastAsia="ja-JP"/>
        </w:rPr>
        <w:t>.</w:t>
      </w:r>
      <w:r>
        <w:rPr>
          <w:rFonts w:asciiTheme="minorEastAsia" w:hAnsiTheme="minorEastAsia" w:cs="Helvetica" w:hint="eastAsia"/>
          <w:b/>
          <w:sz w:val="18"/>
          <w:lang w:eastAsia="ja-JP"/>
        </w:rPr>
        <w:t>工程化</w:t>
      </w:r>
    </w:p>
    <w:p w14:paraId="741CF06A" w14:textId="3410DEFC" w:rsidR="00DE2F21" w:rsidRDefault="00DE2F21" w:rsidP="00A31627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    </w:t>
      </w:r>
      <w:r w:rsidR="00143AEE">
        <w:rPr>
          <w:rFonts w:asciiTheme="minorEastAsia" w:hAnsiTheme="minorEastAsia" w:cs="Helvetica" w:hint="eastAsia"/>
          <w:b/>
          <w:sz w:val="18"/>
          <w:lang w:eastAsia="ja-JP"/>
        </w:rPr>
        <w:t>Python</w:t>
      </w:r>
    </w:p>
    <w:p w14:paraId="6392B2AC" w14:textId="38127CDF" w:rsidR="00890ABB" w:rsidRDefault="00890ABB" w:rsidP="00A31627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  <w:t xml:space="preserve">     Spark</w:t>
      </w:r>
      <w:r w:rsidR="00230078">
        <w:rPr>
          <w:rFonts w:asciiTheme="minorEastAsia" w:hAnsiTheme="minorEastAsia" w:cs="Helvetica" w:hint="eastAsia"/>
          <w:b/>
          <w:sz w:val="18"/>
          <w:lang w:eastAsia="ja-JP"/>
        </w:rPr>
        <w:t xml:space="preserve"> </w:t>
      </w:r>
      <w:proofErr w:type="spellStart"/>
      <w:r w:rsidR="00230078">
        <w:rPr>
          <w:rFonts w:asciiTheme="minorEastAsia" w:hAnsiTheme="minorEastAsia" w:cs="Helvetica" w:hint="eastAsia"/>
          <w:b/>
          <w:sz w:val="18"/>
          <w:lang w:eastAsia="ja-JP"/>
        </w:rPr>
        <w:t>mllib</w:t>
      </w:r>
      <w:proofErr w:type="spellEnd"/>
    </w:p>
    <w:p w14:paraId="402FE1A2" w14:textId="77777777" w:rsidR="00802924" w:rsidRDefault="00802924" w:rsidP="00A31627">
      <w:pPr>
        <w:pStyle w:val="a"/>
        <w:numPr>
          <w:ilvl w:val="0"/>
          <w:numId w:val="0"/>
        </w:numPr>
        <w:spacing w:after="0"/>
        <w:ind w:left="431"/>
        <w:rPr>
          <w:rFonts w:asciiTheme="minorEastAsia" w:hAnsiTheme="minorEastAsia" w:cs="Helvetica" w:hint="eastAsia"/>
          <w:b/>
          <w:sz w:val="18"/>
          <w:lang w:eastAsia="ja-JP"/>
        </w:rPr>
      </w:pPr>
    </w:p>
    <w:p w14:paraId="71B57B70" w14:textId="00F4C0C2" w:rsidR="00802924" w:rsidRDefault="00802924" w:rsidP="00802924">
      <w:pPr>
        <w:pStyle w:val="a"/>
        <w:numPr>
          <w:ilvl w:val="0"/>
          <w:numId w:val="0"/>
        </w:numPr>
        <w:ind w:left="432"/>
        <w:rPr>
          <w:rFonts w:asciiTheme="minorEastAsia" w:hAnsiTheme="minorEastAsia" w:cs="Helvetica" w:hint="eastAsia"/>
          <w:b/>
          <w:sz w:val="21"/>
          <w:lang w:eastAsia="ja-JP"/>
        </w:rPr>
      </w:pPr>
      <w:r>
        <w:rPr>
          <w:rFonts w:asciiTheme="minorEastAsia" w:hAnsiTheme="minorEastAsia" w:cs="Helvetica" w:hint="eastAsia"/>
          <w:b/>
          <w:sz w:val="21"/>
          <w:lang w:eastAsia="ja-JP"/>
        </w:rPr>
        <w:t>工程化工具推荐</w:t>
      </w:r>
    </w:p>
    <w:p w14:paraId="35644257" w14:textId="22BDA9FB" w:rsidR="00D977F8" w:rsidRDefault="00802924" w:rsidP="00802924">
      <w:pPr>
        <w:pStyle w:val="a"/>
        <w:numPr>
          <w:ilvl w:val="0"/>
          <w:numId w:val="0"/>
        </w:numPr>
        <w:spacing w:after="0"/>
        <w:rPr>
          <w:rFonts w:asciiTheme="minorEastAsia" w:hAnsiTheme="minorEastAsia" w:cs="Helvetica" w:hint="eastAsia"/>
          <w:b/>
          <w:sz w:val="18"/>
          <w:lang w:eastAsia="ja-JP"/>
        </w:rPr>
      </w:pPr>
      <w:r>
        <w:rPr>
          <w:rFonts w:asciiTheme="minorEastAsia" w:hAnsiTheme="minorEastAsia" w:cs="Helvetica" w:hint="eastAsia"/>
          <w:b/>
          <w:sz w:val="18"/>
          <w:lang w:eastAsia="ja-JP"/>
        </w:rPr>
        <w:tab/>
      </w:r>
      <w:r w:rsidR="00EB5634" w:rsidRPr="00EB5634">
        <w:rPr>
          <w:rFonts w:asciiTheme="minorEastAsia" w:hAnsiTheme="minorEastAsia" w:cs="Helvetica"/>
          <w:b/>
          <w:sz w:val="18"/>
          <w:lang w:eastAsia="ja-JP"/>
        </w:rPr>
        <w:drawing>
          <wp:inline distT="0" distB="0" distL="0" distR="0" wp14:anchorId="585EAA96" wp14:editId="52213319">
            <wp:extent cx="1765935" cy="1066368"/>
            <wp:effectExtent l="0" t="0" r="12065" b="63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1818" cy="107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6CC">
        <w:rPr>
          <w:rFonts w:asciiTheme="minorEastAsia" w:hAnsiTheme="minorEastAsia" w:cs="Helvetica" w:hint="eastAsia"/>
          <w:b/>
          <w:sz w:val="18"/>
          <w:lang w:eastAsia="ja-JP"/>
        </w:rPr>
        <w:t xml:space="preserve">  </w:t>
      </w:r>
      <w:r w:rsidR="004906CC" w:rsidRPr="004906CC">
        <w:rPr>
          <w:rFonts w:asciiTheme="minorEastAsia" w:hAnsiTheme="minorEastAsia" w:cs="Helvetica"/>
          <w:b/>
          <w:sz w:val="18"/>
          <w:lang w:eastAsia="ja-JP"/>
        </w:rPr>
        <w:drawing>
          <wp:inline distT="0" distB="0" distL="0" distR="0" wp14:anchorId="612ECA90" wp14:editId="7661C5BF">
            <wp:extent cx="2388430" cy="1060844"/>
            <wp:effectExtent l="0" t="0" r="0" b="635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2881" cy="10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D10E" w14:textId="77777777" w:rsidR="004906CC" w:rsidRPr="00755E91" w:rsidRDefault="004906CC" w:rsidP="00802924">
      <w:pPr>
        <w:pStyle w:val="a"/>
        <w:numPr>
          <w:ilvl w:val="0"/>
          <w:numId w:val="0"/>
        </w:numPr>
        <w:spacing w:after="0"/>
        <w:rPr>
          <w:rFonts w:asciiTheme="minorEastAsia" w:hAnsiTheme="minorEastAsia" w:cs="Helvetica" w:hint="eastAsia"/>
          <w:b/>
          <w:sz w:val="18"/>
          <w:lang w:eastAsia="ja-JP"/>
        </w:rPr>
      </w:pPr>
    </w:p>
    <w:p w14:paraId="571E09B2" w14:textId="63B53B3E" w:rsidR="00533586" w:rsidRDefault="005951F2" w:rsidP="00FB051B">
      <w:pPr>
        <w:pStyle w:val="a"/>
      </w:pPr>
      <w:r>
        <w:rPr>
          <w:rFonts w:hint="eastAsia"/>
        </w:rPr>
        <w:t>预备环境</w:t>
      </w:r>
    </w:p>
    <w:p w14:paraId="3AAE983C" w14:textId="2A30C65E" w:rsidR="005951F2" w:rsidRDefault="005951F2" w:rsidP="005951F2">
      <w:pPr>
        <w:pStyle w:val="a"/>
        <w:numPr>
          <w:ilvl w:val="0"/>
          <w:numId w:val="5"/>
        </w:numPr>
      </w:pPr>
      <w:r>
        <w:rPr>
          <w:rFonts w:hint="eastAsia"/>
        </w:rPr>
        <w:t xml:space="preserve">Python3 </w:t>
      </w:r>
      <w:r>
        <w:rPr>
          <w:rFonts w:hint="eastAsia"/>
        </w:rPr>
        <w:t>解释器</w:t>
      </w:r>
    </w:p>
    <w:p w14:paraId="2599DED6" w14:textId="4B3A9682" w:rsidR="00BF0D44" w:rsidRDefault="00413B65" w:rsidP="00BF0D44">
      <w:pPr>
        <w:pStyle w:val="a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Anaconda</w:t>
      </w:r>
      <w:r>
        <w:rPr>
          <w:rFonts w:hint="eastAsia"/>
        </w:rPr>
        <w:t>安装文件</w:t>
      </w:r>
    </w:p>
    <w:p w14:paraId="21ACCEDF" w14:textId="77777777" w:rsidR="00BF0D44" w:rsidRDefault="00BF0D44" w:rsidP="00BF0D44">
      <w:pPr>
        <w:pStyle w:val="a"/>
        <w:numPr>
          <w:ilvl w:val="0"/>
          <w:numId w:val="0"/>
        </w:numPr>
        <w:ind w:left="432" w:hanging="432"/>
      </w:pPr>
    </w:p>
    <w:p w14:paraId="39122AFD" w14:textId="602E6CAC" w:rsidR="00E0355B" w:rsidRDefault="00A919DF" w:rsidP="006F1635">
      <w:pPr>
        <w:pStyle w:val="a"/>
      </w:pP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NoteBook</w:t>
      </w:r>
      <w:bookmarkStart w:id="0" w:name="_GoBack"/>
      <w:bookmarkEnd w:id="0"/>
      <w:proofErr w:type="spellEnd"/>
      <w:r>
        <w:rPr>
          <w:rFonts w:hint="eastAsia"/>
        </w:rPr>
        <w:t>基础</w:t>
      </w:r>
    </w:p>
    <w:p w14:paraId="1938D0AA" w14:textId="4D12022D" w:rsidR="00930252" w:rsidRDefault="00930252" w:rsidP="00930252">
      <w:pPr>
        <w:pStyle w:val="a"/>
        <w:numPr>
          <w:ilvl w:val="0"/>
          <w:numId w:val="7"/>
        </w:numPr>
      </w:pPr>
      <w:r>
        <w:rPr>
          <w:rFonts w:hint="eastAsia"/>
        </w:rPr>
        <w:t>基本使用</w:t>
      </w:r>
    </w:p>
    <w:p w14:paraId="5D7E305B" w14:textId="25DB6EF7" w:rsidR="00930252" w:rsidRDefault="008B2220" w:rsidP="00930252">
      <w:pPr>
        <w:pStyle w:val="a"/>
        <w:numPr>
          <w:ilvl w:val="0"/>
          <w:numId w:val="7"/>
        </w:numPr>
      </w:pPr>
      <w:r>
        <w:rPr>
          <w:rFonts w:hint="eastAsia"/>
        </w:rPr>
        <w:t>魔法指令</w:t>
      </w:r>
    </w:p>
    <w:p w14:paraId="7213E52A" w14:textId="6175174D" w:rsidR="00AC6665" w:rsidRPr="00B5478C" w:rsidRDefault="009378E5" w:rsidP="00EA5101">
      <w:pPr>
        <w:pStyle w:val="a"/>
        <w:numPr>
          <w:ilvl w:val="0"/>
          <w:numId w:val="0"/>
        </w:numPr>
        <w:ind w:left="1440"/>
      </w:pPr>
      <w:r>
        <w:rPr>
          <w:rFonts w:hint="eastAsia"/>
        </w:rPr>
        <w:t>%run xxx.py</w:t>
      </w:r>
      <w:r w:rsidR="00C12F11">
        <w:rPr>
          <w:rFonts w:hint="eastAsia"/>
        </w:rPr>
        <w:t xml:space="preserve">  </w:t>
      </w:r>
      <w:r w:rsidR="00FB0295" w:rsidRPr="00B5478C">
        <w:rPr>
          <w:rFonts w:hint="eastAsia"/>
        </w:rPr>
        <w:t>加载单一脚本</w:t>
      </w:r>
    </w:p>
    <w:p w14:paraId="2D7E8713" w14:textId="60D36AAE" w:rsidR="004E2990" w:rsidRPr="002F7E27" w:rsidRDefault="00DE3A5C" w:rsidP="002F7E27">
      <w:pPr>
        <w:ind w:left="1440"/>
        <w:rPr>
          <w:rFonts w:ascii="SimSun" w:eastAsia="SimSun" w:hAnsi="SimSun" w:cs="SimSun"/>
          <w:color w:val="2F2F2F"/>
          <w:shd w:val="clear" w:color="auto" w:fill="FFFFFF"/>
        </w:rPr>
      </w:pPr>
      <w:r w:rsidRPr="00DE3A5C">
        <w:lastRenderedPageBreak/>
        <w:t>%</w:t>
      </w:r>
      <w:proofErr w:type="spellStart"/>
      <w:r w:rsidRPr="00DE3A5C">
        <w:t>timeit</w:t>
      </w:r>
      <w:proofErr w:type="spellEnd"/>
      <w:r w:rsidR="00C12F11" w:rsidRPr="00C12F11">
        <w:rPr>
          <w:rFonts w:ascii="SimSun" w:eastAsia="SimSun" w:hAnsi="SimSun" w:cs="SimSun"/>
          <w:color w:val="2F2F2F"/>
          <w:shd w:val="clear" w:color="auto" w:fill="FFFFFF"/>
        </w:rPr>
        <w:t>执</w:t>
      </w:r>
      <w:r w:rsidR="00B517CE">
        <w:t>行</w:t>
      </w:r>
      <w:r w:rsidR="00B517CE">
        <w:rPr>
          <w:rFonts w:hint="eastAsia"/>
        </w:rPr>
        <w:t>适当次数的程序代码</w:t>
      </w:r>
      <w:r w:rsidR="00C12F11" w:rsidRPr="003C36E7">
        <w:rPr>
          <w:rFonts w:ascii="SimSun" w:eastAsia="SimSun" w:hAnsi="SimSun" w:cs="SimSun"/>
          <w:color w:val="2F2F2F"/>
          <w:shd w:val="clear" w:color="auto" w:fill="FFFFFF"/>
        </w:rPr>
        <w:t>，然后给出运行最快3次的平均值。</w:t>
      </w:r>
    </w:p>
    <w:p w14:paraId="30852AA8" w14:textId="4FC3E5BC" w:rsidR="0038104C" w:rsidRDefault="009C5464" w:rsidP="00DE3A5C">
      <w:pPr>
        <w:pStyle w:val="a"/>
        <w:numPr>
          <w:ilvl w:val="0"/>
          <w:numId w:val="0"/>
        </w:numPr>
        <w:ind w:left="1440"/>
      </w:pPr>
      <w:r w:rsidRPr="009C5464">
        <w:rPr>
          <w:noProof/>
        </w:rPr>
        <w:drawing>
          <wp:inline distT="0" distB="0" distL="0" distR="0" wp14:anchorId="29513783" wp14:editId="397F1627">
            <wp:extent cx="4994910" cy="371838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7601" cy="3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F65F" w14:textId="5A636193" w:rsidR="009C5464" w:rsidRDefault="00C3085C" w:rsidP="00DE3A5C">
      <w:pPr>
        <w:pStyle w:val="a"/>
        <w:numPr>
          <w:ilvl w:val="0"/>
          <w:numId w:val="0"/>
        </w:numPr>
        <w:ind w:left="1440"/>
      </w:pPr>
      <w:r w:rsidRPr="00C3085C">
        <w:rPr>
          <w:noProof/>
        </w:rPr>
        <w:drawing>
          <wp:inline distT="0" distB="0" distL="0" distR="0" wp14:anchorId="31A335B2" wp14:editId="6DF38317">
            <wp:extent cx="4994910" cy="640203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38" cy="64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3541" w14:textId="5562F525" w:rsidR="002433CE" w:rsidRDefault="002433CE" w:rsidP="00DE3A5C">
      <w:pPr>
        <w:pStyle w:val="a"/>
        <w:numPr>
          <w:ilvl w:val="0"/>
          <w:numId w:val="0"/>
        </w:numPr>
        <w:ind w:left="1440"/>
      </w:pPr>
      <w:r>
        <w:rPr>
          <w:rFonts w:hint="eastAsia"/>
        </w:rPr>
        <w:t xml:space="preserve">%time </w:t>
      </w:r>
      <w:r w:rsidR="00643B38">
        <w:rPr>
          <w:rFonts w:hint="eastAsia"/>
        </w:rPr>
        <w:t>代码执行一次的运行时间</w:t>
      </w:r>
    </w:p>
    <w:p w14:paraId="1840959C" w14:textId="16546AD5" w:rsidR="002433CE" w:rsidRDefault="00855A88" w:rsidP="00DE3A5C">
      <w:pPr>
        <w:pStyle w:val="a"/>
        <w:numPr>
          <w:ilvl w:val="0"/>
          <w:numId w:val="0"/>
        </w:numPr>
        <w:ind w:left="1440"/>
      </w:pPr>
      <w:r w:rsidRPr="00855A88">
        <w:rPr>
          <w:noProof/>
        </w:rPr>
        <w:drawing>
          <wp:inline distT="0" distB="0" distL="0" distR="0" wp14:anchorId="3F931A69" wp14:editId="2EBFAD65">
            <wp:extent cx="5504775" cy="48724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1893" cy="4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C546" w14:textId="6F12A459" w:rsidR="00855A88" w:rsidRDefault="007D5194" w:rsidP="00DE3A5C">
      <w:pPr>
        <w:pStyle w:val="a"/>
        <w:numPr>
          <w:ilvl w:val="0"/>
          <w:numId w:val="0"/>
        </w:numPr>
        <w:ind w:left="1440"/>
      </w:pPr>
      <w:r w:rsidRPr="007D5194">
        <w:rPr>
          <w:noProof/>
        </w:rPr>
        <w:drawing>
          <wp:inline distT="0" distB="0" distL="0" distR="0" wp14:anchorId="3937D76E" wp14:editId="362BD073">
            <wp:extent cx="5423535" cy="781056"/>
            <wp:effectExtent l="0" t="0" r="1206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449" cy="81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BA51" w14:textId="5A9D2DC0" w:rsidR="0025015C" w:rsidRDefault="0025015C" w:rsidP="00DE3A5C">
      <w:pPr>
        <w:pStyle w:val="a"/>
        <w:numPr>
          <w:ilvl w:val="0"/>
          <w:numId w:val="0"/>
        </w:numPr>
        <w:ind w:left="1440"/>
      </w:pPr>
      <w:r>
        <w:rPr>
          <w:rFonts w:hint="eastAsia"/>
        </w:rPr>
        <w:t>查看内置魔法命令</w:t>
      </w:r>
    </w:p>
    <w:p w14:paraId="541B5173" w14:textId="123E066A" w:rsidR="0025015C" w:rsidRDefault="0025015C" w:rsidP="00DE3A5C">
      <w:pPr>
        <w:pStyle w:val="a"/>
        <w:numPr>
          <w:ilvl w:val="0"/>
          <w:numId w:val="0"/>
        </w:numPr>
        <w:ind w:left="1440"/>
      </w:pPr>
      <w:r w:rsidRPr="0025015C">
        <w:rPr>
          <w:noProof/>
        </w:rPr>
        <w:drawing>
          <wp:inline distT="0" distB="0" distL="0" distR="0" wp14:anchorId="7088D1B1" wp14:editId="41EFF884">
            <wp:extent cx="5310971" cy="191682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1680" cy="192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ED60" w14:textId="580F6F6D" w:rsidR="00581912" w:rsidRDefault="00BA0C67" w:rsidP="00DE3A5C">
      <w:pPr>
        <w:pStyle w:val="a"/>
        <w:numPr>
          <w:ilvl w:val="0"/>
          <w:numId w:val="0"/>
        </w:numPr>
        <w:ind w:left="1440"/>
      </w:pPr>
      <w:r>
        <w:rPr>
          <w:rFonts w:hint="eastAsia"/>
        </w:rPr>
        <w:t>查看文档</w:t>
      </w:r>
    </w:p>
    <w:p w14:paraId="78E555F4" w14:textId="05FD163C" w:rsidR="00B611B5" w:rsidRDefault="00390BC0" w:rsidP="00DE3A5C">
      <w:pPr>
        <w:pStyle w:val="a"/>
        <w:numPr>
          <w:ilvl w:val="0"/>
          <w:numId w:val="0"/>
        </w:numPr>
        <w:ind w:left="1440"/>
      </w:pPr>
      <w:r w:rsidRPr="00390BC0">
        <w:rPr>
          <w:noProof/>
        </w:rPr>
        <w:drawing>
          <wp:inline distT="0" distB="0" distL="0" distR="0" wp14:anchorId="594AC201" wp14:editId="4C92E4B9">
            <wp:extent cx="5429674" cy="2097405"/>
            <wp:effectExtent l="0" t="0" r="635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0712" cy="210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1B85" w14:textId="77777777" w:rsidR="009678C4" w:rsidRDefault="009678C4" w:rsidP="00DE3A5C">
      <w:pPr>
        <w:pStyle w:val="a"/>
        <w:numPr>
          <w:ilvl w:val="0"/>
          <w:numId w:val="0"/>
        </w:numPr>
        <w:ind w:left="1440"/>
      </w:pPr>
    </w:p>
    <w:p w14:paraId="76CD156C" w14:textId="20A61390" w:rsidR="002606E8" w:rsidRDefault="002606E8" w:rsidP="002606E8">
      <w:pPr>
        <w:pStyle w:val="a"/>
      </w:pP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基础</w:t>
      </w:r>
    </w:p>
    <w:p w14:paraId="11962DF0" w14:textId="1CF6ECAD" w:rsidR="00A70BE9" w:rsidRDefault="00A70BE9" w:rsidP="00A70BE9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</w:rPr>
      </w:pPr>
      <w:proofErr w:type="spellStart"/>
      <w:r w:rsidRPr="008B1898">
        <w:rPr>
          <w:rFonts w:asciiTheme="minorEastAsia" w:hAnsiTheme="minorEastAsia" w:hint="eastAsia"/>
        </w:rPr>
        <w:t>Numpy</w:t>
      </w:r>
      <w:proofErr w:type="spellEnd"/>
      <w:r w:rsidRPr="008B1898">
        <w:rPr>
          <w:rFonts w:asciiTheme="minorEastAsia" w:hAnsiTheme="minorEastAsia" w:hint="eastAsia"/>
        </w:rPr>
        <w:t>的核心就是Array，也就是数组。</w:t>
      </w:r>
    </w:p>
    <w:p w14:paraId="6A993A0A" w14:textId="59B43157" w:rsidR="00AF1F3F" w:rsidRDefault="00AF1F3F" w:rsidP="00A70BE9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通过创建多维数组，将数组看做矩阵来操作。</w:t>
      </w:r>
    </w:p>
    <w:p w14:paraId="6330943F" w14:textId="1AFCB1D8" w:rsidR="00AF1F3F" w:rsidRPr="006F0A2F" w:rsidRDefault="004F7FDA" w:rsidP="00A70BE9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6F0A2F">
        <w:rPr>
          <w:rFonts w:asciiTheme="minorEastAsia" w:hAnsiTheme="minorEastAsia" w:hint="eastAsia"/>
          <w:b/>
          <w:sz w:val="22"/>
        </w:rPr>
        <w:lastRenderedPageBreak/>
        <w:t>导入</w:t>
      </w:r>
      <w:proofErr w:type="spellStart"/>
      <w:r w:rsidRPr="006F0A2F">
        <w:rPr>
          <w:rFonts w:asciiTheme="minorEastAsia" w:hAnsiTheme="minorEastAsia" w:hint="eastAsia"/>
          <w:b/>
          <w:sz w:val="22"/>
        </w:rPr>
        <w:t>Numpy</w:t>
      </w:r>
      <w:proofErr w:type="spellEnd"/>
    </w:p>
    <w:p w14:paraId="3AE6B255" w14:textId="44EAE8AE" w:rsidR="008B1898" w:rsidRDefault="00105B85" w:rsidP="00A70BE9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</w:rPr>
      </w:pPr>
      <w:r w:rsidRPr="00105B85">
        <w:rPr>
          <w:rFonts w:asciiTheme="minorEastAsia" w:hAnsiTheme="minorEastAsia"/>
          <w:noProof/>
        </w:rPr>
        <w:drawing>
          <wp:inline distT="0" distB="0" distL="0" distR="0" wp14:anchorId="02ED2B2A" wp14:editId="346449B5">
            <wp:extent cx="4695972" cy="38808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6962" cy="41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F806" w14:textId="41928D0D" w:rsidR="003A3AC2" w:rsidRPr="006F0A2F" w:rsidRDefault="009E20D0" w:rsidP="003A3AC2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查看</w:t>
      </w:r>
      <w:proofErr w:type="spellStart"/>
      <w:r w:rsidR="003A3AC2" w:rsidRPr="006F0A2F">
        <w:rPr>
          <w:rFonts w:asciiTheme="minorEastAsia" w:hAnsiTheme="minorEastAsia" w:hint="eastAsia"/>
          <w:b/>
          <w:sz w:val="22"/>
        </w:rPr>
        <w:t>Numpy</w:t>
      </w:r>
      <w:proofErr w:type="spellEnd"/>
      <w:r w:rsidR="003A3AC2">
        <w:rPr>
          <w:rFonts w:asciiTheme="minorEastAsia" w:hAnsiTheme="minorEastAsia" w:hint="eastAsia"/>
          <w:b/>
          <w:sz w:val="22"/>
        </w:rPr>
        <w:t>版本</w:t>
      </w:r>
    </w:p>
    <w:p w14:paraId="066C7B86" w14:textId="3DCCA3D2" w:rsidR="00105B85" w:rsidRDefault="000B78B3" w:rsidP="00A70BE9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</w:rPr>
      </w:pPr>
      <w:r w:rsidRPr="000B78B3">
        <w:rPr>
          <w:rFonts w:asciiTheme="minorEastAsia" w:hAnsiTheme="minorEastAsia"/>
          <w:noProof/>
        </w:rPr>
        <w:drawing>
          <wp:inline distT="0" distB="0" distL="0" distR="0" wp14:anchorId="6EB5896D" wp14:editId="01B2ED6F">
            <wp:extent cx="4115860" cy="551244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4505" cy="57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442F" w14:textId="36AF9D43" w:rsidR="000B78B3" w:rsidRDefault="00DC4FC0" w:rsidP="00A70BE9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DC4FC0">
        <w:rPr>
          <w:rFonts w:asciiTheme="minorEastAsia" w:hAnsiTheme="minorEastAsia" w:hint="eastAsia"/>
          <w:b/>
          <w:sz w:val="22"/>
        </w:rPr>
        <w:t>创建Array</w:t>
      </w:r>
    </w:p>
    <w:p w14:paraId="73E0ADFE" w14:textId="10AE1354" w:rsidR="00DC4FC0" w:rsidRDefault="00E05F55" w:rsidP="00A70BE9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E05F55">
        <w:rPr>
          <w:rFonts w:asciiTheme="minorEastAsia" w:hAnsiTheme="minorEastAsia"/>
          <w:b/>
          <w:noProof/>
          <w:sz w:val="22"/>
        </w:rPr>
        <w:drawing>
          <wp:inline distT="0" distB="0" distL="0" distR="0" wp14:anchorId="0128497F" wp14:editId="16A655C6">
            <wp:extent cx="5379573" cy="480926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8472" cy="49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51CB" w14:textId="04C83C8D" w:rsidR="00E05F55" w:rsidRDefault="00C1032B" w:rsidP="00A70BE9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查看元素类型</w:t>
      </w:r>
    </w:p>
    <w:p w14:paraId="10C7B289" w14:textId="02F83EA0" w:rsidR="00C1032B" w:rsidRDefault="00920D90" w:rsidP="00A70BE9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920D90">
        <w:rPr>
          <w:rFonts w:asciiTheme="minorEastAsia" w:hAnsiTheme="minorEastAsia"/>
          <w:b/>
          <w:noProof/>
          <w:sz w:val="22"/>
        </w:rPr>
        <w:drawing>
          <wp:inline distT="0" distB="0" distL="0" distR="0" wp14:anchorId="08872FC8" wp14:editId="3DB01A15">
            <wp:extent cx="5732145" cy="396875"/>
            <wp:effectExtent l="0" t="0" r="825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7E6F" w14:textId="6121A2AE" w:rsidR="00920D90" w:rsidRDefault="00625064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创建</w:t>
      </w:r>
      <w:r w:rsidR="006B79C6">
        <w:rPr>
          <w:rFonts w:asciiTheme="minorEastAsia" w:hAnsiTheme="minorEastAsia" w:hint="eastAsia"/>
          <w:b/>
          <w:sz w:val="22"/>
        </w:rPr>
        <w:t>零数组</w:t>
      </w:r>
    </w:p>
    <w:p w14:paraId="4FE60A9F" w14:textId="3562A6D7" w:rsidR="006B79C6" w:rsidRDefault="00E86D63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E86D63">
        <w:rPr>
          <w:rFonts w:asciiTheme="minorEastAsia" w:hAnsiTheme="minorEastAsia"/>
          <w:b/>
          <w:noProof/>
          <w:sz w:val="22"/>
        </w:rPr>
        <w:drawing>
          <wp:inline distT="0" distB="0" distL="0" distR="0" wp14:anchorId="24A75CF3" wp14:editId="02B25A83">
            <wp:extent cx="5732145" cy="161036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76C0" w14:textId="55C3F472" w:rsidR="000447E6" w:rsidRDefault="00E367D8" w:rsidP="000447E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创建</w:t>
      </w:r>
      <w:r w:rsidR="000447E6">
        <w:rPr>
          <w:rFonts w:asciiTheme="minorEastAsia" w:hAnsiTheme="minorEastAsia" w:hint="eastAsia"/>
          <w:b/>
          <w:sz w:val="22"/>
        </w:rPr>
        <w:t>全一数组</w:t>
      </w:r>
    </w:p>
    <w:p w14:paraId="0F470BCA" w14:textId="261B3AAD" w:rsidR="00E86D63" w:rsidRDefault="00653D70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653D70">
        <w:rPr>
          <w:rFonts w:asciiTheme="minorEastAsia" w:hAnsiTheme="minorEastAsia"/>
          <w:b/>
          <w:noProof/>
          <w:sz w:val="22"/>
        </w:rPr>
        <w:drawing>
          <wp:inline distT="0" distB="0" distL="0" distR="0" wp14:anchorId="7DA6BA90" wp14:editId="5C27E26F">
            <wp:extent cx="5732145" cy="111950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0E68" w14:textId="4E75DD25" w:rsidR="007A4442" w:rsidRDefault="00E367D8" w:rsidP="00E367D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</w:r>
      <w:r w:rsidR="00676058">
        <w:rPr>
          <w:rFonts w:asciiTheme="minorEastAsia" w:hAnsiTheme="minorEastAsia" w:hint="eastAsia"/>
          <w:b/>
          <w:sz w:val="22"/>
        </w:rPr>
        <w:t>创建指定值矩阵</w:t>
      </w:r>
    </w:p>
    <w:p w14:paraId="12F65610" w14:textId="3A5D1F68" w:rsidR="0084203E" w:rsidRDefault="00AC3B96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AC3B96">
        <w:rPr>
          <w:rFonts w:asciiTheme="minorEastAsia" w:hAnsiTheme="minorEastAsia"/>
          <w:b/>
          <w:noProof/>
          <w:sz w:val="22"/>
        </w:rPr>
        <w:drawing>
          <wp:inline distT="0" distB="0" distL="0" distR="0" wp14:anchorId="218AA343" wp14:editId="478BBCF3">
            <wp:extent cx="5342069" cy="111847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9433" cy="112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673" w14:textId="7DEEDF41" w:rsidR="00AC3B96" w:rsidRDefault="002A09F2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proofErr w:type="spellStart"/>
      <w:r>
        <w:rPr>
          <w:rFonts w:asciiTheme="minorEastAsia" w:hAnsiTheme="minorEastAsia"/>
          <w:b/>
          <w:sz w:val="22"/>
        </w:rPr>
        <w:t>a</w:t>
      </w:r>
      <w:r w:rsidR="002E3581">
        <w:rPr>
          <w:rFonts w:asciiTheme="minorEastAsia" w:hAnsiTheme="minorEastAsia"/>
          <w:b/>
          <w:sz w:val="22"/>
        </w:rPr>
        <w:t>range</w:t>
      </w:r>
      <w:proofErr w:type="spellEnd"/>
    </w:p>
    <w:p w14:paraId="5AC608B8" w14:textId="5306099C" w:rsidR="002E3581" w:rsidRDefault="004C7BB1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4C7BB1">
        <w:rPr>
          <w:rFonts w:asciiTheme="minorEastAsia" w:hAnsiTheme="minorEastAsia"/>
          <w:b/>
          <w:noProof/>
          <w:sz w:val="22"/>
        </w:rPr>
        <w:lastRenderedPageBreak/>
        <w:drawing>
          <wp:inline distT="0" distB="0" distL="0" distR="0" wp14:anchorId="29AB78C5" wp14:editId="776C0E1F">
            <wp:extent cx="4810272" cy="86592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2358" cy="8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FC7" w14:textId="330EEBDD" w:rsidR="004C7BB1" w:rsidRPr="00363321" w:rsidRDefault="004C7BB1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FF0000"/>
          <w:sz w:val="22"/>
        </w:rPr>
      </w:pPr>
      <w:r w:rsidRPr="00363321">
        <w:rPr>
          <w:rFonts w:asciiTheme="minorEastAsia" w:hAnsiTheme="minorEastAsia" w:hint="eastAsia"/>
          <w:b/>
          <w:color w:val="FF0000"/>
          <w:sz w:val="22"/>
        </w:rPr>
        <w:t>与range()不同的是，</w:t>
      </w:r>
      <w:proofErr w:type="spellStart"/>
      <w:r w:rsidRPr="00363321">
        <w:rPr>
          <w:rFonts w:asciiTheme="minorEastAsia" w:hAnsiTheme="minorEastAsia"/>
          <w:b/>
          <w:color w:val="FF0000"/>
          <w:sz w:val="22"/>
        </w:rPr>
        <w:t>ar</w:t>
      </w:r>
      <w:r w:rsidRPr="00363321">
        <w:rPr>
          <w:rFonts w:asciiTheme="minorEastAsia" w:hAnsiTheme="minorEastAsia" w:hint="eastAsia"/>
          <w:b/>
          <w:color w:val="FF0000"/>
          <w:sz w:val="22"/>
        </w:rPr>
        <w:t>ange</w:t>
      </w:r>
      <w:proofErr w:type="spellEnd"/>
      <w:r w:rsidRPr="00363321">
        <w:rPr>
          <w:rFonts w:asciiTheme="minorEastAsia" w:hAnsiTheme="minorEastAsia" w:hint="eastAsia"/>
          <w:b/>
          <w:color w:val="FF0000"/>
          <w:sz w:val="22"/>
        </w:rPr>
        <w:t>()的步长可以使用浮点数</w:t>
      </w:r>
    </w:p>
    <w:p w14:paraId="68F58123" w14:textId="5297A47E" w:rsidR="003708AC" w:rsidRDefault="00363321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proofErr w:type="spellStart"/>
      <w:r>
        <w:rPr>
          <w:rFonts w:asciiTheme="minorEastAsia" w:hAnsiTheme="minorEastAsia" w:hint="eastAsia"/>
          <w:b/>
          <w:sz w:val="22"/>
        </w:rPr>
        <w:t>linspace</w:t>
      </w:r>
      <w:proofErr w:type="spellEnd"/>
    </w:p>
    <w:p w14:paraId="74EB1C8E" w14:textId="21B1B966" w:rsidR="009C6EEB" w:rsidRDefault="00F82990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F82990">
        <w:rPr>
          <w:rFonts w:asciiTheme="minorEastAsia" w:hAnsiTheme="minorEastAsia"/>
          <w:b/>
          <w:noProof/>
          <w:sz w:val="22"/>
        </w:rPr>
        <w:drawing>
          <wp:inline distT="0" distB="0" distL="0" distR="0" wp14:anchorId="3A224457" wp14:editId="65A2FF51">
            <wp:extent cx="5038872" cy="82278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8855" cy="83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B6BE" w14:textId="2CE3B496" w:rsidR="00F82990" w:rsidRDefault="00B06015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proofErr w:type="spellStart"/>
      <w:proofErr w:type="gramStart"/>
      <w:r>
        <w:rPr>
          <w:rFonts w:asciiTheme="minorEastAsia" w:hAnsiTheme="minorEastAsia" w:hint="eastAsia"/>
          <w:b/>
          <w:sz w:val="22"/>
        </w:rPr>
        <w:t>random</w:t>
      </w:r>
      <w:r w:rsidR="001C4F18">
        <w:rPr>
          <w:rFonts w:asciiTheme="minorEastAsia" w:hAnsiTheme="minorEastAsia" w:hint="eastAsia"/>
          <w:b/>
          <w:sz w:val="22"/>
        </w:rPr>
        <w:t>.randint</w:t>
      </w:r>
      <w:proofErr w:type="spellEnd"/>
      <w:proofErr w:type="gramEnd"/>
    </w:p>
    <w:p w14:paraId="60E72591" w14:textId="319B084B" w:rsidR="00B06015" w:rsidRDefault="009068A4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 w:rsidRPr="009068A4">
        <w:rPr>
          <w:rFonts w:asciiTheme="minorEastAsia" w:hAnsiTheme="minorEastAsia"/>
          <w:b/>
          <w:noProof/>
          <w:sz w:val="22"/>
        </w:rPr>
        <w:drawing>
          <wp:inline distT="0" distB="0" distL="0" distR="0" wp14:anchorId="2399FAD1" wp14:editId="0ABC86AC">
            <wp:extent cx="4924572" cy="765935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7598" cy="7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300D" w14:textId="513045C4" w:rsidR="009068A4" w:rsidRDefault="009068A4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FF0000"/>
          <w:sz w:val="22"/>
        </w:rPr>
      </w:pPr>
      <w:r w:rsidRPr="00147B55">
        <w:rPr>
          <w:rFonts w:asciiTheme="minorEastAsia" w:hAnsiTheme="minorEastAsia" w:hint="eastAsia"/>
          <w:b/>
          <w:color w:val="FF0000"/>
          <w:sz w:val="22"/>
        </w:rPr>
        <w:t>第三个参数，表示随机生成的个数</w:t>
      </w:r>
      <w:r w:rsidR="00147B55" w:rsidRPr="00147B55">
        <w:rPr>
          <w:rFonts w:asciiTheme="minorEastAsia" w:hAnsiTheme="minorEastAsia" w:hint="eastAsia"/>
          <w:b/>
          <w:color w:val="FF0000"/>
          <w:sz w:val="22"/>
        </w:rPr>
        <w:t>，返回一个数组</w:t>
      </w:r>
    </w:p>
    <w:p w14:paraId="7894AB0F" w14:textId="4B0797E3" w:rsidR="00F357A7" w:rsidRDefault="00BE342C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FF0000"/>
          <w:sz w:val="22"/>
        </w:rPr>
      </w:pPr>
      <w:r w:rsidRPr="00BE342C">
        <w:rPr>
          <w:rFonts w:asciiTheme="minorEastAsia" w:hAnsiTheme="minorEastAsia"/>
          <w:b/>
          <w:noProof/>
          <w:color w:val="FF0000"/>
          <w:sz w:val="22"/>
        </w:rPr>
        <w:drawing>
          <wp:inline distT="0" distB="0" distL="0" distR="0" wp14:anchorId="7D5AB75A" wp14:editId="383CE46A">
            <wp:extent cx="5038872" cy="116608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7290" cy="117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9772" w14:textId="77777777" w:rsidR="00B030B4" w:rsidRDefault="00B030B4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FF0000"/>
          <w:sz w:val="22"/>
        </w:rPr>
      </w:pPr>
    </w:p>
    <w:p w14:paraId="74B3C096" w14:textId="77777777" w:rsidR="00B030B4" w:rsidRDefault="00B030B4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FF0000"/>
          <w:sz w:val="22"/>
        </w:rPr>
      </w:pPr>
    </w:p>
    <w:p w14:paraId="4D53FB16" w14:textId="77777777" w:rsidR="00B030B4" w:rsidRDefault="00B030B4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FF0000"/>
          <w:sz w:val="22"/>
        </w:rPr>
      </w:pPr>
    </w:p>
    <w:p w14:paraId="40F6B4E6" w14:textId="3EA74FB2" w:rsidR="00ED5684" w:rsidRDefault="001C4F18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r>
        <w:rPr>
          <w:rFonts w:asciiTheme="minorEastAsia" w:hAnsiTheme="minorEastAsia" w:hint="eastAsia"/>
          <w:b/>
          <w:color w:val="000000" w:themeColor="text1"/>
          <w:sz w:val="22"/>
        </w:rPr>
        <w:t>random.seed</w:t>
      </w:r>
      <w:proofErr w:type="spellEnd"/>
      <w:r w:rsidR="005D06C8">
        <w:rPr>
          <w:rFonts w:asciiTheme="minorEastAsia" w:hAnsiTheme="minorEastAsia" w:hint="eastAsia"/>
          <w:b/>
          <w:color w:val="000000" w:themeColor="text1"/>
          <w:sz w:val="22"/>
        </w:rPr>
        <w:t>(随机种子)</w:t>
      </w:r>
    </w:p>
    <w:p w14:paraId="3693B496" w14:textId="665E585A" w:rsidR="001C4F18" w:rsidRDefault="00595BD5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000000" w:themeColor="text1"/>
          <w:sz w:val="22"/>
        </w:rPr>
      </w:pPr>
      <w:r w:rsidRPr="00595BD5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4C705102" wp14:editId="0F592999">
            <wp:extent cx="5267472" cy="1797254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723" cy="18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9357" w14:textId="062CEEF7" w:rsidR="00421822" w:rsidRDefault="00421822" w:rsidP="007434EE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proofErr w:type="gramStart"/>
      <w:r>
        <w:rPr>
          <w:rFonts w:asciiTheme="minorEastAsia" w:hAnsiTheme="minorEastAsia" w:hint="eastAsia"/>
          <w:b/>
          <w:color w:val="000000" w:themeColor="text1"/>
          <w:sz w:val="22"/>
        </w:rPr>
        <w:t>random.random</w:t>
      </w:r>
      <w:proofErr w:type="spellEnd"/>
      <w:proofErr w:type="gramEnd"/>
      <w:r>
        <w:rPr>
          <w:rFonts w:asciiTheme="minorEastAsia" w:hAnsiTheme="minorEastAsia" w:hint="eastAsia"/>
          <w:b/>
          <w:color w:val="000000" w:themeColor="text1"/>
          <w:sz w:val="22"/>
        </w:rPr>
        <w:t>()</w:t>
      </w:r>
    </w:p>
    <w:p w14:paraId="64610E80" w14:textId="212E7F37" w:rsidR="00421822" w:rsidRDefault="00AD6BD8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000000" w:themeColor="text1"/>
          <w:sz w:val="22"/>
        </w:rPr>
      </w:pPr>
      <w:r w:rsidRPr="00AD6BD8">
        <w:rPr>
          <w:rFonts w:asciiTheme="minorEastAsia" w:hAnsiTheme="minorEastAsia"/>
          <w:b/>
          <w:noProof/>
          <w:color w:val="000000" w:themeColor="text1"/>
          <w:sz w:val="22"/>
        </w:rPr>
        <w:lastRenderedPageBreak/>
        <w:drawing>
          <wp:inline distT="0" distB="0" distL="0" distR="0" wp14:anchorId="0FD3223F" wp14:editId="580BADE5">
            <wp:extent cx="5506964" cy="1997319"/>
            <wp:effectExtent l="0" t="0" r="508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3753" cy="199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2331" w14:textId="1A0AFB08" w:rsidR="00776F1D" w:rsidRDefault="00776F1D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r>
        <w:rPr>
          <w:rFonts w:asciiTheme="minorEastAsia" w:hAnsiTheme="minorEastAsia" w:hint="eastAsia"/>
          <w:b/>
          <w:color w:val="000000" w:themeColor="text1"/>
          <w:sz w:val="22"/>
        </w:rPr>
        <w:t>random.</w:t>
      </w:r>
      <w:r w:rsidR="00CC3B74">
        <w:rPr>
          <w:rFonts w:asciiTheme="minorEastAsia" w:hAnsiTheme="minorEastAsia" w:hint="eastAsia"/>
          <w:b/>
          <w:color w:val="000000" w:themeColor="text1"/>
          <w:sz w:val="22"/>
        </w:rPr>
        <w:t>normal</w:t>
      </w:r>
      <w:proofErr w:type="spellEnd"/>
      <w:r w:rsidR="00CC3B74">
        <w:rPr>
          <w:rFonts w:asciiTheme="minorEastAsia" w:hAnsiTheme="minorEastAsia" w:hint="eastAsia"/>
          <w:b/>
          <w:color w:val="000000" w:themeColor="text1"/>
          <w:sz w:val="22"/>
        </w:rPr>
        <w:t>(生成均值为0，方差为1符合正态分布的随机浮点数)</w:t>
      </w:r>
    </w:p>
    <w:p w14:paraId="324D2964" w14:textId="30F900E0" w:rsidR="00CC3B74" w:rsidRDefault="00FE1F2D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000000" w:themeColor="text1"/>
          <w:sz w:val="22"/>
        </w:rPr>
      </w:pPr>
      <w:r w:rsidRPr="00FE1F2D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5BA36A2A" wp14:editId="47ADCCEB">
            <wp:extent cx="5493873" cy="1898237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7380" cy="190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30F4" w14:textId="04D2AAF4" w:rsidR="00FE1F2D" w:rsidRDefault="008A1FAE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FF0000"/>
          <w:sz w:val="22"/>
        </w:rPr>
      </w:pPr>
      <w:r w:rsidRPr="008A1FAE">
        <w:rPr>
          <w:rFonts w:asciiTheme="minorEastAsia" w:hAnsiTheme="minorEastAsia" w:hint="eastAsia"/>
          <w:b/>
          <w:color w:val="FF0000"/>
          <w:sz w:val="22"/>
        </w:rPr>
        <w:t>第一个参数为均值，第二个参数为方差</w:t>
      </w:r>
    </w:p>
    <w:p w14:paraId="2F4947AF" w14:textId="77777777" w:rsidR="00FE7EB5" w:rsidRDefault="00FE7EB5" w:rsidP="006B79C6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color w:val="FF0000"/>
          <w:sz w:val="22"/>
        </w:rPr>
      </w:pPr>
    </w:p>
    <w:p w14:paraId="08FAD9E9" w14:textId="69EF10A5" w:rsidR="0017142F" w:rsidRDefault="0017142F" w:rsidP="000643BC">
      <w:pPr>
        <w:pStyle w:val="a"/>
      </w:pP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 Array</w:t>
      </w:r>
      <w:r w:rsidR="000643BC">
        <w:rPr>
          <w:rFonts w:hint="eastAsia"/>
        </w:rPr>
        <w:t>基本属性</w:t>
      </w:r>
    </w:p>
    <w:p w14:paraId="135E82E1" w14:textId="34A6151E" w:rsidR="000643BC" w:rsidRDefault="000E15C7" w:rsidP="000643BC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r>
        <w:rPr>
          <w:rFonts w:asciiTheme="minorEastAsia" w:hAnsiTheme="minorEastAsia"/>
          <w:b/>
          <w:color w:val="000000" w:themeColor="text1"/>
          <w:sz w:val="22"/>
        </w:rPr>
        <w:t>n</w:t>
      </w:r>
      <w:r w:rsidR="00A145B9">
        <w:rPr>
          <w:rFonts w:asciiTheme="minorEastAsia" w:hAnsiTheme="minorEastAsia" w:hint="eastAsia"/>
          <w:b/>
          <w:color w:val="000000" w:themeColor="text1"/>
          <w:sz w:val="22"/>
        </w:rPr>
        <w:t>dim</w:t>
      </w:r>
      <w:proofErr w:type="spellEnd"/>
      <w:r w:rsidR="00AD7464">
        <w:rPr>
          <w:rFonts w:asciiTheme="minorEastAsia" w:hAnsiTheme="minorEastAsia" w:hint="eastAsia"/>
          <w:b/>
          <w:color w:val="000000" w:themeColor="text1"/>
          <w:sz w:val="22"/>
        </w:rPr>
        <w:t xml:space="preserve"> 查看数组维数</w:t>
      </w:r>
    </w:p>
    <w:p w14:paraId="6F1663EC" w14:textId="26E3303D" w:rsidR="00A145B9" w:rsidRDefault="001D24F4" w:rsidP="000643BC">
      <w:pPr>
        <w:pStyle w:val="a"/>
        <w:numPr>
          <w:ilvl w:val="0"/>
          <w:numId w:val="0"/>
        </w:numPr>
        <w:ind w:left="432"/>
      </w:pPr>
      <w:r w:rsidRPr="001D24F4">
        <w:rPr>
          <w:noProof/>
        </w:rPr>
        <w:drawing>
          <wp:inline distT="0" distB="0" distL="0" distR="0" wp14:anchorId="74BE59D7" wp14:editId="2BFE47A8">
            <wp:extent cx="4810272" cy="983156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5838" cy="9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49D5" w14:textId="51FF5555" w:rsidR="003D522E" w:rsidRDefault="003D522E" w:rsidP="003D522E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/>
          <w:b/>
          <w:color w:val="000000" w:themeColor="text1"/>
          <w:sz w:val="22"/>
        </w:rPr>
        <w:t>shape</w:t>
      </w:r>
      <w:r>
        <w:rPr>
          <w:rFonts w:asciiTheme="minorEastAsia" w:hAnsiTheme="minorEastAsia" w:hint="eastAsia"/>
          <w:b/>
          <w:color w:val="000000" w:themeColor="text1"/>
          <w:sz w:val="22"/>
        </w:rPr>
        <w:t xml:space="preserve"> 查看</w:t>
      </w:r>
      <w:r w:rsidR="00901EE9">
        <w:rPr>
          <w:rFonts w:asciiTheme="minorEastAsia" w:hAnsiTheme="minorEastAsia" w:hint="eastAsia"/>
          <w:b/>
          <w:color w:val="000000" w:themeColor="text1"/>
          <w:sz w:val="22"/>
        </w:rPr>
        <w:t>数组结构</w:t>
      </w:r>
    </w:p>
    <w:p w14:paraId="550FCAC0" w14:textId="637C6D15" w:rsidR="001D24F4" w:rsidRDefault="00795977" w:rsidP="000643BC">
      <w:pPr>
        <w:pStyle w:val="a"/>
        <w:numPr>
          <w:ilvl w:val="0"/>
          <w:numId w:val="0"/>
        </w:numPr>
        <w:ind w:left="432"/>
      </w:pPr>
      <w:r w:rsidRPr="00795977">
        <w:rPr>
          <w:noProof/>
        </w:rPr>
        <w:drawing>
          <wp:inline distT="0" distB="0" distL="0" distR="0" wp14:anchorId="37719B51" wp14:editId="01066C72">
            <wp:extent cx="3815227" cy="708792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8559" cy="72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F044" w14:textId="4981FD06" w:rsidR="00AA3519" w:rsidRDefault="00AA3519" w:rsidP="00AA3519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/>
          <w:b/>
          <w:color w:val="000000" w:themeColor="text1"/>
          <w:sz w:val="22"/>
        </w:rPr>
        <w:t>s</w:t>
      </w:r>
      <w:r>
        <w:rPr>
          <w:rFonts w:asciiTheme="minorEastAsia" w:hAnsiTheme="minorEastAsia" w:hint="eastAsia"/>
          <w:b/>
          <w:color w:val="000000" w:themeColor="text1"/>
          <w:sz w:val="22"/>
        </w:rPr>
        <w:t>ize 查看数组元素个数</w:t>
      </w:r>
    </w:p>
    <w:p w14:paraId="6E7AEFC2" w14:textId="38B6AD20" w:rsidR="00795977" w:rsidRDefault="00AC0437" w:rsidP="000643BC">
      <w:pPr>
        <w:pStyle w:val="a"/>
        <w:numPr>
          <w:ilvl w:val="0"/>
          <w:numId w:val="0"/>
        </w:numPr>
        <w:ind w:left="432"/>
      </w:pPr>
      <w:r w:rsidRPr="00AC0437">
        <w:rPr>
          <w:noProof/>
        </w:rPr>
        <w:drawing>
          <wp:inline distT="0" distB="0" distL="0" distR="0" wp14:anchorId="0575DC42" wp14:editId="0247E2E8">
            <wp:extent cx="3552972" cy="776561"/>
            <wp:effectExtent l="0" t="0" r="3175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24" cy="79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770F" w14:textId="77777777" w:rsidR="00D11C38" w:rsidRDefault="00D11C38" w:rsidP="00D11C38">
      <w:pPr>
        <w:pStyle w:val="a"/>
      </w:pP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 Array</w:t>
      </w:r>
      <w:r>
        <w:rPr>
          <w:rFonts w:hint="eastAsia"/>
        </w:rPr>
        <w:t>数据访问</w:t>
      </w:r>
    </w:p>
    <w:p w14:paraId="1AD893C8" w14:textId="0D20E791" w:rsidR="00AC0437" w:rsidRDefault="006B134E" w:rsidP="00D11C38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lastRenderedPageBreak/>
        <w:t>根据下标访问</w:t>
      </w:r>
    </w:p>
    <w:p w14:paraId="4ACADB1E" w14:textId="2C513D43" w:rsidR="001E22C3" w:rsidRDefault="001E22C3" w:rsidP="00D11C38">
      <w:pPr>
        <w:pStyle w:val="a"/>
        <w:numPr>
          <w:ilvl w:val="0"/>
          <w:numId w:val="0"/>
        </w:numPr>
        <w:ind w:left="432"/>
      </w:pPr>
      <w:r w:rsidRPr="001E22C3">
        <w:rPr>
          <w:noProof/>
        </w:rPr>
        <w:drawing>
          <wp:inline distT="0" distB="0" distL="0" distR="0" wp14:anchorId="43A7EB03" wp14:editId="2B9EDCB4">
            <wp:extent cx="4124472" cy="647890"/>
            <wp:effectExtent l="0" t="0" r="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4176" cy="6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AC64" w14:textId="60298BBA" w:rsidR="001E22C3" w:rsidRDefault="004340ED" w:rsidP="004340ED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元组访问</w:t>
      </w:r>
    </w:p>
    <w:p w14:paraId="0BB270C9" w14:textId="27E0ED20" w:rsidR="007B7501" w:rsidRDefault="003D41A8" w:rsidP="004340ED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 w:rsidRPr="003D41A8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7AF5B0F9" wp14:editId="4CC3CC27">
            <wp:extent cx="4124472" cy="125237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3045" cy="12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9418" w14:textId="026F29B5" w:rsidR="00CB2026" w:rsidRDefault="00394B3D" w:rsidP="004340ED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切片访问</w:t>
      </w:r>
    </w:p>
    <w:p w14:paraId="7D9FAEEF" w14:textId="33944766" w:rsidR="00394B3D" w:rsidRDefault="0082299A" w:rsidP="004340ED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 w:rsidRPr="0082299A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5A83F59C" wp14:editId="4190A800">
            <wp:extent cx="3887588" cy="928507"/>
            <wp:effectExtent l="0" t="0" r="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9204" cy="9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B89B" w14:textId="2BFFBB7B" w:rsidR="00877A2B" w:rsidRDefault="007B7AF2" w:rsidP="004340ED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数组拷贝</w:t>
      </w:r>
    </w:p>
    <w:p w14:paraId="0CC83162" w14:textId="3609F104" w:rsidR="007B7AF2" w:rsidRDefault="007B7AF2" w:rsidP="004340ED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 w:rsidRPr="007B7AF2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366FF31B" wp14:editId="10F377E2">
            <wp:extent cx="4124472" cy="96635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6952" cy="9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6BEE" w14:textId="7C092831" w:rsidR="00C217F2" w:rsidRDefault="00C217F2" w:rsidP="00C217F2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数组维度</w:t>
      </w:r>
      <w:r w:rsidR="007C32B5">
        <w:rPr>
          <w:rFonts w:asciiTheme="minorEastAsia" w:hAnsiTheme="minorEastAsia" w:hint="eastAsia"/>
          <w:b/>
          <w:color w:val="000000" w:themeColor="text1"/>
          <w:sz w:val="22"/>
        </w:rPr>
        <w:t>改变</w:t>
      </w:r>
    </w:p>
    <w:p w14:paraId="0657D90A" w14:textId="77985EFD" w:rsidR="007C32B5" w:rsidRDefault="005B193D" w:rsidP="00C217F2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 w:rsidRPr="005B193D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2B81082C" wp14:editId="397BE104">
            <wp:extent cx="3315637" cy="961965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0946" cy="96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82CE" w14:textId="6BC2DA04" w:rsidR="00C56CD8" w:rsidRPr="000845D6" w:rsidRDefault="00D55712" w:rsidP="000845D6">
      <w:pPr>
        <w:pStyle w:val="a"/>
      </w:pP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 Array</w:t>
      </w:r>
      <w:r>
        <w:rPr>
          <w:rFonts w:hint="eastAsia"/>
        </w:rPr>
        <w:t>合并与分割</w:t>
      </w:r>
    </w:p>
    <w:p w14:paraId="3FAD15E8" w14:textId="71D2F9E6" w:rsidR="000845D6" w:rsidRDefault="000845D6" w:rsidP="000845D6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数组合并</w:t>
      </w:r>
    </w:p>
    <w:p w14:paraId="441DA0C2" w14:textId="07F1EDA6" w:rsidR="000845D6" w:rsidRDefault="007C526E" w:rsidP="00C217F2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 w:rsidRPr="007C526E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6736BDC9" wp14:editId="3DB9A65F">
            <wp:extent cx="3441548" cy="1648146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2429" cy="16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33A0" w14:textId="22C6A6A0" w:rsidR="008166E8" w:rsidRDefault="00472FC5" w:rsidP="007A5C83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/>
          <w:b/>
          <w:color w:val="000000" w:themeColor="text1"/>
          <w:sz w:val="18"/>
        </w:rPr>
      </w:pPr>
      <w:r w:rsidRPr="00472FC5">
        <w:rPr>
          <w:rFonts w:asciiTheme="minorEastAsia" w:hAnsiTheme="minorEastAsia"/>
          <w:b/>
          <w:color w:val="000000" w:themeColor="text1"/>
          <w:sz w:val="18"/>
        </w:rPr>
        <w:t>axis=0</w:t>
      </w:r>
      <w:r w:rsidRPr="00472FC5">
        <w:rPr>
          <w:rFonts w:asciiTheme="minorEastAsia" w:hAnsiTheme="minorEastAsia" w:hint="eastAsia"/>
          <w:b/>
          <w:color w:val="000000" w:themeColor="text1"/>
          <w:sz w:val="18"/>
        </w:rPr>
        <w:t>表示按行合并，axis=1表示按列合并</w:t>
      </w:r>
    </w:p>
    <w:p w14:paraId="193C1C34" w14:textId="38CF9B0C" w:rsidR="00515049" w:rsidRDefault="00515049" w:rsidP="00515049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lastRenderedPageBreak/>
        <w:t>不同维度的数组合并</w:t>
      </w:r>
    </w:p>
    <w:p w14:paraId="54ABFA20" w14:textId="50B8DD88" w:rsidR="007A5C83" w:rsidRDefault="00515049" w:rsidP="007A5C83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18"/>
        </w:rPr>
      </w:pPr>
      <w:r>
        <w:rPr>
          <w:rFonts w:asciiTheme="minorEastAsia" w:hAnsiTheme="minorEastAsia" w:hint="eastAsia"/>
          <w:b/>
          <w:color w:val="000000" w:themeColor="text1"/>
          <w:sz w:val="18"/>
        </w:rPr>
        <w:tab/>
      </w:r>
      <w:r w:rsidR="00F05850" w:rsidRPr="00F05850">
        <w:rPr>
          <w:rFonts w:asciiTheme="minorEastAsia" w:hAnsiTheme="minorEastAsia"/>
          <w:b/>
          <w:noProof/>
          <w:color w:val="000000" w:themeColor="text1"/>
          <w:sz w:val="18"/>
        </w:rPr>
        <w:drawing>
          <wp:inline distT="0" distB="0" distL="0" distR="0" wp14:anchorId="5F1781FF" wp14:editId="5AE9CD58">
            <wp:extent cx="2984101" cy="13546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9869" cy="13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7592" w14:textId="32AE07AF" w:rsidR="00862C15" w:rsidRPr="00862C15" w:rsidRDefault="00E76500" w:rsidP="00862C15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垂直堆叠</w:t>
      </w:r>
    </w:p>
    <w:p w14:paraId="7075EC21" w14:textId="6D531BBA" w:rsidR="0033659F" w:rsidRDefault="00862C15" w:rsidP="00157471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  <w:r w:rsidRPr="00862C15">
        <w:rPr>
          <w:rFonts w:asciiTheme="minorEastAsia" w:hAnsiTheme="minorEastAsia"/>
          <w:b/>
          <w:noProof/>
          <w:color w:val="000000" w:themeColor="text1"/>
          <w:sz w:val="18"/>
        </w:rPr>
        <w:drawing>
          <wp:inline distT="0" distB="0" distL="0" distR="0" wp14:anchorId="7C4BE5DC" wp14:editId="441094D5">
            <wp:extent cx="2614516" cy="1322784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0698" cy="132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B12C" w14:textId="30F4BB20" w:rsidR="00157471" w:rsidRPr="00C5308B" w:rsidRDefault="00E76500" w:rsidP="00157471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水平堆叠</w:t>
      </w:r>
    </w:p>
    <w:p w14:paraId="2B4663A4" w14:textId="48D06931" w:rsidR="00C5308B" w:rsidRDefault="00C5308B" w:rsidP="00157471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  <w:r w:rsidRPr="00C5308B">
        <w:rPr>
          <w:rFonts w:asciiTheme="minorEastAsia" w:hAnsiTheme="minorEastAsia"/>
          <w:b/>
          <w:noProof/>
          <w:color w:val="000000" w:themeColor="text1"/>
          <w:sz w:val="18"/>
        </w:rPr>
        <w:drawing>
          <wp:inline distT="0" distB="0" distL="0" distR="0" wp14:anchorId="7E606ADE" wp14:editId="6F226F18">
            <wp:extent cx="3132018" cy="1337266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0625" cy="13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D97A" w14:textId="3AF4E3D6" w:rsidR="00DF17B3" w:rsidRDefault="0031165A" w:rsidP="00C805F0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分割操作</w:t>
      </w:r>
    </w:p>
    <w:p w14:paraId="6C1D4BE1" w14:textId="7E184862" w:rsidR="00C805F0" w:rsidRDefault="00030171" w:rsidP="00C805F0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030171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049DCA9F" wp14:editId="79AF35A9">
            <wp:extent cx="3670146" cy="89039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9237" cy="89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4BA3" w14:textId="58655E1E" w:rsidR="00D81C10" w:rsidRDefault="00653D82" w:rsidP="00D81C10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 w:rsidRPr="00653D82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43D89B96" wp14:editId="40F3C275">
            <wp:extent cx="2869541" cy="913282"/>
            <wp:effectExtent l="0" t="0" r="127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5209" cy="92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C794" w14:textId="28BEEFE7" w:rsidR="008319E3" w:rsidRDefault="00640317" w:rsidP="008319E3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水平与</w:t>
      </w:r>
      <w:r w:rsidR="008319E3">
        <w:rPr>
          <w:rFonts w:asciiTheme="minorEastAsia" w:hAnsiTheme="minorEastAsia" w:hint="eastAsia"/>
          <w:b/>
          <w:color w:val="000000" w:themeColor="text1"/>
          <w:sz w:val="22"/>
        </w:rPr>
        <w:t>垂直分割</w:t>
      </w:r>
    </w:p>
    <w:p w14:paraId="0A6414D2" w14:textId="755009E7" w:rsidR="007410E1" w:rsidRDefault="00640317" w:rsidP="007410E1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640317">
        <w:rPr>
          <w:rFonts w:asciiTheme="minorEastAsia" w:hAnsiTheme="minorEastAsia"/>
          <w:b/>
          <w:noProof/>
          <w:color w:val="000000" w:themeColor="text1"/>
          <w:sz w:val="22"/>
        </w:rPr>
        <w:lastRenderedPageBreak/>
        <w:drawing>
          <wp:inline distT="0" distB="0" distL="0" distR="0" wp14:anchorId="1410C1A6" wp14:editId="60E636DE">
            <wp:extent cx="4338354" cy="2438552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9736" cy="24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710A" w14:textId="335F094B" w:rsidR="007410E1" w:rsidRPr="00630289" w:rsidRDefault="007410E1" w:rsidP="00630289">
      <w:pPr>
        <w:pStyle w:val="a"/>
      </w:pP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 Array</w:t>
      </w:r>
      <w:r>
        <w:rPr>
          <w:rFonts w:hint="eastAsia"/>
        </w:rPr>
        <w:t>运算</w:t>
      </w:r>
    </w:p>
    <w:p w14:paraId="0554E4F1" w14:textId="6DCFFB5F" w:rsidR="00630289" w:rsidRDefault="00630289" w:rsidP="00630289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向量数乘</w:t>
      </w:r>
    </w:p>
    <w:p w14:paraId="1E718DAD" w14:textId="1C994979" w:rsidR="00630289" w:rsidRDefault="00B9558C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B9558C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3FA476FB" wp14:editId="30C27CF0">
            <wp:extent cx="2471903" cy="89320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8147" cy="9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4D7" w14:textId="65442853" w:rsidR="00B9558C" w:rsidRDefault="00747C73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向量加法</w:t>
      </w:r>
    </w:p>
    <w:p w14:paraId="24BF1770" w14:textId="068E5CA5" w:rsidR="009B6129" w:rsidRDefault="00803A8F" w:rsidP="00D66B89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803A8F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2CE0D75D" wp14:editId="36C249BC">
            <wp:extent cx="3398176" cy="978383"/>
            <wp:effectExtent l="0" t="0" r="5715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4680" cy="98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84D7" w14:textId="5438A6DF" w:rsidR="00803A8F" w:rsidRDefault="001D1C94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</w:t>
      </w:r>
      <w:r w:rsidR="003E5181">
        <w:rPr>
          <w:rFonts w:asciiTheme="minorEastAsia" w:hAnsiTheme="minorEastAsia" w:hint="eastAsia"/>
          <w:b/>
          <w:color w:val="000000" w:themeColor="text1"/>
          <w:sz w:val="22"/>
        </w:rPr>
        <w:t>减法</w:t>
      </w:r>
    </w:p>
    <w:p w14:paraId="1FF9265E" w14:textId="2757DC08" w:rsidR="00284844" w:rsidRDefault="00527548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527548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70A0E244" wp14:editId="1142F945">
            <wp:extent cx="3670148" cy="93959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0314" cy="9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8E3A" w14:textId="77777777" w:rsidR="00527548" w:rsidRDefault="00527548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</w:p>
    <w:p w14:paraId="5BB6ACAB" w14:textId="77777777" w:rsidR="00B54918" w:rsidRDefault="00B54918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</w:p>
    <w:p w14:paraId="0A0B0FAA" w14:textId="77777777" w:rsidR="00B54918" w:rsidRDefault="00B54918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</w:p>
    <w:p w14:paraId="6564A3AE" w14:textId="77777777" w:rsidR="00B54918" w:rsidRDefault="00B54918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</w:p>
    <w:p w14:paraId="60E82985" w14:textId="677DA619" w:rsidR="00B54918" w:rsidRDefault="00B54918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向量倒数</w:t>
      </w:r>
    </w:p>
    <w:p w14:paraId="5A59F6A8" w14:textId="7D5EDA39" w:rsidR="00B54918" w:rsidRDefault="0014107D" w:rsidP="00640317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14107D">
        <w:rPr>
          <w:rFonts w:asciiTheme="minorEastAsia" w:hAnsiTheme="minorEastAsia"/>
          <w:b/>
          <w:noProof/>
          <w:color w:val="000000" w:themeColor="text1"/>
          <w:sz w:val="22"/>
        </w:rPr>
        <w:lastRenderedPageBreak/>
        <w:drawing>
          <wp:inline distT="0" distB="0" distL="0" distR="0" wp14:anchorId="3AE6B33F" wp14:editId="62E6696F">
            <wp:extent cx="3211962" cy="125034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2436" cy="12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BDDC" w14:textId="0BBC9087" w:rsidR="0014107D" w:rsidRDefault="004A7EFB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向量次方</w:t>
      </w:r>
    </w:p>
    <w:p w14:paraId="02FF8C3D" w14:textId="25C2C9D9" w:rsidR="0013459B" w:rsidRDefault="007D40BF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7D40BF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3CC656C9" wp14:editId="4F521FA9">
            <wp:extent cx="3043403" cy="1050699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2113" cy="10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763B" w14:textId="72BF3320" w:rsidR="007D40BF" w:rsidRDefault="00EE150B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向量绝对值</w:t>
      </w:r>
    </w:p>
    <w:p w14:paraId="2C194ABD" w14:textId="71B10A24" w:rsidR="00EE150B" w:rsidRDefault="00EE150B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EE150B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2D45AE21" wp14:editId="674333C4">
            <wp:extent cx="2655234" cy="96493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85220" cy="9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0FA7" w14:textId="369159DD" w:rsidR="00837DDA" w:rsidRDefault="00837DDA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向量三角函数</w:t>
      </w:r>
    </w:p>
    <w:p w14:paraId="2FDEF899" w14:textId="578A160A" w:rsidR="00C27421" w:rsidRDefault="00837DDA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837DDA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677C52AD" wp14:editId="44BB2E00">
            <wp:extent cx="3782550" cy="95244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9002" cy="9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5476" w14:textId="2E524AE2" w:rsidR="00BA7564" w:rsidRDefault="006543AF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</w:t>
      </w:r>
      <w:proofErr w:type="spellStart"/>
      <w:r>
        <w:rPr>
          <w:rFonts w:asciiTheme="minorEastAsia" w:hAnsiTheme="minorEastAsia" w:hint="eastAsia"/>
          <w:b/>
          <w:color w:val="000000" w:themeColor="text1"/>
          <w:sz w:val="22"/>
        </w:rPr>
        <w:t>exp</w:t>
      </w:r>
      <w:proofErr w:type="spellEnd"/>
    </w:p>
    <w:p w14:paraId="260F906D" w14:textId="3634385A" w:rsidR="006543AF" w:rsidRDefault="005A3493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5A3493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0C62AA91" wp14:editId="7CF8FCF5">
            <wp:extent cx="3555848" cy="881970"/>
            <wp:effectExtent l="0" t="0" r="63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1714" cy="8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6EA6" w14:textId="67400213" w:rsidR="00C74ABB" w:rsidRDefault="00490DC8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向量log</w:t>
      </w:r>
    </w:p>
    <w:p w14:paraId="1D9C907C" w14:textId="5C227C11" w:rsidR="00490DC8" w:rsidRDefault="00253AA0" w:rsidP="004A7EFB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253AA0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31FE753D" wp14:editId="40646222">
            <wp:extent cx="4013048" cy="923797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0787" cy="93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F1F7" w14:textId="77777777" w:rsidR="00EE49A1" w:rsidRDefault="00EE49A1" w:rsidP="000A37C0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</w:p>
    <w:p w14:paraId="2B168C97" w14:textId="77777777" w:rsidR="00EE49A1" w:rsidRDefault="00EE49A1" w:rsidP="000A37C0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</w:p>
    <w:p w14:paraId="1B1C3A13" w14:textId="77777777" w:rsidR="00EE49A1" w:rsidRDefault="00EE49A1" w:rsidP="000A37C0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</w:p>
    <w:p w14:paraId="0459DF81" w14:textId="06750D8A" w:rsidR="000A37C0" w:rsidRDefault="000A37C0" w:rsidP="000A37C0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向量堆叠</w:t>
      </w:r>
    </w:p>
    <w:p w14:paraId="5A088EF0" w14:textId="24ECADBE" w:rsidR="00490A55" w:rsidRDefault="00EE49A1" w:rsidP="00EE49A1">
      <w:pPr>
        <w:pStyle w:val="a"/>
        <w:numPr>
          <w:ilvl w:val="0"/>
          <w:numId w:val="0"/>
        </w:numPr>
        <w:ind w:firstLine="440"/>
        <w:rPr>
          <w:rFonts w:asciiTheme="minorEastAsia" w:hAnsiTheme="minorEastAsia"/>
          <w:b/>
          <w:color w:val="000000" w:themeColor="text1"/>
          <w:sz w:val="22"/>
        </w:rPr>
      </w:pPr>
      <w:r w:rsidRPr="00EE49A1">
        <w:rPr>
          <w:rFonts w:asciiTheme="minorEastAsia" w:hAnsiTheme="minorEastAsia"/>
          <w:b/>
          <w:noProof/>
          <w:color w:val="000000" w:themeColor="text1"/>
          <w:sz w:val="22"/>
        </w:rPr>
        <w:lastRenderedPageBreak/>
        <w:drawing>
          <wp:inline distT="0" distB="0" distL="0" distR="0" wp14:anchorId="29C8C18C" wp14:editId="24DA9431">
            <wp:extent cx="2776549" cy="13563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8552" cy="13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6289" w14:textId="790CE128" w:rsidR="00490A55" w:rsidRDefault="00BA0E6C" w:rsidP="00BA0E6C">
      <w:pPr>
        <w:pStyle w:val="a"/>
      </w:pP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矩阵运算</w:t>
      </w:r>
    </w:p>
    <w:p w14:paraId="3F83CE7D" w14:textId="2D819153" w:rsidR="00F17461" w:rsidRDefault="00C355A3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矩阵求和</w:t>
      </w:r>
    </w:p>
    <w:p w14:paraId="5EB0EA07" w14:textId="2E14F68C" w:rsidR="00C355A3" w:rsidRDefault="00C355A3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C355A3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75431F24" wp14:editId="4F15C6D5">
            <wp:extent cx="2974744" cy="1137989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8803" cy="116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D5BF" w14:textId="4AFBB785" w:rsidR="00C355A3" w:rsidRDefault="0093016A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矩阵减法</w:t>
      </w:r>
    </w:p>
    <w:p w14:paraId="35BC4D92" w14:textId="3DCC47C1" w:rsidR="0093016A" w:rsidRDefault="0093016A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93016A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60E99213" wp14:editId="6AA15A80">
            <wp:extent cx="3089044" cy="1039605"/>
            <wp:effectExtent l="0" t="0" r="1016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0836" cy="10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E007" w14:textId="67803023" w:rsidR="0093016A" w:rsidRDefault="00504AEF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矩阵</w:t>
      </w:r>
      <w:r w:rsidR="00167C0D">
        <w:rPr>
          <w:rFonts w:asciiTheme="minorEastAsia" w:hAnsiTheme="minorEastAsia" w:hint="eastAsia"/>
          <w:b/>
          <w:color w:val="000000" w:themeColor="text1"/>
          <w:sz w:val="22"/>
        </w:rPr>
        <w:t>伪</w:t>
      </w:r>
      <w:r>
        <w:rPr>
          <w:rFonts w:asciiTheme="minorEastAsia" w:hAnsiTheme="minorEastAsia" w:hint="eastAsia"/>
          <w:b/>
          <w:color w:val="000000" w:themeColor="text1"/>
          <w:sz w:val="22"/>
        </w:rPr>
        <w:t>乘法</w:t>
      </w:r>
    </w:p>
    <w:p w14:paraId="5AABC1D0" w14:textId="620609AE" w:rsidR="00504AEF" w:rsidRDefault="00504AEF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504AEF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1CAE5006" wp14:editId="4A23EFC2">
            <wp:extent cx="2674512" cy="107357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7688" cy="10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4314" w14:textId="05E402C4" w:rsidR="00C76955" w:rsidRDefault="00C76955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矩阵乘法</w:t>
      </w:r>
    </w:p>
    <w:p w14:paraId="174AD61F" w14:textId="27C9D0E6" w:rsidR="00C76955" w:rsidRDefault="006A713B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6A713B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045FBC88" wp14:editId="56F6C60D">
            <wp:extent cx="3036667" cy="104451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7614" cy="10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D8C5" w14:textId="3701CE26" w:rsidR="005E4872" w:rsidRDefault="005E4872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矩阵除法</w:t>
      </w:r>
    </w:p>
    <w:p w14:paraId="5B4E665D" w14:textId="6B202E98" w:rsidR="005E4872" w:rsidRDefault="001F04D4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1F04D4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4CA85F99" wp14:editId="019A63B9">
            <wp:extent cx="2871492" cy="87191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2761" cy="88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730C" w14:textId="6152FA04" w:rsidR="001F04D4" w:rsidRDefault="007A54A0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矩阵转置</w:t>
      </w:r>
    </w:p>
    <w:p w14:paraId="474E64C3" w14:textId="651E7FB0" w:rsidR="007A54A0" w:rsidRDefault="00231038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231038">
        <w:rPr>
          <w:rFonts w:asciiTheme="minorEastAsia" w:hAnsiTheme="minorEastAsia"/>
          <w:b/>
          <w:noProof/>
          <w:color w:val="000000" w:themeColor="text1"/>
          <w:sz w:val="22"/>
        </w:rPr>
        <w:lastRenderedPageBreak/>
        <w:drawing>
          <wp:inline distT="0" distB="0" distL="0" distR="0" wp14:anchorId="5E157DF8" wp14:editId="45EAF873">
            <wp:extent cx="2865686" cy="1062846"/>
            <wp:effectExtent l="0" t="0" r="508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9985" cy="10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1607" w14:textId="20199B50" w:rsidR="0045265B" w:rsidRDefault="0045265B" w:rsidP="0045265B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矩阵的逆</w:t>
      </w:r>
    </w:p>
    <w:p w14:paraId="7400962B" w14:textId="252C822F" w:rsidR="00606DBE" w:rsidRDefault="00765EFC" w:rsidP="00F1746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765EFC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378B0909" wp14:editId="5769142C">
            <wp:extent cx="2427106" cy="1045004"/>
            <wp:effectExtent l="0" t="0" r="1143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5251" cy="105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C555" w14:textId="5D282562" w:rsidR="00BD2BC2" w:rsidRPr="004275FF" w:rsidRDefault="008D2A8B" w:rsidP="004275FF">
      <w:pPr>
        <w:pStyle w:val="a"/>
      </w:pP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聚合操作</w:t>
      </w:r>
    </w:p>
    <w:p w14:paraId="666FC7A0" w14:textId="1C6B4C9C" w:rsidR="004275FF" w:rsidRDefault="00183707" w:rsidP="00022179">
      <w:pPr>
        <w:pStyle w:val="a"/>
        <w:numPr>
          <w:ilvl w:val="0"/>
          <w:numId w:val="0"/>
        </w:numPr>
        <w:ind w:firstLine="720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proofErr w:type="gramStart"/>
      <w:r>
        <w:rPr>
          <w:rFonts w:asciiTheme="minorEastAsia" w:hAnsiTheme="minorEastAsia"/>
          <w:b/>
          <w:color w:val="000000" w:themeColor="text1"/>
          <w:sz w:val="22"/>
        </w:rPr>
        <w:t>np.sum</w:t>
      </w:r>
      <w:proofErr w:type="spellEnd"/>
      <w:r>
        <w:rPr>
          <w:rFonts w:asciiTheme="minorEastAsia" w:hAnsiTheme="minorEastAsia"/>
          <w:b/>
          <w:color w:val="000000" w:themeColor="text1"/>
          <w:sz w:val="22"/>
        </w:rPr>
        <w:t>(</w:t>
      </w:r>
      <w:proofErr w:type="gramEnd"/>
      <w:r>
        <w:rPr>
          <w:rFonts w:asciiTheme="minorEastAsia" w:hAnsiTheme="minorEastAsia"/>
          <w:b/>
          <w:color w:val="000000" w:themeColor="text1"/>
          <w:sz w:val="22"/>
        </w:rPr>
        <w:t>)</w:t>
      </w:r>
    </w:p>
    <w:p w14:paraId="413153DE" w14:textId="0DBFB0A2" w:rsidR="00183707" w:rsidRDefault="00183707" w:rsidP="00022179">
      <w:pPr>
        <w:pStyle w:val="a"/>
        <w:numPr>
          <w:ilvl w:val="0"/>
          <w:numId w:val="0"/>
        </w:numPr>
        <w:ind w:firstLine="720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proofErr w:type="gramStart"/>
      <w:r>
        <w:rPr>
          <w:rFonts w:asciiTheme="minorEastAsia" w:hAnsiTheme="minorEastAsia" w:hint="eastAsia"/>
          <w:b/>
          <w:color w:val="000000" w:themeColor="text1"/>
          <w:sz w:val="22"/>
        </w:rPr>
        <w:t>np.min</w:t>
      </w:r>
      <w:proofErr w:type="spellEnd"/>
      <w:r>
        <w:rPr>
          <w:rFonts w:asciiTheme="minorEastAsia" w:hAnsiTheme="minorEastAsia" w:hint="eastAsia"/>
          <w:b/>
          <w:color w:val="000000" w:themeColor="text1"/>
          <w:sz w:val="22"/>
        </w:rPr>
        <w:t>(</w:t>
      </w:r>
      <w:proofErr w:type="gramEnd"/>
      <w:r>
        <w:rPr>
          <w:rFonts w:asciiTheme="minorEastAsia" w:hAnsiTheme="minorEastAsia" w:hint="eastAsia"/>
          <w:b/>
          <w:color w:val="000000" w:themeColor="text1"/>
          <w:sz w:val="22"/>
        </w:rPr>
        <w:t>)</w:t>
      </w:r>
    </w:p>
    <w:p w14:paraId="5B66B1CB" w14:textId="0DE8024F" w:rsidR="00183707" w:rsidRDefault="00183707" w:rsidP="00022179">
      <w:pPr>
        <w:pStyle w:val="a"/>
        <w:numPr>
          <w:ilvl w:val="0"/>
          <w:numId w:val="0"/>
        </w:numPr>
        <w:ind w:firstLine="720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proofErr w:type="gramStart"/>
      <w:r>
        <w:rPr>
          <w:rFonts w:asciiTheme="minorEastAsia" w:hAnsiTheme="minorEastAsia" w:hint="eastAsia"/>
          <w:b/>
          <w:color w:val="000000" w:themeColor="text1"/>
          <w:sz w:val="22"/>
        </w:rPr>
        <w:t>np.max</w:t>
      </w:r>
      <w:proofErr w:type="spellEnd"/>
      <w:r>
        <w:rPr>
          <w:rFonts w:asciiTheme="minorEastAsia" w:hAnsiTheme="minorEastAsia" w:hint="eastAsia"/>
          <w:b/>
          <w:color w:val="000000" w:themeColor="text1"/>
          <w:sz w:val="22"/>
        </w:rPr>
        <w:t>(</w:t>
      </w:r>
      <w:proofErr w:type="gramEnd"/>
      <w:r>
        <w:rPr>
          <w:rFonts w:asciiTheme="minorEastAsia" w:hAnsiTheme="minorEastAsia" w:hint="eastAsia"/>
          <w:b/>
          <w:color w:val="000000" w:themeColor="text1"/>
          <w:sz w:val="22"/>
        </w:rPr>
        <w:t>)</w:t>
      </w:r>
    </w:p>
    <w:p w14:paraId="7E323031" w14:textId="7381BE56" w:rsidR="004275FF" w:rsidRDefault="00C875EF" w:rsidP="00022179">
      <w:pPr>
        <w:pStyle w:val="a"/>
        <w:numPr>
          <w:ilvl w:val="0"/>
          <w:numId w:val="0"/>
        </w:numPr>
        <w:ind w:firstLine="720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proofErr w:type="gramStart"/>
      <w:r>
        <w:rPr>
          <w:rFonts w:asciiTheme="minorEastAsia" w:hAnsiTheme="minorEastAsia" w:hint="eastAsia"/>
          <w:b/>
          <w:color w:val="000000" w:themeColor="text1"/>
          <w:sz w:val="22"/>
        </w:rPr>
        <w:t>np.mean</w:t>
      </w:r>
      <w:proofErr w:type="spellEnd"/>
      <w:proofErr w:type="gramEnd"/>
      <w:r>
        <w:rPr>
          <w:rFonts w:asciiTheme="minorEastAsia" w:hAnsiTheme="minorEastAsia" w:hint="eastAsia"/>
          <w:b/>
          <w:color w:val="000000" w:themeColor="text1"/>
          <w:sz w:val="22"/>
        </w:rPr>
        <w:t>()</w:t>
      </w:r>
    </w:p>
    <w:p w14:paraId="20BFA74B" w14:textId="52918BE4" w:rsidR="00C875EF" w:rsidRDefault="00C875EF" w:rsidP="00022179">
      <w:pPr>
        <w:pStyle w:val="a"/>
        <w:numPr>
          <w:ilvl w:val="0"/>
          <w:numId w:val="0"/>
        </w:numPr>
        <w:ind w:firstLine="720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proofErr w:type="gramStart"/>
      <w:r>
        <w:rPr>
          <w:rFonts w:asciiTheme="minorEastAsia" w:hAnsiTheme="minorEastAsia" w:hint="eastAsia"/>
          <w:b/>
          <w:color w:val="000000" w:themeColor="text1"/>
          <w:sz w:val="22"/>
        </w:rPr>
        <w:t>np.median</w:t>
      </w:r>
      <w:proofErr w:type="spellEnd"/>
      <w:proofErr w:type="gramEnd"/>
      <w:r>
        <w:rPr>
          <w:rFonts w:asciiTheme="minorEastAsia" w:hAnsiTheme="minorEastAsia" w:hint="eastAsia"/>
          <w:b/>
          <w:color w:val="000000" w:themeColor="text1"/>
          <w:sz w:val="22"/>
        </w:rPr>
        <w:t>()</w:t>
      </w:r>
    </w:p>
    <w:p w14:paraId="05A97F9E" w14:textId="22613E66" w:rsidR="00C875EF" w:rsidRDefault="006D3F3F" w:rsidP="00022179">
      <w:pPr>
        <w:pStyle w:val="a"/>
        <w:numPr>
          <w:ilvl w:val="0"/>
          <w:numId w:val="0"/>
        </w:numPr>
        <w:ind w:firstLine="720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proofErr w:type="gramStart"/>
      <w:r>
        <w:rPr>
          <w:rFonts w:asciiTheme="minorEastAsia" w:hAnsiTheme="minorEastAsia" w:hint="eastAsia"/>
          <w:b/>
          <w:color w:val="000000" w:themeColor="text1"/>
          <w:sz w:val="22"/>
        </w:rPr>
        <w:t>np.var</w:t>
      </w:r>
      <w:proofErr w:type="spellEnd"/>
      <w:r>
        <w:rPr>
          <w:rFonts w:asciiTheme="minorEastAsia" w:hAnsiTheme="minorEastAsia" w:hint="eastAsia"/>
          <w:b/>
          <w:color w:val="000000" w:themeColor="text1"/>
          <w:sz w:val="22"/>
        </w:rPr>
        <w:t>(</w:t>
      </w:r>
      <w:proofErr w:type="gramEnd"/>
      <w:r>
        <w:rPr>
          <w:rFonts w:asciiTheme="minorEastAsia" w:hAnsiTheme="minorEastAsia" w:hint="eastAsia"/>
          <w:b/>
          <w:color w:val="000000" w:themeColor="text1"/>
          <w:sz w:val="22"/>
        </w:rPr>
        <w:t>)</w:t>
      </w:r>
    </w:p>
    <w:p w14:paraId="51DB220A" w14:textId="6BD1F92D" w:rsidR="00C530F5" w:rsidRDefault="0085149A" w:rsidP="00887369">
      <w:pPr>
        <w:pStyle w:val="a"/>
        <w:numPr>
          <w:ilvl w:val="0"/>
          <w:numId w:val="0"/>
        </w:numPr>
        <w:ind w:firstLine="720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proofErr w:type="gramStart"/>
      <w:r>
        <w:rPr>
          <w:rFonts w:asciiTheme="minorEastAsia" w:hAnsiTheme="minorEastAsia" w:hint="eastAsia"/>
          <w:b/>
          <w:color w:val="000000" w:themeColor="text1"/>
          <w:sz w:val="22"/>
        </w:rPr>
        <w:t>np.std</w:t>
      </w:r>
      <w:proofErr w:type="spellEnd"/>
      <w:r>
        <w:rPr>
          <w:rFonts w:asciiTheme="minorEastAsia" w:hAnsiTheme="minorEastAsia" w:hint="eastAsia"/>
          <w:b/>
          <w:color w:val="000000" w:themeColor="text1"/>
          <w:sz w:val="22"/>
        </w:rPr>
        <w:t>(</w:t>
      </w:r>
      <w:proofErr w:type="gramEnd"/>
      <w:r>
        <w:rPr>
          <w:rFonts w:asciiTheme="minorEastAsia" w:hAnsiTheme="minorEastAsia" w:hint="eastAsia"/>
          <w:b/>
          <w:color w:val="000000" w:themeColor="text1"/>
          <w:sz w:val="22"/>
        </w:rPr>
        <w:t>)</w:t>
      </w:r>
    </w:p>
    <w:p w14:paraId="3AE44005" w14:textId="38DC06E6" w:rsidR="00E06C3F" w:rsidRDefault="00887369" w:rsidP="00E06C3F">
      <w:pPr>
        <w:pStyle w:val="a"/>
      </w:pP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索引操作</w:t>
      </w:r>
    </w:p>
    <w:p w14:paraId="0FE78412" w14:textId="08E727B6" w:rsidR="00E06C3F" w:rsidRPr="00E06C3F" w:rsidRDefault="00E06C3F" w:rsidP="00E06C3F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r>
        <w:rPr>
          <w:rFonts w:asciiTheme="minorEastAsia" w:hAnsiTheme="minorEastAsia" w:hint="eastAsia"/>
          <w:b/>
          <w:color w:val="000000" w:themeColor="text1"/>
          <w:sz w:val="22"/>
        </w:rPr>
        <w:t>argmin</w:t>
      </w:r>
      <w:proofErr w:type="spellEnd"/>
    </w:p>
    <w:p w14:paraId="6178D8D4" w14:textId="7423351F" w:rsidR="00E06C3F" w:rsidRDefault="00E06C3F" w:rsidP="00E06C3F">
      <w:pPr>
        <w:pStyle w:val="a"/>
        <w:numPr>
          <w:ilvl w:val="0"/>
          <w:numId w:val="0"/>
        </w:numPr>
        <w:ind w:left="432"/>
      </w:pPr>
      <w:r w:rsidRPr="00E06C3F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05B9ECFD" wp14:editId="588E3263">
            <wp:extent cx="3400767" cy="1378465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6867" cy="13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6FB8" w14:textId="18EB6731" w:rsidR="00A22758" w:rsidRDefault="00F579B3" w:rsidP="00F579B3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r>
        <w:rPr>
          <w:rFonts w:asciiTheme="minorEastAsia" w:hAnsiTheme="minorEastAsia" w:hint="eastAsia"/>
          <w:b/>
          <w:color w:val="000000" w:themeColor="text1"/>
          <w:sz w:val="22"/>
        </w:rPr>
        <w:t>argmax</w:t>
      </w:r>
      <w:proofErr w:type="spellEnd"/>
    </w:p>
    <w:p w14:paraId="19E29440" w14:textId="46BF1089" w:rsidR="00F579B3" w:rsidRDefault="00E06D56" w:rsidP="00F579B3">
      <w:pPr>
        <w:pStyle w:val="a"/>
        <w:numPr>
          <w:ilvl w:val="0"/>
          <w:numId w:val="0"/>
        </w:numPr>
        <w:ind w:firstLine="432"/>
      </w:pPr>
      <w:r w:rsidRPr="00E06D56">
        <w:rPr>
          <w:noProof/>
        </w:rPr>
        <w:drawing>
          <wp:inline distT="0" distB="0" distL="0" distR="0" wp14:anchorId="2AEA3C66" wp14:editId="0BA3C409">
            <wp:extent cx="2733523" cy="1130684"/>
            <wp:effectExtent l="0" t="0" r="10160" b="1270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717" cy="113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20F7" w14:textId="77777777" w:rsidR="00B31140" w:rsidRDefault="00B31140" w:rsidP="00F579B3">
      <w:pPr>
        <w:pStyle w:val="a"/>
        <w:numPr>
          <w:ilvl w:val="0"/>
          <w:numId w:val="0"/>
        </w:numPr>
        <w:ind w:firstLine="432"/>
      </w:pPr>
    </w:p>
    <w:p w14:paraId="67FD9C66" w14:textId="6ED93AC6" w:rsidR="00B629C3" w:rsidRDefault="00B31140" w:rsidP="00F579B3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r w:rsidRPr="00B31140">
        <w:rPr>
          <w:rFonts w:asciiTheme="minorEastAsia" w:hAnsiTheme="minorEastAsia" w:hint="eastAsia"/>
          <w:b/>
          <w:color w:val="000000" w:themeColor="text1"/>
          <w:sz w:val="22"/>
        </w:rPr>
        <w:t>argsort</w:t>
      </w:r>
      <w:proofErr w:type="spellEnd"/>
    </w:p>
    <w:p w14:paraId="45FB5568" w14:textId="0784B7F5" w:rsidR="00B31140" w:rsidRPr="00B31140" w:rsidRDefault="00676962" w:rsidP="00F579B3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676962">
        <w:rPr>
          <w:rFonts w:asciiTheme="minorEastAsia" w:hAnsiTheme="minorEastAsia"/>
          <w:b/>
          <w:noProof/>
          <w:color w:val="000000" w:themeColor="text1"/>
          <w:sz w:val="22"/>
        </w:rPr>
        <w:lastRenderedPageBreak/>
        <w:drawing>
          <wp:inline distT="0" distB="0" distL="0" distR="0" wp14:anchorId="0991DAEC" wp14:editId="1BA5C8D0">
            <wp:extent cx="2840355" cy="1893570"/>
            <wp:effectExtent l="0" t="0" r="444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DBA3" w14:textId="5F206116" w:rsidR="00B629C3" w:rsidRPr="00B629C3" w:rsidRDefault="00B629C3" w:rsidP="00F579B3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B629C3">
        <w:rPr>
          <w:rFonts w:asciiTheme="minorEastAsia" w:hAnsiTheme="minorEastAsia" w:hint="eastAsia"/>
          <w:b/>
          <w:color w:val="000000" w:themeColor="text1"/>
          <w:sz w:val="22"/>
        </w:rPr>
        <w:t>shuffle</w:t>
      </w:r>
    </w:p>
    <w:p w14:paraId="69A7A2E0" w14:textId="020FA98B" w:rsidR="00B629C3" w:rsidRDefault="00B629C3" w:rsidP="00F579B3">
      <w:pPr>
        <w:pStyle w:val="a"/>
        <w:numPr>
          <w:ilvl w:val="0"/>
          <w:numId w:val="0"/>
        </w:numPr>
        <w:ind w:firstLine="432"/>
      </w:pPr>
      <w:r w:rsidRPr="00B629C3">
        <w:rPr>
          <w:noProof/>
        </w:rPr>
        <w:drawing>
          <wp:inline distT="0" distB="0" distL="0" distR="0" wp14:anchorId="2DE7E69B" wp14:editId="1066F79C">
            <wp:extent cx="3543884" cy="1102384"/>
            <wp:effectExtent l="0" t="0" r="1270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9015" cy="111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E2A1" w14:textId="44A420CC" w:rsidR="006416B1" w:rsidRPr="00342C61" w:rsidRDefault="00342C61" w:rsidP="00F579B3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r w:rsidRPr="00342C61">
        <w:rPr>
          <w:rFonts w:asciiTheme="minorEastAsia" w:hAnsiTheme="minorEastAsia" w:hint="eastAsia"/>
          <w:b/>
          <w:color w:val="000000" w:themeColor="text1"/>
          <w:sz w:val="22"/>
        </w:rPr>
        <w:t>sort</w:t>
      </w:r>
    </w:p>
    <w:p w14:paraId="53E649A5" w14:textId="0E7B7D35" w:rsidR="00342C61" w:rsidRDefault="00342C61" w:rsidP="00F579B3">
      <w:pPr>
        <w:pStyle w:val="a"/>
        <w:numPr>
          <w:ilvl w:val="0"/>
          <w:numId w:val="0"/>
        </w:numPr>
        <w:ind w:firstLine="432"/>
      </w:pPr>
      <w:r w:rsidRPr="00342C61">
        <w:rPr>
          <w:noProof/>
        </w:rPr>
        <w:drawing>
          <wp:inline distT="0" distB="0" distL="0" distR="0" wp14:anchorId="327F0676" wp14:editId="0226F27D">
            <wp:extent cx="3313986" cy="130107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3766" cy="130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D7D7" w14:textId="7E7BFD90" w:rsidR="007B2C20" w:rsidRDefault="007B2C20" w:rsidP="003B56F1">
      <w:pPr>
        <w:pStyle w:val="a"/>
      </w:pPr>
      <w:proofErr w:type="spellStart"/>
      <w:r>
        <w:rPr>
          <w:rFonts w:hint="eastAsia"/>
        </w:rPr>
        <w:t>Matplotlib</w:t>
      </w:r>
      <w:proofErr w:type="spellEnd"/>
      <w:r>
        <w:rPr>
          <w:rFonts w:hint="eastAsia"/>
        </w:rPr>
        <w:t>基础</w:t>
      </w:r>
    </w:p>
    <w:p w14:paraId="4B293DEB" w14:textId="4CBCE13A" w:rsidR="003B56F1" w:rsidRPr="00B629C3" w:rsidRDefault="00455F68" w:rsidP="003B56F1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color w:val="000000" w:themeColor="text1"/>
          <w:sz w:val="22"/>
        </w:rPr>
      </w:pPr>
      <w:proofErr w:type="spellStart"/>
      <w:r>
        <w:rPr>
          <w:rFonts w:asciiTheme="minorEastAsia" w:hAnsiTheme="minorEastAsia" w:hint="eastAsia"/>
          <w:b/>
          <w:color w:val="000000" w:themeColor="text1"/>
          <w:sz w:val="22"/>
        </w:rPr>
        <w:t>matplotlib</w:t>
      </w:r>
      <w:proofErr w:type="spellEnd"/>
      <w:r>
        <w:rPr>
          <w:rFonts w:asciiTheme="minorEastAsia" w:hAnsiTheme="minorEastAsia" w:hint="eastAsia"/>
          <w:b/>
          <w:color w:val="000000" w:themeColor="text1"/>
          <w:sz w:val="22"/>
        </w:rPr>
        <w:t>导入</w:t>
      </w:r>
    </w:p>
    <w:p w14:paraId="074708CC" w14:textId="2F1C8C92" w:rsidR="003B56F1" w:rsidRDefault="003B56F1" w:rsidP="003B56F1">
      <w:pPr>
        <w:pStyle w:val="a"/>
        <w:numPr>
          <w:ilvl w:val="0"/>
          <w:numId w:val="0"/>
        </w:numPr>
        <w:ind w:left="432" w:hanging="432"/>
      </w:pPr>
      <w:r>
        <w:rPr>
          <w:rFonts w:hint="eastAsia"/>
        </w:rPr>
        <w:tab/>
      </w:r>
      <w:r w:rsidR="00EF0E17" w:rsidRPr="00EF0E17">
        <w:rPr>
          <w:noProof/>
        </w:rPr>
        <w:drawing>
          <wp:inline distT="0" distB="0" distL="0" distR="0" wp14:anchorId="7549954D" wp14:editId="08EB7A0A">
            <wp:extent cx="2751386" cy="45965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4578" cy="5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8B41" w14:textId="509D47AB" w:rsidR="00EF0E17" w:rsidRDefault="00EF0E17" w:rsidP="003B56F1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hint="eastAsia"/>
        </w:rPr>
        <w:tab/>
      </w:r>
      <w:r w:rsidR="00285965">
        <w:rPr>
          <w:rFonts w:asciiTheme="minorEastAsia" w:hAnsiTheme="minorEastAsia" w:hint="eastAsia"/>
          <w:b/>
          <w:color w:val="000000" w:themeColor="text1"/>
          <w:sz w:val="22"/>
        </w:rPr>
        <w:t>直线图</w:t>
      </w:r>
    </w:p>
    <w:p w14:paraId="1B02B49F" w14:textId="3125A96F" w:rsidR="00197CDC" w:rsidRDefault="00197CDC" w:rsidP="003B56F1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 w:rsidR="00937AD6" w:rsidRPr="00937AD6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0CE1C418" wp14:editId="1BBD6B64">
            <wp:extent cx="3207687" cy="9434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8104" cy="9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AAF1" w14:textId="670AE254" w:rsidR="00937AD6" w:rsidRDefault="00080E10" w:rsidP="003B56F1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 w:rsidR="00B9519C">
        <w:rPr>
          <w:rFonts w:asciiTheme="minorEastAsia" w:hAnsiTheme="minorEastAsia" w:hint="eastAsia"/>
          <w:b/>
          <w:color w:val="000000" w:themeColor="text1"/>
          <w:sz w:val="22"/>
        </w:rPr>
        <w:t>多类数据绘制</w:t>
      </w:r>
    </w:p>
    <w:p w14:paraId="279995E5" w14:textId="27E55637" w:rsidR="00B9519C" w:rsidRDefault="00B9519C" w:rsidP="00B9519C">
      <w:pPr>
        <w:pStyle w:val="a"/>
        <w:numPr>
          <w:ilvl w:val="0"/>
          <w:numId w:val="0"/>
        </w:numPr>
        <w:ind w:left="432"/>
      </w:pPr>
      <w:r w:rsidRPr="00B9519C">
        <w:rPr>
          <w:noProof/>
        </w:rPr>
        <w:drawing>
          <wp:inline distT="0" distB="0" distL="0" distR="0" wp14:anchorId="24294650" wp14:editId="22C736E6">
            <wp:extent cx="4200307" cy="122282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9150" cy="12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E3DB" w14:textId="450E2B5B" w:rsidR="00B9519C" w:rsidRDefault="00383096" w:rsidP="00B9519C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  <w:r w:rsidRPr="00383096">
        <w:rPr>
          <w:rFonts w:asciiTheme="minorEastAsia" w:hAnsiTheme="minorEastAsia" w:hint="eastAsia"/>
          <w:b/>
          <w:color w:val="000000" w:themeColor="text1"/>
          <w:sz w:val="18"/>
        </w:rPr>
        <w:lastRenderedPageBreak/>
        <w:t>参数</w:t>
      </w:r>
    </w:p>
    <w:p w14:paraId="4BA22B2F" w14:textId="7530FFA3" w:rsidR="00383096" w:rsidRDefault="00383096" w:rsidP="00383096">
      <w:pPr>
        <w:pStyle w:val="a"/>
        <w:numPr>
          <w:ilvl w:val="0"/>
          <w:numId w:val="0"/>
        </w:numPr>
        <w:ind w:left="712"/>
        <w:rPr>
          <w:rFonts w:asciiTheme="minorEastAsia" w:hAnsiTheme="minorEastAsia"/>
          <w:b/>
          <w:color w:val="000000" w:themeColor="text1"/>
          <w:sz w:val="18"/>
        </w:rPr>
      </w:pPr>
      <w:r>
        <w:rPr>
          <w:rFonts w:asciiTheme="minorEastAsia" w:hAnsiTheme="minorEastAsia" w:hint="eastAsia"/>
          <w:b/>
          <w:color w:val="000000" w:themeColor="text1"/>
          <w:sz w:val="18"/>
        </w:rPr>
        <w:t>1.color</w:t>
      </w:r>
      <w:r w:rsidR="00E63491">
        <w:rPr>
          <w:rFonts w:asciiTheme="minorEastAsia" w:hAnsiTheme="minorEastAsia" w:hint="eastAsia"/>
          <w:b/>
          <w:color w:val="000000" w:themeColor="text1"/>
          <w:sz w:val="18"/>
        </w:rPr>
        <w:t xml:space="preserve"> 颜色</w:t>
      </w:r>
    </w:p>
    <w:p w14:paraId="31E03433" w14:textId="035B1A5C" w:rsidR="00383096" w:rsidRDefault="00383096" w:rsidP="00383096">
      <w:pPr>
        <w:pStyle w:val="a"/>
        <w:numPr>
          <w:ilvl w:val="0"/>
          <w:numId w:val="0"/>
        </w:numPr>
        <w:ind w:left="712"/>
        <w:rPr>
          <w:rFonts w:asciiTheme="minorEastAsia" w:hAnsiTheme="minorEastAsia"/>
          <w:b/>
          <w:color w:val="000000" w:themeColor="text1"/>
          <w:sz w:val="18"/>
        </w:rPr>
      </w:pPr>
      <w:r>
        <w:rPr>
          <w:rFonts w:asciiTheme="minorEastAsia" w:hAnsiTheme="minorEastAsia" w:hint="eastAsia"/>
          <w:b/>
          <w:color w:val="000000" w:themeColor="text1"/>
          <w:sz w:val="18"/>
        </w:rPr>
        <w:t>2.</w:t>
      </w:r>
      <w:r w:rsidR="009C2B26">
        <w:rPr>
          <w:rFonts w:asciiTheme="minorEastAsia" w:hAnsiTheme="minorEastAsia" w:hint="eastAsia"/>
          <w:b/>
          <w:color w:val="000000" w:themeColor="text1"/>
          <w:sz w:val="18"/>
        </w:rPr>
        <w:t>linestyle</w:t>
      </w:r>
      <w:r w:rsidR="00E63491">
        <w:rPr>
          <w:rFonts w:asciiTheme="minorEastAsia" w:hAnsiTheme="minorEastAsia" w:hint="eastAsia"/>
          <w:b/>
          <w:color w:val="000000" w:themeColor="text1"/>
          <w:sz w:val="18"/>
        </w:rPr>
        <w:t xml:space="preserve"> 线条样式</w:t>
      </w:r>
    </w:p>
    <w:p w14:paraId="590EE5C1" w14:textId="4C7BE240" w:rsidR="00E63491" w:rsidRDefault="002413B9" w:rsidP="002413B9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18"/>
        </w:rPr>
        <w:tab/>
      </w:r>
      <w:r w:rsidR="0007278F">
        <w:rPr>
          <w:rFonts w:asciiTheme="minorEastAsia" w:hAnsiTheme="minorEastAsia" w:hint="eastAsia"/>
          <w:b/>
          <w:color w:val="000000" w:themeColor="text1"/>
          <w:sz w:val="22"/>
        </w:rPr>
        <w:t>X</w:t>
      </w:r>
      <w:r w:rsidR="00274164">
        <w:rPr>
          <w:rFonts w:asciiTheme="minorEastAsia" w:hAnsiTheme="minorEastAsia" w:hint="eastAsia"/>
          <w:b/>
          <w:color w:val="000000" w:themeColor="text1"/>
          <w:sz w:val="22"/>
        </w:rPr>
        <w:t>Y</w:t>
      </w:r>
      <w:r w:rsidR="0007278F">
        <w:rPr>
          <w:rFonts w:asciiTheme="minorEastAsia" w:hAnsiTheme="minorEastAsia" w:hint="eastAsia"/>
          <w:b/>
          <w:color w:val="000000" w:themeColor="text1"/>
          <w:sz w:val="22"/>
        </w:rPr>
        <w:t>轴值域设置</w:t>
      </w:r>
    </w:p>
    <w:p w14:paraId="546F11F6" w14:textId="7F61AD72" w:rsidR="00582681" w:rsidRDefault="00582681" w:rsidP="002413B9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 w:rsidR="00C678D3" w:rsidRPr="00C678D3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6147E16D" wp14:editId="3F4EAC79">
            <wp:extent cx="3353685" cy="69659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58525" cy="6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622F" w14:textId="0F0EB56A" w:rsidR="00D15B2A" w:rsidRDefault="00D15B2A" w:rsidP="002413B9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  <w:t>同时设置XY轴</w:t>
      </w:r>
    </w:p>
    <w:p w14:paraId="483B80CA" w14:textId="1A73E810" w:rsidR="00C678D3" w:rsidRDefault="00F80F3E" w:rsidP="00D15B2A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 w:rsidRPr="00F80F3E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6D3F09CB" wp14:editId="2C14B274">
            <wp:extent cx="3357794" cy="653928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97086" cy="66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ED1A" w14:textId="6874C080" w:rsidR="00582681" w:rsidRDefault="00F80F3E" w:rsidP="00E57E4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 w:rsidR="002C381D">
        <w:rPr>
          <w:rFonts w:asciiTheme="minorEastAsia" w:hAnsiTheme="minorEastAsia" w:hint="eastAsia"/>
          <w:b/>
          <w:color w:val="000000" w:themeColor="text1"/>
          <w:sz w:val="22"/>
        </w:rPr>
        <w:t>XY轴标签</w:t>
      </w:r>
    </w:p>
    <w:p w14:paraId="6209EF00" w14:textId="6005CCFB" w:rsidR="002C381D" w:rsidRDefault="009F27CC" w:rsidP="00E57E4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 w:rsidR="00395B3C" w:rsidRPr="00395B3C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5995AB13" wp14:editId="469F248F">
            <wp:extent cx="3086804" cy="76289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3537" cy="76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6521" w14:textId="7C580707" w:rsidR="00431B77" w:rsidRDefault="00431B77" w:rsidP="00E57E4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  <w:t>图形标签</w:t>
      </w:r>
    </w:p>
    <w:p w14:paraId="58128490" w14:textId="7A27E17D" w:rsidR="00431B77" w:rsidRDefault="00431B77" w:rsidP="00E57E4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 w:rsidR="0070528F" w:rsidRPr="0070528F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6702710B" wp14:editId="20B05927">
            <wp:extent cx="3279249" cy="826804"/>
            <wp:effectExtent l="0" t="0" r="0" b="1143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7789" cy="82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E3B8" w14:textId="5016DDCE" w:rsidR="0070528F" w:rsidRDefault="003A553C" w:rsidP="00E57E4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 w:rsidR="00207BE2">
        <w:rPr>
          <w:rFonts w:asciiTheme="minorEastAsia" w:hAnsiTheme="minorEastAsia" w:hint="eastAsia"/>
          <w:b/>
          <w:color w:val="000000" w:themeColor="text1"/>
          <w:sz w:val="22"/>
        </w:rPr>
        <w:t>绘图标题</w:t>
      </w:r>
    </w:p>
    <w:p w14:paraId="1847FCCF" w14:textId="21D35545" w:rsidR="00207BE2" w:rsidRDefault="009606BC" w:rsidP="00E57E48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 w:rsidR="00DD0CCF" w:rsidRPr="00DD0CCF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437AF06A" wp14:editId="39091AD0">
            <wp:extent cx="3144543" cy="829070"/>
            <wp:effectExtent l="0" t="0" r="508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59741" cy="83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5363" w14:textId="4B2C0B14" w:rsidR="00DD6E38" w:rsidRDefault="00DD6E38" w:rsidP="00DD6E38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散点图</w:t>
      </w:r>
    </w:p>
    <w:p w14:paraId="73B1EDD5" w14:textId="09519479" w:rsidR="00DD6E38" w:rsidRDefault="00EA54F2" w:rsidP="00DD6E38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 w:rsidRPr="00EA54F2">
        <w:rPr>
          <w:rFonts w:asciiTheme="minorEastAsia" w:hAnsiTheme="minorEastAsia"/>
          <w:b/>
          <w:noProof/>
          <w:color w:val="000000" w:themeColor="text1"/>
          <w:sz w:val="22"/>
        </w:rPr>
        <w:drawing>
          <wp:inline distT="0" distB="0" distL="0" distR="0" wp14:anchorId="19B9AA38" wp14:editId="281DF4CD">
            <wp:extent cx="2221513" cy="82364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5273" cy="83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AD58" w14:textId="4904C12C" w:rsidR="00651D1F" w:rsidRDefault="00A732EC" w:rsidP="00DD6E38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  <w:r w:rsidRPr="00A732EC">
        <w:rPr>
          <w:rFonts w:asciiTheme="minorEastAsia" w:hAnsiTheme="minorEastAsia" w:hint="eastAsia"/>
          <w:b/>
          <w:color w:val="000000" w:themeColor="text1"/>
          <w:sz w:val="18"/>
        </w:rPr>
        <w:t>参数</w:t>
      </w:r>
    </w:p>
    <w:p w14:paraId="2B315495" w14:textId="77777777" w:rsidR="00A732EC" w:rsidRDefault="00A732EC" w:rsidP="00DD6E38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  <w:r>
        <w:rPr>
          <w:rFonts w:asciiTheme="minorEastAsia" w:hAnsiTheme="minorEastAsia" w:hint="eastAsia"/>
          <w:b/>
          <w:color w:val="000000" w:themeColor="text1"/>
          <w:sz w:val="18"/>
        </w:rPr>
        <w:tab/>
        <w:t>1.color 颜色</w:t>
      </w:r>
    </w:p>
    <w:p w14:paraId="5901CD38" w14:textId="34309F5A" w:rsidR="002C258C" w:rsidRDefault="00717AFB" w:rsidP="002C258C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  <w:r>
        <w:rPr>
          <w:rFonts w:asciiTheme="minorEastAsia" w:hAnsiTheme="minorEastAsia" w:hint="eastAsia"/>
          <w:b/>
          <w:color w:val="000000" w:themeColor="text1"/>
          <w:sz w:val="18"/>
        </w:rPr>
        <w:tab/>
        <w:t>2.alpha 透明度</w:t>
      </w:r>
    </w:p>
    <w:p w14:paraId="41116653" w14:textId="558075BE" w:rsidR="00013E6B" w:rsidRDefault="00013E6B" w:rsidP="002C258C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  <w:r>
        <w:rPr>
          <w:rFonts w:asciiTheme="minorEastAsia" w:hAnsiTheme="minorEastAsia" w:hint="eastAsia"/>
          <w:b/>
          <w:color w:val="000000" w:themeColor="text1"/>
          <w:sz w:val="18"/>
        </w:rPr>
        <w:tab/>
        <w:t>3.marker 散点形状</w:t>
      </w:r>
    </w:p>
    <w:p w14:paraId="45ADB61F" w14:textId="6A0D5EF6" w:rsidR="002C258C" w:rsidRDefault="002C258C" w:rsidP="002C258C">
      <w:pPr>
        <w:pStyle w:val="a"/>
      </w:pPr>
      <w:proofErr w:type="spellStart"/>
      <w:r>
        <w:rPr>
          <w:rFonts w:hint="eastAsia"/>
        </w:rPr>
        <w:t>Sklearn</w:t>
      </w:r>
      <w:proofErr w:type="spellEnd"/>
      <w:r w:rsidR="00921639">
        <w:rPr>
          <w:rFonts w:hint="eastAsia"/>
        </w:rPr>
        <w:t>数据探索</w:t>
      </w:r>
    </w:p>
    <w:p w14:paraId="352ACAAA" w14:textId="6A126735" w:rsidR="002C258C" w:rsidRPr="00042AFB" w:rsidRDefault="007E282F" w:rsidP="00DD6E38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22"/>
        </w:rPr>
      </w:pPr>
      <w:r w:rsidRPr="00042AFB">
        <w:rPr>
          <w:rFonts w:asciiTheme="minorEastAsia" w:hAnsiTheme="minorEastAsia" w:hint="eastAsia"/>
          <w:b/>
          <w:color w:val="000000" w:themeColor="text1"/>
          <w:sz w:val="22"/>
        </w:rPr>
        <w:t>加载数据集</w:t>
      </w:r>
    </w:p>
    <w:p w14:paraId="5F0E47ED" w14:textId="758E6520" w:rsidR="007E282F" w:rsidRDefault="001A633E" w:rsidP="00042A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  <w:r w:rsidRPr="001A633E">
        <w:rPr>
          <w:rFonts w:asciiTheme="minorEastAsia" w:hAnsiTheme="minorEastAsia"/>
          <w:b/>
          <w:noProof/>
          <w:color w:val="000000" w:themeColor="text1"/>
          <w:sz w:val="18"/>
        </w:rPr>
        <w:lastRenderedPageBreak/>
        <w:drawing>
          <wp:inline distT="0" distB="0" distL="0" distR="0" wp14:anchorId="72CA7A80" wp14:editId="717FFC84">
            <wp:extent cx="3897630" cy="178797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02691" cy="179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3715" w14:textId="77777777" w:rsidR="00E55CC4" w:rsidRDefault="00E55CC4" w:rsidP="00042A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</w:p>
    <w:p w14:paraId="6D02313C" w14:textId="77777777" w:rsidR="00886D41" w:rsidRDefault="00886D41" w:rsidP="00042A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</w:p>
    <w:p w14:paraId="0E0EA55E" w14:textId="77777777" w:rsidR="00010AF2" w:rsidRPr="00A732EC" w:rsidRDefault="00010AF2" w:rsidP="00042A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color w:val="000000" w:themeColor="text1"/>
          <w:sz w:val="18"/>
        </w:rPr>
      </w:pPr>
    </w:p>
    <w:sectPr w:rsidR="00010AF2" w:rsidRPr="00A732EC">
      <w:footerReference w:type="default" r:id="rId83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833438" w14:textId="77777777" w:rsidR="00D02BC8" w:rsidRDefault="00D02BC8">
      <w:r>
        <w:separator/>
      </w:r>
    </w:p>
    <w:p w14:paraId="70771A16" w14:textId="77777777" w:rsidR="00D02BC8" w:rsidRDefault="00D02BC8"/>
  </w:endnote>
  <w:endnote w:type="continuationSeparator" w:id="0">
    <w:p w14:paraId="7DF76ABB" w14:textId="77777777" w:rsidR="00D02BC8" w:rsidRDefault="00D02BC8">
      <w:r>
        <w:continuationSeparator/>
      </w:r>
    </w:p>
    <w:p w14:paraId="17C6885D" w14:textId="77777777" w:rsidR="00D02BC8" w:rsidRDefault="00D02B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522E4F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F0D44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F2C07A" w14:textId="77777777" w:rsidR="00D02BC8" w:rsidRDefault="00D02BC8">
      <w:r>
        <w:separator/>
      </w:r>
    </w:p>
    <w:p w14:paraId="51CED858" w14:textId="77777777" w:rsidR="00D02BC8" w:rsidRDefault="00D02BC8"/>
  </w:footnote>
  <w:footnote w:type="continuationSeparator" w:id="0">
    <w:p w14:paraId="69CB3463" w14:textId="77777777" w:rsidR="00D02BC8" w:rsidRDefault="00D02BC8">
      <w:r>
        <w:continuationSeparator/>
      </w:r>
    </w:p>
    <w:p w14:paraId="33A5A3D7" w14:textId="77777777" w:rsidR="00D02BC8" w:rsidRDefault="00D02BC8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032E37D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365016"/>
    <w:multiLevelType w:val="hybridMultilevel"/>
    <w:tmpl w:val="7A3E0E98"/>
    <w:lvl w:ilvl="0" w:tplc="3EB65774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>
    <w:nsid w:val="46E92884"/>
    <w:multiLevelType w:val="hybridMultilevel"/>
    <w:tmpl w:val="85CC866E"/>
    <w:lvl w:ilvl="0" w:tplc="39665320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4733569"/>
    <w:multiLevelType w:val="hybridMultilevel"/>
    <w:tmpl w:val="2D5807E6"/>
    <w:lvl w:ilvl="0" w:tplc="EDC09AD4">
      <w:start w:val="1"/>
      <w:numFmt w:val="decimal"/>
      <w:lvlText w:val="%1."/>
      <w:lvlJc w:val="left"/>
      <w:pPr>
        <w:ind w:left="1072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72" w:hanging="480"/>
      </w:pPr>
    </w:lvl>
    <w:lvl w:ilvl="2" w:tplc="0409001B" w:tentative="1">
      <w:start w:val="1"/>
      <w:numFmt w:val="lowerRoman"/>
      <w:lvlText w:val="%3."/>
      <w:lvlJc w:val="right"/>
      <w:pPr>
        <w:ind w:left="2152" w:hanging="480"/>
      </w:pPr>
    </w:lvl>
    <w:lvl w:ilvl="3" w:tplc="0409000F" w:tentative="1">
      <w:start w:val="1"/>
      <w:numFmt w:val="decimal"/>
      <w:lvlText w:val="%4."/>
      <w:lvlJc w:val="left"/>
      <w:pPr>
        <w:ind w:left="2632" w:hanging="480"/>
      </w:pPr>
    </w:lvl>
    <w:lvl w:ilvl="4" w:tplc="04090019" w:tentative="1">
      <w:start w:val="1"/>
      <w:numFmt w:val="lowerLetter"/>
      <w:lvlText w:val="%5)"/>
      <w:lvlJc w:val="left"/>
      <w:pPr>
        <w:ind w:left="3112" w:hanging="480"/>
      </w:pPr>
    </w:lvl>
    <w:lvl w:ilvl="5" w:tplc="0409001B" w:tentative="1">
      <w:start w:val="1"/>
      <w:numFmt w:val="lowerRoman"/>
      <w:lvlText w:val="%6."/>
      <w:lvlJc w:val="right"/>
      <w:pPr>
        <w:ind w:left="3592" w:hanging="480"/>
      </w:pPr>
    </w:lvl>
    <w:lvl w:ilvl="6" w:tplc="0409000F" w:tentative="1">
      <w:start w:val="1"/>
      <w:numFmt w:val="decimal"/>
      <w:lvlText w:val="%7."/>
      <w:lvlJc w:val="left"/>
      <w:pPr>
        <w:ind w:left="4072" w:hanging="480"/>
      </w:pPr>
    </w:lvl>
    <w:lvl w:ilvl="7" w:tplc="04090019" w:tentative="1">
      <w:start w:val="1"/>
      <w:numFmt w:val="lowerLetter"/>
      <w:lvlText w:val="%8)"/>
      <w:lvlJc w:val="left"/>
      <w:pPr>
        <w:ind w:left="4552" w:hanging="480"/>
      </w:pPr>
    </w:lvl>
    <w:lvl w:ilvl="8" w:tplc="0409001B" w:tentative="1">
      <w:start w:val="1"/>
      <w:numFmt w:val="lowerRoman"/>
      <w:lvlText w:val="%9."/>
      <w:lvlJc w:val="right"/>
      <w:pPr>
        <w:ind w:left="5032" w:hanging="4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2"/>
  </w:num>
  <w:num w:numId="7">
    <w:abstractNumId w:val="4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6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051B"/>
    <w:rsid w:val="00010AF2"/>
    <w:rsid w:val="00013E6B"/>
    <w:rsid w:val="00022039"/>
    <w:rsid w:val="00022179"/>
    <w:rsid w:val="00030171"/>
    <w:rsid w:val="00033658"/>
    <w:rsid w:val="00042AFB"/>
    <w:rsid w:val="000447E6"/>
    <w:rsid w:val="000643BC"/>
    <w:rsid w:val="0007278F"/>
    <w:rsid w:val="000730C6"/>
    <w:rsid w:val="00080E10"/>
    <w:rsid w:val="000845D6"/>
    <w:rsid w:val="000A37C0"/>
    <w:rsid w:val="000B78B3"/>
    <w:rsid w:val="000E15C7"/>
    <w:rsid w:val="000E6838"/>
    <w:rsid w:val="000F38D3"/>
    <w:rsid w:val="00101B2D"/>
    <w:rsid w:val="0010439F"/>
    <w:rsid w:val="00105B85"/>
    <w:rsid w:val="00110BFE"/>
    <w:rsid w:val="0013459B"/>
    <w:rsid w:val="0014107D"/>
    <w:rsid w:val="00143AEE"/>
    <w:rsid w:val="00146049"/>
    <w:rsid w:val="00147B55"/>
    <w:rsid w:val="00157471"/>
    <w:rsid w:val="00167C0D"/>
    <w:rsid w:val="00170D0C"/>
    <w:rsid w:val="001713BA"/>
    <w:rsid w:val="0017142F"/>
    <w:rsid w:val="00172E69"/>
    <w:rsid w:val="001745E5"/>
    <w:rsid w:val="00175AA7"/>
    <w:rsid w:val="00183707"/>
    <w:rsid w:val="00191EC5"/>
    <w:rsid w:val="00197CDC"/>
    <w:rsid w:val="001A633E"/>
    <w:rsid w:val="001C4F18"/>
    <w:rsid w:val="001D1C94"/>
    <w:rsid w:val="001D24F4"/>
    <w:rsid w:val="001E22C3"/>
    <w:rsid w:val="001F04D4"/>
    <w:rsid w:val="00207BE2"/>
    <w:rsid w:val="00230078"/>
    <w:rsid w:val="00231038"/>
    <w:rsid w:val="0023674B"/>
    <w:rsid w:val="00237AF2"/>
    <w:rsid w:val="002413B9"/>
    <w:rsid w:val="002433CE"/>
    <w:rsid w:val="0025015C"/>
    <w:rsid w:val="00251BAE"/>
    <w:rsid w:val="00253AA0"/>
    <w:rsid w:val="002606E8"/>
    <w:rsid w:val="00261463"/>
    <w:rsid w:val="00274164"/>
    <w:rsid w:val="00284844"/>
    <w:rsid w:val="00285965"/>
    <w:rsid w:val="00293B5A"/>
    <w:rsid w:val="002955CC"/>
    <w:rsid w:val="002A09F2"/>
    <w:rsid w:val="002A4AD4"/>
    <w:rsid w:val="002A5235"/>
    <w:rsid w:val="002A5679"/>
    <w:rsid w:val="002B06B2"/>
    <w:rsid w:val="002C258C"/>
    <w:rsid w:val="002C381D"/>
    <w:rsid w:val="002D0CB5"/>
    <w:rsid w:val="002D1939"/>
    <w:rsid w:val="002E3222"/>
    <w:rsid w:val="002E3581"/>
    <w:rsid w:val="002F73C3"/>
    <w:rsid w:val="002F7E27"/>
    <w:rsid w:val="003042A6"/>
    <w:rsid w:val="0031165A"/>
    <w:rsid w:val="0033659F"/>
    <w:rsid w:val="00342C61"/>
    <w:rsid w:val="0034460D"/>
    <w:rsid w:val="00350C24"/>
    <w:rsid w:val="00363321"/>
    <w:rsid w:val="00364E3B"/>
    <w:rsid w:val="0036695E"/>
    <w:rsid w:val="003708AC"/>
    <w:rsid w:val="0038104C"/>
    <w:rsid w:val="00383096"/>
    <w:rsid w:val="00390BC0"/>
    <w:rsid w:val="00394B3D"/>
    <w:rsid w:val="00395B3C"/>
    <w:rsid w:val="003A3AC2"/>
    <w:rsid w:val="003A553C"/>
    <w:rsid w:val="003B56F1"/>
    <w:rsid w:val="003C36E7"/>
    <w:rsid w:val="003D41A8"/>
    <w:rsid w:val="003D522E"/>
    <w:rsid w:val="003D6EF7"/>
    <w:rsid w:val="003E5181"/>
    <w:rsid w:val="003F1F03"/>
    <w:rsid w:val="00413B65"/>
    <w:rsid w:val="004213B2"/>
    <w:rsid w:val="00421822"/>
    <w:rsid w:val="004275FF"/>
    <w:rsid w:val="00431B77"/>
    <w:rsid w:val="004340ED"/>
    <w:rsid w:val="00435D4B"/>
    <w:rsid w:val="004406D0"/>
    <w:rsid w:val="0045265B"/>
    <w:rsid w:val="00455F68"/>
    <w:rsid w:val="00472FC5"/>
    <w:rsid w:val="00481DA9"/>
    <w:rsid w:val="004906CC"/>
    <w:rsid w:val="00490A55"/>
    <w:rsid w:val="00490DC8"/>
    <w:rsid w:val="004A7EFB"/>
    <w:rsid w:val="004B5FB7"/>
    <w:rsid w:val="004C7BB1"/>
    <w:rsid w:val="004E2990"/>
    <w:rsid w:val="004F7FDA"/>
    <w:rsid w:val="00504256"/>
    <w:rsid w:val="00504AEF"/>
    <w:rsid w:val="00515049"/>
    <w:rsid w:val="00527548"/>
    <w:rsid w:val="00533586"/>
    <w:rsid w:val="00536059"/>
    <w:rsid w:val="00547C66"/>
    <w:rsid w:val="005772B5"/>
    <w:rsid w:val="00577BC1"/>
    <w:rsid w:val="00581912"/>
    <w:rsid w:val="00582681"/>
    <w:rsid w:val="00592A5B"/>
    <w:rsid w:val="0059399A"/>
    <w:rsid w:val="005951F2"/>
    <w:rsid w:val="00595BD5"/>
    <w:rsid w:val="005A3493"/>
    <w:rsid w:val="005B193D"/>
    <w:rsid w:val="005C1B4A"/>
    <w:rsid w:val="005D06C8"/>
    <w:rsid w:val="005E4872"/>
    <w:rsid w:val="00606DBE"/>
    <w:rsid w:val="00625064"/>
    <w:rsid w:val="00627123"/>
    <w:rsid w:val="00630289"/>
    <w:rsid w:val="00640317"/>
    <w:rsid w:val="006416B1"/>
    <w:rsid w:val="00641B34"/>
    <w:rsid w:val="00643B38"/>
    <w:rsid w:val="00651D1F"/>
    <w:rsid w:val="00653D70"/>
    <w:rsid w:val="00653D82"/>
    <w:rsid w:val="006543AF"/>
    <w:rsid w:val="00676058"/>
    <w:rsid w:val="00676962"/>
    <w:rsid w:val="0068698D"/>
    <w:rsid w:val="006A713B"/>
    <w:rsid w:val="006B134E"/>
    <w:rsid w:val="006B79C6"/>
    <w:rsid w:val="006D3F3F"/>
    <w:rsid w:val="006E27EE"/>
    <w:rsid w:val="006F0A2F"/>
    <w:rsid w:val="006F1635"/>
    <w:rsid w:val="006F1797"/>
    <w:rsid w:val="006F1C4F"/>
    <w:rsid w:val="0070528F"/>
    <w:rsid w:val="00717AFB"/>
    <w:rsid w:val="00722680"/>
    <w:rsid w:val="007410E1"/>
    <w:rsid w:val="007434EE"/>
    <w:rsid w:val="00747C73"/>
    <w:rsid w:val="00752CB3"/>
    <w:rsid w:val="00755E91"/>
    <w:rsid w:val="0076515F"/>
    <w:rsid w:val="00765EFC"/>
    <w:rsid w:val="00776F1D"/>
    <w:rsid w:val="00795977"/>
    <w:rsid w:val="007A4442"/>
    <w:rsid w:val="007A54A0"/>
    <w:rsid w:val="007A5C83"/>
    <w:rsid w:val="007B2C20"/>
    <w:rsid w:val="007B7501"/>
    <w:rsid w:val="007B7AF2"/>
    <w:rsid w:val="007C32B5"/>
    <w:rsid w:val="007C526E"/>
    <w:rsid w:val="007D40BF"/>
    <w:rsid w:val="007D5194"/>
    <w:rsid w:val="007E282F"/>
    <w:rsid w:val="008019D9"/>
    <w:rsid w:val="00802924"/>
    <w:rsid w:val="00803A8F"/>
    <w:rsid w:val="00815151"/>
    <w:rsid w:val="008166E8"/>
    <w:rsid w:val="0082299A"/>
    <w:rsid w:val="008319E3"/>
    <w:rsid w:val="00837DDA"/>
    <w:rsid w:val="00837E41"/>
    <w:rsid w:val="0084101E"/>
    <w:rsid w:val="0084203E"/>
    <w:rsid w:val="0085149A"/>
    <w:rsid w:val="00853DFB"/>
    <w:rsid w:val="00855A88"/>
    <w:rsid w:val="00862C15"/>
    <w:rsid w:val="008736C5"/>
    <w:rsid w:val="00877A2B"/>
    <w:rsid w:val="00886D41"/>
    <w:rsid w:val="00887369"/>
    <w:rsid w:val="008878E2"/>
    <w:rsid w:val="00890ABB"/>
    <w:rsid w:val="008A1FAE"/>
    <w:rsid w:val="008A37C6"/>
    <w:rsid w:val="008B1898"/>
    <w:rsid w:val="008B2220"/>
    <w:rsid w:val="008B353F"/>
    <w:rsid w:val="008C5901"/>
    <w:rsid w:val="008C5E89"/>
    <w:rsid w:val="008D2A8B"/>
    <w:rsid w:val="008D475C"/>
    <w:rsid w:val="00901EE9"/>
    <w:rsid w:val="009068A4"/>
    <w:rsid w:val="00920D90"/>
    <w:rsid w:val="00921204"/>
    <w:rsid w:val="00921639"/>
    <w:rsid w:val="0093016A"/>
    <w:rsid w:val="00930252"/>
    <w:rsid w:val="00933A2E"/>
    <w:rsid w:val="009378E5"/>
    <w:rsid w:val="00937AD6"/>
    <w:rsid w:val="00937D90"/>
    <w:rsid w:val="009606BC"/>
    <w:rsid w:val="009678C4"/>
    <w:rsid w:val="009B6129"/>
    <w:rsid w:val="009C2B26"/>
    <w:rsid w:val="009C5464"/>
    <w:rsid w:val="009C613C"/>
    <w:rsid w:val="009C6EEB"/>
    <w:rsid w:val="009E20D0"/>
    <w:rsid w:val="009F27CC"/>
    <w:rsid w:val="009F7552"/>
    <w:rsid w:val="00A12DB0"/>
    <w:rsid w:val="00A145B9"/>
    <w:rsid w:val="00A22758"/>
    <w:rsid w:val="00A31627"/>
    <w:rsid w:val="00A41C44"/>
    <w:rsid w:val="00A51A19"/>
    <w:rsid w:val="00A527A1"/>
    <w:rsid w:val="00A56DDD"/>
    <w:rsid w:val="00A61B55"/>
    <w:rsid w:val="00A70BE9"/>
    <w:rsid w:val="00A732EC"/>
    <w:rsid w:val="00A8117F"/>
    <w:rsid w:val="00A919DF"/>
    <w:rsid w:val="00AA3519"/>
    <w:rsid w:val="00AB0BA3"/>
    <w:rsid w:val="00AC0437"/>
    <w:rsid w:val="00AC3B96"/>
    <w:rsid w:val="00AC6665"/>
    <w:rsid w:val="00AD5A87"/>
    <w:rsid w:val="00AD6BD8"/>
    <w:rsid w:val="00AD7464"/>
    <w:rsid w:val="00AE5A23"/>
    <w:rsid w:val="00AF1F3F"/>
    <w:rsid w:val="00B030B4"/>
    <w:rsid w:val="00B06015"/>
    <w:rsid w:val="00B31140"/>
    <w:rsid w:val="00B43A09"/>
    <w:rsid w:val="00B44B93"/>
    <w:rsid w:val="00B517CE"/>
    <w:rsid w:val="00B5478C"/>
    <w:rsid w:val="00B54918"/>
    <w:rsid w:val="00B56522"/>
    <w:rsid w:val="00B611B5"/>
    <w:rsid w:val="00B629C3"/>
    <w:rsid w:val="00B73351"/>
    <w:rsid w:val="00B856AC"/>
    <w:rsid w:val="00B9519C"/>
    <w:rsid w:val="00B9558C"/>
    <w:rsid w:val="00BA0C67"/>
    <w:rsid w:val="00BA0E6C"/>
    <w:rsid w:val="00BA7564"/>
    <w:rsid w:val="00BD1C0F"/>
    <w:rsid w:val="00BD2BC2"/>
    <w:rsid w:val="00BD5911"/>
    <w:rsid w:val="00BE342C"/>
    <w:rsid w:val="00BF0D44"/>
    <w:rsid w:val="00BF6990"/>
    <w:rsid w:val="00C0769D"/>
    <w:rsid w:val="00C1032B"/>
    <w:rsid w:val="00C12F11"/>
    <w:rsid w:val="00C217F2"/>
    <w:rsid w:val="00C25496"/>
    <w:rsid w:val="00C27421"/>
    <w:rsid w:val="00C3085C"/>
    <w:rsid w:val="00C355A3"/>
    <w:rsid w:val="00C35F1A"/>
    <w:rsid w:val="00C47DE1"/>
    <w:rsid w:val="00C5308B"/>
    <w:rsid w:val="00C530F5"/>
    <w:rsid w:val="00C56CD8"/>
    <w:rsid w:val="00C678D3"/>
    <w:rsid w:val="00C74ABB"/>
    <w:rsid w:val="00C76955"/>
    <w:rsid w:val="00C805F0"/>
    <w:rsid w:val="00C875EF"/>
    <w:rsid w:val="00C9613D"/>
    <w:rsid w:val="00C96F61"/>
    <w:rsid w:val="00CB2026"/>
    <w:rsid w:val="00CC3B74"/>
    <w:rsid w:val="00CD41E4"/>
    <w:rsid w:val="00CD7FEF"/>
    <w:rsid w:val="00CF5340"/>
    <w:rsid w:val="00D02BC8"/>
    <w:rsid w:val="00D1096B"/>
    <w:rsid w:val="00D11C38"/>
    <w:rsid w:val="00D141CF"/>
    <w:rsid w:val="00D14F55"/>
    <w:rsid w:val="00D15B2A"/>
    <w:rsid w:val="00D3774B"/>
    <w:rsid w:val="00D55712"/>
    <w:rsid w:val="00D66B89"/>
    <w:rsid w:val="00D81C10"/>
    <w:rsid w:val="00D95D96"/>
    <w:rsid w:val="00D977F8"/>
    <w:rsid w:val="00DC4993"/>
    <w:rsid w:val="00DC4FC0"/>
    <w:rsid w:val="00DD0CCF"/>
    <w:rsid w:val="00DD604C"/>
    <w:rsid w:val="00DD6E38"/>
    <w:rsid w:val="00DE2F21"/>
    <w:rsid w:val="00DE3A5C"/>
    <w:rsid w:val="00DE61C8"/>
    <w:rsid w:val="00DE63B6"/>
    <w:rsid w:val="00DF17B3"/>
    <w:rsid w:val="00E0355B"/>
    <w:rsid w:val="00E0468B"/>
    <w:rsid w:val="00E05F55"/>
    <w:rsid w:val="00E06C3F"/>
    <w:rsid w:val="00E06D56"/>
    <w:rsid w:val="00E367D8"/>
    <w:rsid w:val="00E40E59"/>
    <w:rsid w:val="00E54FDE"/>
    <w:rsid w:val="00E55CC4"/>
    <w:rsid w:val="00E57E48"/>
    <w:rsid w:val="00E63491"/>
    <w:rsid w:val="00E74923"/>
    <w:rsid w:val="00E76500"/>
    <w:rsid w:val="00E86D63"/>
    <w:rsid w:val="00E959EF"/>
    <w:rsid w:val="00EA5101"/>
    <w:rsid w:val="00EA54F2"/>
    <w:rsid w:val="00EB1BB7"/>
    <w:rsid w:val="00EB480D"/>
    <w:rsid w:val="00EB5634"/>
    <w:rsid w:val="00ED3180"/>
    <w:rsid w:val="00ED5684"/>
    <w:rsid w:val="00EE150B"/>
    <w:rsid w:val="00EE49A1"/>
    <w:rsid w:val="00EF0E17"/>
    <w:rsid w:val="00F05850"/>
    <w:rsid w:val="00F078C8"/>
    <w:rsid w:val="00F17461"/>
    <w:rsid w:val="00F357A7"/>
    <w:rsid w:val="00F579B3"/>
    <w:rsid w:val="00F701B2"/>
    <w:rsid w:val="00F80F3E"/>
    <w:rsid w:val="00F82990"/>
    <w:rsid w:val="00F843CD"/>
    <w:rsid w:val="00FB0295"/>
    <w:rsid w:val="00FB051B"/>
    <w:rsid w:val="00FD68A9"/>
    <w:rsid w:val="00FE13EE"/>
    <w:rsid w:val="00FE1F2D"/>
    <w:rsid w:val="00FE7EB5"/>
    <w:rsid w:val="00FF7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978F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DD604C"/>
    <w:pPr>
      <w:spacing w:after="0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  <w:spacing w:after="120" w:line="259" w:lineRule="auto"/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95959" w:themeColor="text1" w:themeTint="A6"/>
      <w:szCs w:val="18"/>
      <w:lang w:val="en-GB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00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mg-blog.csdn.net/20170729203658751?watermark/2/text/aHR0cDovL2Jsb2cuY3Nkbi5uZXQvZHJlYW1fYW4=/font/5a6L5L2T/fontsize/400/fill/I0JBQkFCMA==/dissolve/70/gravity/SouthEast" TargetMode="External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footer" Target="footer1.xml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peidongga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119</TotalTime>
  <Pages>16</Pages>
  <Words>321</Words>
  <Characters>1836</Characters>
  <Application>Microsoft Macintosh Word</Application>
  <DocSecurity>0</DocSecurity>
  <Lines>15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346</cp:revision>
  <dcterms:created xsi:type="dcterms:W3CDTF">2019-01-24T11:56:00Z</dcterms:created>
  <dcterms:modified xsi:type="dcterms:W3CDTF">2019-02-24T07:32:00Z</dcterms:modified>
</cp:coreProperties>
</file>