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AB5866" w14:textId="77777777" w:rsidR="00533586" w:rsidRDefault="00DF2AAB">
      <w:pPr>
        <w:pStyle w:val="1"/>
        <w:rPr>
          <w:rFonts w:hint="eastAsia"/>
        </w:rPr>
      </w:pPr>
      <w:r>
        <w:rPr>
          <w:rFonts w:hint="eastAsia"/>
        </w:rPr>
        <w:t>决策树</w:t>
      </w:r>
    </w:p>
    <w:p w14:paraId="6E6B35DE" w14:textId="77777777" w:rsidR="00533586" w:rsidRDefault="00DF2AAB" w:rsidP="00DF2AAB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4D220FE8" w14:textId="06D36DB1" w:rsidR="00A32A06" w:rsidRDefault="00490135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490135">
        <w:drawing>
          <wp:inline distT="0" distB="0" distL="0" distR="0" wp14:anchorId="7823C6DC" wp14:editId="7C5A719F">
            <wp:extent cx="4594363" cy="2469464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9837" cy="25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316D" w14:textId="26C91286" w:rsidR="00CC43C9" w:rsidRPr="00CC43C9" w:rsidRDefault="00CC43C9" w:rsidP="00A32A06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 w:rsidRPr="00CC43C9">
        <w:rPr>
          <w:rFonts w:hint="eastAsia"/>
          <w:b/>
          <w:sz w:val="24"/>
        </w:rPr>
        <w:t>决策树的特点</w:t>
      </w:r>
    </w:p>
    <w:p w14:paraId="078511A5" w14:textId="0880D843" w:rsidR="005019A6" w:rsidRPr="00BD7577" w:rsidRDefault="00CC43C9" w:rsidP="00A32A06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>
        <w:rPr>
          <w:rFonts w:hint="eastAsia"/>
        </w:rPr>
        <w:tab/>
      </w:r>
      <w:r w:rsidR="00393337" w:rsidRPr="00BD7577">
        <w:rPr>
          <w:rFonts w:asciiTheme="minorEastAsia" w:hAnsiTheme="minorEastAsia" w:hint="eastAsia"/>
          <w:b/>
          <w:sz w:val="21"/>
        </w:rPr>
        <w:t>1.非参数学习方法</w:t>
      </w:r>
    </w:p>
    <w:p w14:paraId="51F542DA" w14:textId="4CE0661F" w:rsidR="00393337" w:rsidRPr="00BD7577" w:rsidRDefault="00393337" w:rsidP="00A32A06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 w:rsidRPr="00BD7577">
        <w:rPr>
          <w:rFonts w:asciiTheme="minorEastAsia" w:hAnsiTheme="minorEastAsia" w:hint="eastAsia"/>
          <w:b/>
          <w:sz w:val="21"/>
        </w:rPr>
        <w:tab/>
        <w:t>2.</w:t>
      </w:r>
      <w:r w:rsidR="00BD7577" w:rsidRPr="00BD7577">
        <w:rPr>
          <w:rFonts w:asciiTheme="minorEastAsia" w:hAnsiTheme="minorEastAsia" w:hint="eastAsia"/>
          <w:b/>
          <w:sz w:val="21"/>
        </w:rPr>
        <w:t>解决分类问题，天然支持多分类问题</w:t>
      </w:r>
    </w:p>
    <w:p w14:paraId="4FAD1A11" w14:textId="55E6C70E" w:rsidR="00BD7577" w:rsidRDefault="00BD7577" w:rsidP="00A32A06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 w:rsidRPr="00BD7577">
        <w:rPr>
          <w:rFonts w:asciiTheme="minorEastAsia" w:hAnsiTheme="minorEastAsia" w:hint="eastAsia"/>
          <w:b/>
          <w:sz w:val="21"/>
        </w:rPr>
        <w:tab/>
        <w:t>3.具有很好的解释型</w:t>
      </w:r>
    </w:p>
    <w:p w14:paraId="1B4175FE" w14:textId="77777777" w:rsidR="004334DC" w:rsidRPr="00BD7577" w:rsidRDefault="004334DC" w:rsidP="00A32A06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</w:p>
    <w:p w14:paraId="5CD06B2D" w14:textId="77608D3B" w:rsidR="005019A6" w:rsidRDefault="005019A6" w:rsidP="005019A6">
      <w:pPr>
        <w:pStyle w:val="a"/>
        <w:rPr>
          <w:rFonts w:hint="eastAsia"/>
        </w:rPr>
      </w:pPr>
      <w:proofErr w:type="spellStart"/>
      <w:r>
        <w:rPr>
          <w:rFonts w:hint="eastAsia"/>
        </w:rPr>
        <w:t>Sklearn</w:t>
      </w:r>
      <w:proofErr w:type="spellEnd"/>
      <w:r>
        <w:rPr>
          <w:rFonts w:hint="eastAsia"/>
        </w:rPr>
        <w:t>中的决策树实现</w:t>
      </w:r>
    </w:p>
    <w:p w14:paraId="1702ADC0" w14:textId="1F28BD04" w:rsidR="005019A6" w:rsidRDefault="00B80B4E" w:rsidP="00B80B4E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B80B4E">
        <w:drawing>
          <wp:inline distT="0" distB="0" distL="0" distR="0" wp14:anchorId="78E805CF" wp14:editId="0A60C898">
            <wp:extent cx="3674568" cy="1744677"/>
            <wp:effectExtent l="0" t="0" r="889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0936" cy="17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008" w14:textId="72107433" w:rsidR="00490135" w:rsidRDefault="00B80B4E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rPr>
          <w:rFonts w:hint="eastAsia"/>
        </w:rPr>
        <w:lastRenderedPageBreak/>
        <w:tab/>
      </w:r>
      <w:r w:rsidR="009A0319" w:rsidRPr="009A0319">
        <w:drawing>
          <wp:inline distT="0" distB="0" distL="0" distR="0" wp14:anchorId="7C46AAE8" wp14:editId="32108692">
            <wp:extent cx="3271891" cy="2481737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450" cy="24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C6CF" w14:textId="2CB82A9E" w:rsidR="00886EFC" w:rsidRDefault="0072722C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rPr>
          <w:rFonts w:hint="eastAsia"/>
        </w:rPr>
        <w:tab/>
      </w:r>
      <w:r w:rsidR="00E91C59" w:rsidRPr="00E91C59">
        <w:drawing>
          <wp:inline distT="0" distB="0" distL="0" distR="0" wp14:anchorId="3047B169" wp14:editId="52DB3FC3">
            <wp:extent cx="4584239" cy="17555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010" cy="17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FCDF" w14:textId="14F3399B" w:rsidR="00E91C59" w:rsidRDefault="005E788F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rPr>
          <w:rFonts w:hint="eastAsia"/>
        </w:rPr>
        <w:tab/>
      </w:r>
      <w:r w:rsidR="004917A7" w:rsidRPr="004917A7">
        <w:drawing>
          <wp:inline distT="0" distB="0" distL="0" distR="0" wp14:anchorId="51F5A029" wp14:editId="3973C419">
            <wp:extent cx="4469939" cy="1720236"/>
            <wp:effectExtent l="0" t="0" r="63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453" cy="17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0EF" w14:textId="3C760F9A" w:rsidR="00A14090" w:rsidRDefault="00A14090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rPr>
          <w:rFonts w:hint="eastAsia"/>
        </w:rPr>
        <w:tab/>
      </w:r>
      <w:r w:rsidRPr="00A14090">
        <w:drawing>
          <wp:inline distT="0" distB="0" distL="0" distR="0" wp14:anchorId="18415F37" wp14:editId="30C1E22D">
            <wp:extent cx="3956235" cy="247533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7674" cy="24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9E8F" w14:textId="6E0A4F03" w:rsidR="00A14090" w:rsidRDefault="00B322B3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B322B3">
        <w:lastRenderedPageBreak/>
        <w:drawing>
          <wp:inline distT="0" distB="0" distL="0" distR="0" wp14:anchorId="1C861B94" wp14:editId="0DCF5CBD">
            <wp:extent cx="4853644" cy="151733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623" cy="15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0F87" w14:textId="77777777" w:rsidR="00F6180A" w:rsidRDefault="00F6180A" w:rsidP="00A32A06">
      <w:pPr>
        <w:pStyle w:val="a"/>
        <w:numPr>
          <w:ilvl w:val="0"/>
          <w:numId w:val="0"/>
        </w:numPr>
        <w:ind w:left="432"/>
        <w:rPr>
          <w:rFonts w:hint="eastAsia"/>
        </w:rPr>
      </w:pPr>
    </w:p>
    <w:p w14:paraId="4D937FC9" w14:textId="0648134E" w:rsidR="00CA6311" w:rsidRDefault="00107614" w:rsidP="00CA6311">
      <w:pPr>
        <w:pStyle w:val="a"/>
        <w:rPr>
          <w:rFonts w:hint="eastAsia"/>
        </w:rPr>
      </w:pPr>
      <w:r>
        <w:rPr>
          <w:rFonts w:hint="eastAsia"/>
        </w:rPr>
        <w:t>信息熵</w:t>
      </w:r>
    </w:p>
    <w:p w14:paraId="2136C796" w14:textId="416B548B" w:rsidR="00CA6311" w:rsidRDefault="00F67BF0" w:rsidP="00A32A06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需要解决的问题：</w:t>
      </w:r>
    </w:p>
    <w:p w14:paraId="53821BA4" w14:textId="7B4F0999" w:rsidR="00F67BF0" w:rsidRDefault="00F67BF0" w:rsidP="00A32A06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>1.</w:t>
      </w:r>
      <w:r w:rsidR="00AA77DE">
        <w:rPr>
          <w:rFonts w:hint="eastAsia"/>
          <w:sz w:val="24"/>
        </w:rPr>
        <w:t>使用哪个特征进行分类的划分</w:t>
      </w:r>
    </w:p>
    <w:p w14:paraId="22303A34" w14:textId="43F26D8A" w:rsidR="00AA77DE" w:rsidRDefault="00AA77DE" w:rsidP="00A32A06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>2.</w:t>
      </w:r>
      <w:r w:rsidR="00FA3F9D">
        <w:rPr>
          <w:rFonts w:hint="eastAsia"/>
          <w:sz w:val="24"/>
        </w:rPr>
        <w:t>在划分时，使用多大的数值进行</w:t>
      </w:r>
    </w:p>
    <w:p w14:paraId="037763DB" w14:textId="77777777" w:rsidR="00521FD0" w:rsidRDefault="00521FD0" w:rsidP="00A32A06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163E7C0A" w14:textId="262D94F1" w:rsidR="00521FD0" w:rsidRPr="009F4EC0" w:rsidRDefault="00521FD0" w:rsidP="00A32A06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 w:rsidRPr="009F4EC0">
        <w:rPr>
          <w:rFonts w:hint="eastAsia"/>
          <w:b/>
          <w:sz w:val="24"/>
        </w:rPr>
        <w:t>信息论</w:t>
      </w:r>
    </w:p>
    <w:p w14:paraId="64965696" w14:textId="5D847732" w:rsidR="00C06B15" w:rsidRDefault="00C06B15" w:rsidP="00A32A06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  <w:r>
        <w:rPr>
          <w:rFonts w:hint="eastAsia"/>
          <w:sz w:val="24"/>
        </w:rPr>
        <w:tab/>
      </w:r>
      <w:r w:rsidRPr="00C06B15">
        <w:rPr>
          <w:sz w:val="24"/>
        </w:rPr>
        <w:drawing>
          <wp:inline distT="0" distB="0" distL="0" distR="0" wp14:anchorId="16B32A26" wp14:editId="0584776F">
            <wp:extent cx="3441239" cy="118939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6345" cy="11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CFE" w:rsidRPr="009A3CFE">
        <w:rPr>
          <w:noProof/>
          <w:lang w:val="en-US"/>
        </w:rPr>
        <w:t xml:space="preserve"> </w:t>
      </w:r>
      <w:r w:rsidR="009A3CFE" w:rsidRPr="009A3CFE">
        <w:rPr>
          <w:sz w:val="24"/>
        </w:rPr>
        <w:drawing>
          <wp:inline distT="0" distB="0" distL="0" distR="0" wp14:anchorId="79C4A91C" wp14:editId="23717B8D">
            <wp:extent cx="997662" cy="1566097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2326" cy="15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002E" w14:textId="22DDD21C" w:rsidR="0048255B" w:rsidRDefault="0048255B" w:rsidP="00A32A06">
      <w:pPr>
        <w:pStyle w:val="a"/>
        <w:numPr>
          <w:ilvl w:val="0"/>
          <w:numId w:val="0"/>
        </w:numPr>
        <w:ind w:left="432"/>
        <w:rPr>
          <w:rFonts w:hint="eastAsia"/>
          <w:noProof/>
          <w:lang w:val="en-US"/>
        </w:rPr>
      </w:pPr>
      <w:r>
        <w:rPr>
          <w:rFonts w:hint="eastAsia"/>
          <w:noProof/>
          <w:lang w:val="en-US"/>
        </w:rPr>
        <w:tab/>
      </w:r>
    </w:p>
    <w:p w14:paraId="69089997" w14:textId="3F4448DF" w:rsidR="009F4EC0" w:rsidRDefault="009F4EC0" w:rsidP="009F4EC0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 w:rsidRPr="009F4EC0">
        <w:rPr>
          <w:rFonts w:hint="eastAsia"/>
          <w:b/>
          <w:sz w:val="24"/>
        </w:rPr>
        <w:t>什么是数据</w:t>
      </w:r>
    </w:p>
    <w:p w14:paraId="39AC63EF" w14:textId="193C4646" w:rsidR="009F4EC0" w:rsidRDefault="009F4EC0" w:rsidP="009F4EC0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b/>
          <w:sz w:val="24"/>
        </w:rPr>
        <w:tab/>
      </w:r>
      <w:r w:rsidR="00022A53" w:rsidRPr="00EE4F96">
        <w:rPr>
          <w:sz w:val="22"/>
        </w:rPr>
        <w:t>“</w:t>
      </w:r>
      <w:r w:rsidR="00022A53" w:rsidRPr="00EE4F96">
        <w:rPr>
          <w:rFonts w:hint="eastAsia"/>
          <w:sz w:val="22"/>
        </w:rPr>
        <w:t>承载了信息的东西</w:t>
      </w:r>
      <w:r w:rsidR="00022A53" w:rsidRPr="00EE4F96">
        <w:rPr>
          <w:sz w:val="22"/>
        </w:rPr>
        <w:t>”</w:t>
      </w:r>
      <w:r w:rsidR="00EE4F96" w:rsidRPr="00EE4F96">
        <w:rPr>
          <w:rFonts w:hint="eastAsia"/>
          <w:sz w:val="22"/>
        </w:rPr>
        <w:t>才是数据</w:t>
      </w:r>
      <w:r w:rsidR="00EE4F96">
        <w:rPr>
          <w:rFonts w:hint="eastAsia"/>
          <w:sz w:val="22"/>
        </w:rPr>
        <w:t>。</w:t>
      </w:r>
    </w:p>
    <w:p w14:paraId="7BFE21C9" w14:textId="7D81310A" w:rsidR="00957457" w:rsidRDefault="00957457" w:rsidP="009F4EC0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不管是刻在石头上的画，还是歪歪扭扭写出的字迹，</w:t>
      </w:r>
      <w:r w:rsidR="00730300">
        <w:rPr>
          <w:rFonts w:hint="eastAsia"/>
          <w:sz w:val="22"/>
        </w:rPr>
        <w:t>只要它表达一些确定</w:t>
      </w:r>
    </w:p>
    <w:p w14:paraId="6043506E" w14:textId="42088AF5" w:rsidR="00730300" w:rsidRDefault="00730300" w:rsidP="009F4EC0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的含义，</w:t>
      </w:r>
      <w:r w:rsidR="004D3502">
        <w:rPr>
          <w:rFonts w:hint="eastAsia"/>
          <w:sz w:val="22"/>
        </w:rPr>
        <w:t>那么它就是数据。</w:t>
      </w:r>
    </w:p>
    <w:p w14:paraId="4A62122A" w14:textId="77777777" w:rsidR="00AE4346" w:rsidRDefault="00AE4346" w:rsidP="009F4EC0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</w:p>
    <w:p w14:paraId="0F7D9863" w14:textId="77053509" w:rsidR="00AE4346" w:rsidRPr="008B16B0" w:rsidRDefault="00AE4346" w:rsidP="008B16B0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 w:rsidRPr="009F4EC0">
        <w:rPr>
          <w:rFonts w:hint="eastAsia"/>
          <w:b/>
          <w:sz w:val="24"/>
        </w:rPr>
        <w:t>什么是</w:t>
      </w:r>
      <w:r>
        <w:rPr>
          <w:rFonts w:hint="eastAsia"/>
          <w:b/>
          <w:sz w:val="24"/>
        </w:rPr>
        <w:t>信息</w:t>
      </w:r>
    </w:p>
    <w:p w14:paraId="58201D01" w14:textId="62BDDF9E" w:rsidR="00AE4346" w:rsidRDefault="00AE4346" w:rsidP="008B16B0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8B16B0">
        <w:rPr>
          <w:rFonts w:hint="eastAsia"/>
          <w:sz w:val="22"/>
        </w:rPr>
        <w:t>1948</w:t>
      </w:r>
      <w:r w:rsidR="008B16B0">
        <w:rPr>
          <w:rFonts w:hint="eastAsia"/>
          <w:sz w:val="22"/>
        </w:rPr>
        <w:t>年，数学家香农在题为《通信的数学理论》的论文中指出：</w:t>
      </w:r>
    </w:p>
    <w:p w14:paraId="2FE441D2" w14:textId="67011600" w:rsidR="008B16B0" w:rsidRPr="0017118F" w:rsidRDefault="008B16B0" w:rsidP="008B16B0">
      <w:pPr>
        <w:pStyle w:val="a"/>
        <w:numPr>
          <w:ilvl w:val="0"/>
          <w:numId w:val="0"/>
        </w:numPr>
        <w:ind w:left="432"/>
        <w:rPr>
          <w:sz w:val="22"/>
          <w:lang w:val="en-US"/>
        </w:rPr>
      </w:pPr>
      <w:r>
        <w:rPr>
          <w:rFonts w:hint="eastAsia"/>
          <w:sz w:val="22"/>
        </w:rPr>
        <w:tab/>
      </w:r>
      <w:r w:rsidR="00EF1B23">
        <w:rPr>
          <w:sz w:val="22"/>
        </w:rPr>
        <w:t>“</w:t>
      </w:r>
      <w:r w:rsidR="00EF1B23">
        <w:rPr>
          <w:rFonts w:hint="eastAsia"/>
          <w:sz w:val="22"/>
        </w:rPr>
        <w:t>信息是用来消除随机不定性的东西</w:t>
      </w:r>
      <w:r w:rsidR="00EF1B23">
        <w:rPr>
          <w:sz w:val="22"/>
        </w:rPr>
        <w:t>”</w:t>
      </w:r>
      <w:r w:rsidR="00EF1B23">
        <w:rPr>
          <w:rFonts w:hint="eastAsia"/>
          <w:sz w:val="22"/>
        </w:rPr>
        <w:t>。</w:t>
      </w:r>
    </w:p>
    <w:p w14:paraId="2F5FBCE3" w14:textId="0C2B0424" w:rsidR="00AE4346" w:rsidRDefault="0017118F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例如</w:t>
      </w:r>
    </w:p>
    <w:p w14:paraId="77AFA68D" w14:textId="2C6DCDE8" w:rsidR="001F79C9" w:rsidRDefault="001F79C9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  <w:t xml:space="preserve">      </w:t>
      </w:r>
      <w:r>
        <w:rPr>
          <w:rFonts w:hint="eastAsia"/>
          <w:sz w:val="24"/>
        </w:rPr>
        <w:t>两句话向不了解你的人介绍你的年龄</w:t>
      </w:r>
    </w:p>
    <w:p w14:paraId="69164F25" w14:textId="13848C99" w:rsidR="001F79C9" w:rsidRDefault="001F79C9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  <w:t xml:space="preserve">      </w:t>
      </w:r>
      <w:r>
        <w:rPr>
          <w:rFonts w:hint="eastAsia"/>
          <w:sz w:val="24"/>
        </w:rPr>
        <w:t>你：我今年</w:t>
      </w:r>
      <w:r>
        <w:rPr>
          <w:rFonts w:hint="eastAsia"/>
          <w:sz w:val="24"/>
        </w:rPr>
        <w:t>33</w:t>
      </w:r>
      <w:r>
        <w:rPr>
          <w:rFonts w:hint="eastAsia"/>
          <w:sz w:val="24"/>
        </w:rPr>
        <w:t>岁</w:t>
      </w:r>
    </w:p>
    <w:p w14:paraId="5F128047" w14:textId="41BAF043" w:rsidR="001F79C9" w:rsidRDefault="001F79C9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  <w:t xml:space="preserve">      </w:t>
      </w:r>
      <w:r>
        <w:rPr>
          <w:rFonts w:hint="eastAsia"/>
          <w:sz w:val="24"/>
        </w:rPr>
        <w:t>你：我明年</w:t>
      </w:r>
      <w:r>
        <w:rPr>
          <w:rFonts w:hint="eastAsia"/>
          <w:sz w:val="24"/>
        </w:rPr>
        <w:t>34</w:t>
      </w:r>
      <w:r>
        <w:rPr>
          <w:rFonts w:hint="eastAsia"/>
          <w:sz w:val="24"/>
        </w:rPr>
        <w:t>岁</w:t>
      </w:r>
    </w:p>
    <w:p w14:paraId="3BA00C50" w14:textId="4CE78D51" w:rsidR="001F79C9" w:rsidRDefault="001F79C9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ab/>
        <w:t xml:space="preserve">      </w:t>
      </w:r>
      <w:r>
        <w:rPr>
          <w:rFonts w:hint="eastAsia"/>
          <w:sz w:val="24"/>
        </w:rPr>
        <w:t>上述两句话，哪句是</w:t>
      </w:r>
      <w:r w:rsidR="00BB2367">
        <w:rPr>
          <w:rFonts w:hint="eastAsia"/>
          <w:sz w:val="24"/>
        </w:rPr>
        <w:t>信息</w:t>
      </w:r>
    </w:p>
    <w:p w14:paraId="6A253703" w14:textId="77777777" w:rsidR="00BB2367" w:rsidRDefault="00BB2367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30BC5F15" w14:textId="7CC3D757" w:rsidR="00BB2367" w:rsidRPr="00024CF1" w:rsidRDefault="006E6C86" w:rsidP="009F4EC0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 w:rsidRPr="00024CF1">
        <w:rPr>
          <w:rFonts w:hint="eastAsia"/>
          <w:b/>
          <w:sz w:val="24"/>
        </w:rPr>
        <w:t>信息量</w:t>
      </w:r>
      <w:r w:rsidR="00A11D0C" w:rsidRPr="00024CF1">
        <w:rPr>
          <w:rFonts w:hint="eastAsia"/>
          <w:b/>
          <w:sz w:val="24"/>
        </w:rPr>
        <w:t>的计算</w:t>
      </w:r>
    </w:p>
    <w:p w14:paraId="00292CAE" w14:textId="626198E6" w:rsidR="00A11D0C" w:rsidRDefault="00A11D0C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 w:rsidR="00CB4632">
        <w:rPr>
          <w:rFonts w:hint="eastAsia"/>
          <w:sz w:val="24"/>
        </w:rPr>
        <w:t>在平时</w:t>
      </w:r>
      <w:r w:rsidR="000D365C">
        <w:rPr>
          <w:rFonts w:hint="eastAsia"/>
          <w:sz w:val="24"/>
        </w:rPr>
        <w:t>听到一些八卦信息时，有些信息会觉得信息量好大。</w:t>
      </w:r>
    </w:p>
    <w:p w14:paraId="1BC9CEB3" w14:textId="09B4C182" w:rsidR="00B37883" w:rsidRDefault="00B37883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在信息论中，</w:t>
      </w:r>
      <w:r w:rsidR="00CE13AA">
        <w:rPr>
          <w:rFonts w:hint="eastAsia"/>
          <w:sz w:val="24"/>
        </w:rPr>
        <w:t>对信息量有确定解释并且可量化计算。</w:t>
      </w:r>
    </w:p>
    <w:p w14:paraId="31A7B418" w14:textId="12B62817" w:rsidR="00CE13AA" w:rsidRDefault="004C32DF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 w:rsidR="005B278C">
        <w:rPr>
          <w:rFonts w:hint="eastAsia"/>
          <w:sz w:val="24"/>
        </w:rPr>
        <w:t>1982</w:t>
      </w:r>
      <w:r w:rsidR="005B278C">
        <w:rPr>
          <w:rFonts w:hint="eastAsia"/>
          <w:sz w:val="24"/>
        </w:rPr>
        <w:t>年，</w:t>
      </w:r>
      <w:r w:rsidR="000A3AEE">
        <w:rPr>
          <w:rFonts w:hint="eastAsia"/>
          <w:sz w:val="24"/>
        </w:rPr>
        <w:t>由哈特莱首先提出信息量的计算公式</w:t>
      </w:r>
    </w:p>
    <w:p w14:paraId="421183F7" w14:textId="2497E574" w:rsidR="00FC2F06" w:rsidRDefault="00D741C4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若信源有</w:t>
      </w:r>
      <w:r>
        <w:rPr>
          <w:rFonts w:hint="eastAsia"/>
          <w:sz w:val="24"/>
        </w:rPr>
        <w:t>m</w:t>
      </w:r>
      <w:r>
        <w:rPr>
          <w:rFonts w:hint="eastAsia"/>
          <w:sz w:val="24"/>
        </w:rPr>
        <w:t>种消息，</w:t>
      </w:r>
      <w:r w:rsidR="009666C3">
        <w:rPr>
          <w:rFonts w:hint="eastAsia"/>
          <w:sz w:val="24"/>
        </w:rPr>
        <w:t>且每个消息以相等可能产生，</w:t>
      </w:r>
      <w:r w:rsidR="009B5933">
        <w:rPr>
          <w:rFonts w:hint="eastAsia"/>
          <w:sz w:val="24"/>
        </w:rPr>
        <w:t>则该信源的信息量为</w:t>
      </w:r>
    </w:p>
    <w:p w14:paraId="724A69FB" w14:textId="21F3D31C" w:rsidR="009B5933" w:rsidRDefault="009B5933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 w:rsidR="002F0200">
        <w:rPr>
          <w:rFonts w:hint="eastAsia"/>
          <w:sz w:val="24"/>
        </w:rPr>
        <w:tab/>
      </w:r>
      <w:r w:rsidR="002F0200">
        <w:rPr>
          <w:rFonts w:hint="eastAsia"/>
          <w:sz w:val="24"/>
        </w:rPr>
        <w:tab/>
      </w:r>
      <w:r w:rsidR="002F0200" w:rsidRPr="002F0200">
        <w:rPr>
          <w:sz w:val="24"/>
        </w:rPr>
        <w:drawing>
          <wp:inline distT="0" distB="0" distL="0" distR="0" wp14:anchorId="144AACC5" wp14:editId="7BABBBE2">
            <wp:extent cx="965835" cy="28131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4600" cy="2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1F4" w14:textId="72EB8953" w:rsidR="002F0200" w:rsidRDefault="002F0200" w:rsidP="009F4EC0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ab/>
      </w:r>
      <w:r w:rsidR="0018533C" w:rsidRPr="0018533C">
        <w:rPr>
          <w:sz w:val="24"/>
        </w:rPr>
        <w:drawing>
          <wp:inline distT="0" distB="0" distL="0" distR="0" wp14:anchorId="51002638" wp14:editId="203C7A90">
            <wp:extent cx="4837892" cy="934136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1344" cy="9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7E3" w14:textId="3C20CD6E" w:rsidR="00F001DD" w:rsidRPr="00EB53C7" w:rsidRDefault="00EA0062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>
        <w:rPr>
          <w:rFonts w:hint="eastAsia"/>
          <w:sz w:val="24"/>
        </w:rPr>
        <w:tab/>
      </w:r>
      <w:r w:rsidR="00F001DD" w:rsidRPr="00EB53C7">
        <w:rPr>
          <w:rFonts w:hint="eastAsia"/>
          <w:b/>
          <w:color w:val="FF0000"/>
          <w:sz w:val="21"/>
        </w:rPr>
        <w:t>按照理论，</w:t>
      </w:r>
      <w:r w:rsidR="00EA0EF0" w:rsidRPr="00EB53C7">
        <w:rPr>
          <w:rFonts w:hint="eastAsia"/>
          <w:b/>
          <w:color w:val="FF0000"/>
          <w:sz w:val="21"/>
        </w:rPr>
        <w:t>消除不确定程度越高，</w:t>
      </w:r>
      <w:r w:rsidR="00755402" w:rsidRPr="00EB53C7">
        <w:rPr>
          <w:rFonts w:hint="eastAsia"/>
          <w:b/>
          <w:color w:val="FF0000"/>
          <w:sz w:val="21"/>
        </w:rPr>
        <w:t>信息量就越大</w:t>
      </w:r>
      <w:r w:rsidR="00D341D8" w:rsidRPr="00EB53C7">
        <w:rPr>
          <w:rFonts w:hint="eastAsia"/>
          <w:b/>
          <w:color w:val="FF0000"/>
          <w:sz w:val="21"/>
        </w:rPr>
        <w:t>。消除的不确定程度</w:t>
      </w:r>
      <w:r w:rsidR="0052745F" w:rsidRPr="00EB53C7">
        <w:rPr>
          <w:rFonts w:hint="eastAsia"/>
          <w:b/>
          <w:color w:val="FF0000"/>
          <w:sz w:val="21"/>
        </w:rPr>
        <w:t>越低，</w:t>
      </w:r>
      <w:r w:rsidR="00A31F44" w:rsidRPr="00EB53C7">
        <w:rPr>
          <w:rFonts w:hint="eastAsia"/>
          <w:b/>
          <w:color w:val="FF0000"/>
          <w:sz w:val="21"/>
        </w:rPr>
        <w:t>信息</w:t>
      </w:r>
    </w:p>
    <w:p w14:paraId="5175CAD4" w14:textId="208A0882" w:rsidR="00A31F44" w:rsidRDefault="00A31F44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 w:rsidRPr="00EB53C7">
        <w:rPr>
          <w:rFonts w:hint="eastAsia"/>
          <w:b/>
          <w:color w:val="FF0000"/>
          <w:sz w:val="21"/>
        </w:rPr>
        <w:tab/>
      </w:r>
      <w:r w:rsidRPr="00EB53C7">
        <w:rPr>
          <w:rFonts w:hint="eastAsia"/>
          <w:b/>
          <w:color w:val="FF0000"/>
          <w:sz w:val="21"/>
        </w:rPr>
        <w:t>量越小。</w:t>
      </w:r>
    </w:p>
    <w:p w14:paraId="3F1D6773" w14:textId="51062A38" w:rsidR="00EA1E6F" w:rsidRDefault="00EA1E6F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>
        <w:rPr>
          <w:rFonts w:hint="eastAsia"/>
          <w:b/>
          <w:color w:val="FF0000"/>
          <w:sz w:val="21"/>
        </w:rPr>
        <w:tab/>
      </w:r>
      <w:r w:rsidRPr="00EA1E6F">
        <w:rPr>
          <w:b/>
          <w:color w:val="FF0000"/>
          <w:sz w:val="21"/>
        </w:rPr>
        <w:drawing>
          <wp:inline distT="0" distB="0" distL="0" distR="0" wp14:anchorId="748E75B1" wp14:editId="3F0A47BB">
            <wp:extent cx="4847989" cy="71911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5828" cy="7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A3F5" w14:textId="3237756E" w:rsidR="00EA1E6F" w:rsidRDefault="00EA1E6F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>
        <w:rPr>
          <w:rFonts w:hint="eastAsia"/>
          <w:b/>
          <w:color w:val="FF0000"/>
          <w:sz w:val="21"/>
        </w:rPr>
        <w:tab/>
      </w:r>
      <w:r w:rsidR="00540F7F" w:rsidRPr="00540F7F">
        <w:rPr>
          <w:b/>
          <w:color w:val="FF0000"/>
          <w:sz w:val="21"/>
        </w:rPr>
        <w:drawing>
          <wp:inline distT="0" distB="0" distL="0" distR="0" wp14:anchorId="14A0CE09" wp14:editId="6C591800">
            <wp:extent cx="4991812" cy="2267799"/>
            <wp:effectExtent l="0" t="0" r="1206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8438" cy="22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A3E6" w14:textId="0E61E46A" w:rsidR="00540F7F" w:rsidRDefault="00540F7F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>
        <w:rPr>
          <w:rFonts w:hint="eastAsia"/>
          <w:b/>
          <w:color w:val="FF0000"/>
          <w:sz w:val="21"/>
        </w:rPr>
        <w:tab/>
      </w:r>
      <w:r w:rsidR="00BF17AA" w:rsidRPr="00BF17AA">
        <w:rPr>
          <w:b/>
          <w:color w:val="FF0000"/>
          <w:sz w:val="21"/>
        </w:rPr>
        <w:drawing>
          <wp:inline distT="0" distB="0" distL="0" distR="0" wp14:anchorId="5C846F01" wp14:editId="61D6DC16">
            <wp:extent cx="3784139" cy="398661"/>
            <wp:effectExtent l="0" t="0" r="63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0294" cy="4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9534" w14:textId="77777777" w:rsidR="00BA0117" w:rsidRDefault="00B51F19" w:rsidP="00F001DD">
      <w:pPr>
        <w:pStyle w:val="a"/>
        <w:numPr>
          <w:ilvl w:val="0"/>
          <w:numId w:val="0"/>
        </w:numPr>
        <w:ind w:left="432"/>
        <w:rPr>
          <w:rFonts w:hint="eastAsia"/>
          <w:b/>
          <w:color w:val="FF0000"/>
          <w:sz w:val="21"/>
        </w:rPr>
      </w:pPr>
      <w:r>
        <w:rPr>
          <w:rFonts w:hint="eastAsia"/>
          <w:b/>
          <w:color w:val="FF0000"/>
          <w:sz w:val="21"/>
        </w:rPr>
        <w:tab/>
      </w:r>
      <w:r w:rsidR="00BA0117">
        <w:rPr>
          <w:rFonts w:hint="eastAsia"/>
          <w:b/>
          <w:color w:val="FF0000"/>
          <w:sz w:val="21"/>
        </w:rPr>
        <w:tab/>
      </w:r>
    </w:p>
    <w:p w14:paraId="0AC6264B" w14:textId="5937C727" w:rsidR="00BF17AA" w:rsidRDefault="00BA0117" w:rsidP="00F46B64">
      <w:pPr>
        <w:pStyle w:val="a"/>
        <w:numPr>
          <w:ilvl w:val="0"/>
          <w:numId w:val="0"/>
        </w:numPr>
        <w:ind w:left="1152" w:firstLine="288"/>
        <w:rPr>
          <w:rFonts w:hint="eastAsia"/>
          <w:b/>
          <w:color w:val="FF0000"/>
          <w:sz w:val="22"/>
        </w:rPr>
      </w:pPr>
      <w:r w:rsidRPr="00BA0117">
        <w:rPr>
          <w:b/>
          <w:color w:val="FF0000"/>
          <w:sz w:val="21"/>
        </w:rPr>
        <w:lastRenderedPageBreak/>
        <w:drawing>
          <wp:inline distT="0" distB="0" distL="0" distR="0" wp14:anchorId="7BF7F266" wp14:editId="12C5B01B">
            <wp:extent cx="3503584" cy="2284494"/>
            <wp:effectExtent l="0" t="0" r="190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1624" cy="23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B175" w14:textId="23A3245D" w:rsidR="00BA0117" w:rsidRDefault="000C260B" w:rsidP="00F46B64">
      <w:pPr>
        <w:pStyle w:val="a"/>
        <w:numPr>
          <w:ilvl w:val="0"/>
          <w:numId w:val="0"/>
        </w:numPr>
        <w:ind w:left="864" w:firstLine="576"/>
        <w:rPr>
          <w:rFonts w:hint="eastAsia"/>
          <w:b/>
          <w:color w:val="FF0000"/>
          <w:sz w:val="22"/>
        </w:rPr>
      </w:pPr>
      <w:r w:rsidRPr="000C260B">
        <w:rPr>
          <w:b/>
          <w:color w:val="FF0000"/>
          <w:sz w:val="22"/>
        </w:rPr>
        <w:drawing>
          <wp:inline distT="0" distB="0" distL="0" distR="0" wp14:anchorId="44B6C57F" wp14:editId="09B92767">
            <wp:extent cx="3257396" cy="765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6399" cy="77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903" w14:textId="77777777" w:rsidR="00024CF1" w:rsidRDefault="00024CF1" w:rsidP="00F46B64">
      <w:pPr>
        <w:pStyle w:val="a"/>
        <w:numPr>
          <w:ilvl w:val="0"/>
          <w:numId w:val="0"/>
        </w:numPr>
        <w:ind w:left="864" w:firstLine="576"/>
        <w:rPr>
          <w:rFonts w:hint="eastAsia"/>
          <w:b/>
          <w:color w:val="FF0000"/>
          <w:sz w:val="22"/>
        </w:rPr>
      </w:pPr>
    </w:p>
    <w:p w14:paraId="2539EBCA" w14:textId="2BA3EF26" w:rsidR="00024CF1" w:rsidRPr="00024CF1" w:rsidRDefault="00024CF1" w:rsidP="00024CF1">
      <w:pPr>
        <w:pStyle w:val="a"/>
        <w:numPr>
          <w:ilvl w:val="0"/>
          <w:numId w:val="0"/>
        </w:numPr>
        <w:ind w:left="432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熵</w:t>
      </w:r>
    </w:p>
    <w:p w14:paraId="1F2952EB" w14:textId="5300C588" w:rsidR="000C260B" w:rsidRDefault="00024CF1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b/>
          <w:color w:val="FF0000"/>
          <w:sz w:val="22"/>
        </w:rPr>
        <w:tab/>
      </w:r>
      <w:r>
        <w:rPr>
          <w:rFonts w:hint="eastAsia"/>
          <w:b/>
          <w:color w:val="FF0000"/>
          <w:sz w:val="22"/>
        </w:rPr>
        <w:tab/>
      </w:r>
      <w:r w:rsidR="00BE35DB" w:rsidRPr="00BE35DB">
        <w:rPr>
          <w:rFonts w:hint="eastAsia"/>
          <w:b/>
          <w:color w:val="000000" w:themeColor="text1"/>
          <w:sz w:val="22"/>
        </w:rPr>
        <w:t>热力熵</w:t>
      </w:r>
    </w:p>
    <w:p w14:paraId="5FA6C99F" w14:textId="1CF96E12" w:rsidR="00BE35DB" w:rsidRDefault="00BE35DB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b/>
          <w:color w:val="000000" w:themeColor="text1"/>
          <w:sz w:val="22"/>
        </w:rPr>
        <w:tab/>
      </w:r>
      <w:r>
        <w:rPr>
          <w:rFonts w:hint="eastAsia"/>
          <w:b/>
          <w:color w:val="000000" w:themeColor="text1"/>
          <w:sz w:val="22"/>
        </w:rPr>
        <w:tab/>
        <w:t xml:space="preserve">     </w:t>
      </w:r>
      <w:r w:rsidR="00391191" w:rsidRPr="00391191">
        <w:rPr>
          <w:b/>
          <w:color w:val="000000" w:themeColor="text1"/>
          <w:sz w:val="22"/>
        </w:rPr>
        <w:drawing>
          <wp:inline distT="0" distB="0" distL="0" distR="0" wp14:anchorId="28006888" wp14:editId="406F8997">
            <wp:extent cx="3420426" cy="726373"/>
            <wp:effectExtent l="0" t="0" r="889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8127" cy="7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8900" w14:textId="393DBA8C" w:rsidR="00391191" w:rsidRDefault="00391191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b/>
          <w:color w:val="000000" w:themeColor="text1"/>
          <w:sz w:val="22"/>
        </w:rPr>
        <w:tab/>
      </w:r>
      <w:r>
        <w:rPr>
          <w:rFonts w:hint="eastAsia"/>
          <w:b/>
          <w:color w:val="000000" w:themeColor="text1"/>
          <w:sz w:val="22"/>
        </w:rPr>
        <w:tab/>
        <w:t xml:space="preserve">    </w:t>
      </w:r>
      <w:r w:rsidR="000114D7" w:rsidRPr="000114D7">
        <w:rPr>
          <w:b/>
          <w:color w:val="000000" w:themeColor="text1"/>
          <w:sz w:val="22"/>
        </w:rPr>
        <w:drawing>
          <wp:inline distT="0" distB="0" distL="0" distR="0" wp14:anchorId="102A6BCC" wp14:editId="4C1C22EF">
            <wp:extent cx="4814969" cy="7136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5797" cy="7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39DF" w14:textId="69DF241C" w:rsidR="000114D7" w:rsidRDefault="000114D7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b/>
          <w:color w:val="000000" w:themeColor="text1"/>
          <w:sz w:val="22"/>
        </w:rPr>
        <w:tab/>
      </w:r>
    </w:p>
    <w:p w14:paraId="7805FBB2" w14:textId="1C708363" w:rsidR="00661A9A" w:rsidRDefault="00661A9A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b/>
          <w:color w:val="000000" w:themeColor="text1"/>
          <w:sz w:val="22"/>
        </w:rPr>
        <w:tab/>
      </w:r>
      <w:r>
        <w:rPr>
          <w:rFonts w:hint="eastAsia"/>
          <w:b/>
          <w:color w:val="000000" w:themeColor="text1"/>
          <w:sz w:val="22"/>
        </w:rPr>
        <w:t>信息熵</w:t>
      </w:r>
    </w:p>
    <w:p w14:paraId="236D2756" w14:textId="78ECC298" w:rsidR="00661A9A" w:rsidRDefault="00661A9A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  <w:r>
        <w:rPr>
          <w:rFonts w:hint="eastAsia"/>
          <w:b/>
          <w:color w:val="000000" w:themeColor="text1"/>
          <w:sz w:val="22"/>
        </w:rPr>
        <w:tab/>
      </w:r>
      <w:r>
        <w:rPr>
          <w:rFonts w:hint="eastAsia"/>
          <w:b/>
          <w:color w:val="000000" w:themeColor="text1"/>
          <w:sz w:val="22"/>
        </w:rPr>
        <w:tab/>
      </w:r>
      <w:r w:rsidR="00CD235F" w:rsidRPr="0040739B">
        <w:rPr>
          <w:rFonts w:hint="eastAsia"/>
          <w:color w:val="FF0000"/>
          <w:sz w:val="22"/>
        </w:rPr>
        <w:t>信息熵，可以认为是</w:t>
      </w:r>
      <w:r w:rsidR="0040739B" w:rsidRPr="0040739B">
        <w:rPr>
          <w:rFonts w:hint="eastAsia"/>
          <w:color w:val="FF0000"/>
          <w:sz w:val="22"/>
        </w:rPr>
        <w:t>信息杂乱程度的量化。</w:t>
      </w:r>
    </w:p>
    <w:p w14:paraId="00E1FE7D" w14:textId="7B0B5EAE" w:rsidR="0040739B" w:rsidRDefault="0040739B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ab/>
      </w:r>
      <w:r>
        <w:rPr>
          <w:rFonts w:hint="eastAsia"/>
          <w:color w:val="000000" w:themeColor="text1"/>
          <w:sz w:val="22"/>
        </w:rPr>
        <w:tab/>
      </w:r>
      <w:r w:rsidR="00BC5E1E" w:rsidRPr="00BC5E1E">
        <w:rPr>
          <w:color w:val="000000" w:themeColor="text1"/>
          <w:sz w:val="22"/>
        </w:rPr>
        <w:drawing>
          <wp:inline distT="0" distB="0" distL="0" distR="0" wp14:anchorId="7E3C3E0E" wp14:editId="6DCBC444">
            <wp:extent cx="4668756" cy="918028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0319" cy="9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732" w14:textId="7C3C61CA" w:rsidR="00BC5E1E" w:rsidRDefault="00BC5E1E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ab/>
      </w:r>
      <w:r>
        <w:rPr>
          <w:rFonts w:hint="eastAsia"/>
          <w:color w:val="000000" w:themeColor="text1"/>
          <w:sz w:val="22"/>
        </w:rPr>
        <w:tab/>
      </w:r>
      <w:r w:rsidR="00E46AA1" w:rsidRPr="00E46AA1">
        <w:rPr>
          <w:color w:val="000000" w:themeColor="text1"/>
          <w:sz w:val="22"/>
        </w:rPr>
        <w:drawing>
          <wp:inline distT="0" distB="0" distL="0" distR="0" wp14:anchorId="33807A92" wp14:editId="18202703">
            <wp:extent cx="4111336" cy="1543061"/>
            <wp:effectExtent l="0" t="0" r="381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48" cy="15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8808" w14:textId="4F006A8E" w:rsidR="00E73F04" w:rsidRPr="008B6E91" w:rsidRDefault="00E73F04" w:rsidP="00024CF1">
      <w:pPr>
        <w:pStyle w:val="a"/>
        <w:numPr>
          <w:ilvl w:val="0"/>
          <w:numId w:val="0"/>
        </w:numPr>
        <w:ind w:left="432" w:hanging="432"/>
        <w:rPr>
          <w:rFonts w:hint="eastAsia"/>
          <w:b/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lastRenderedPageBreak/>
        <w:tab/>
      </w:r>
      <w:r w:rsidRPr="008B6E91">
        <w:rPr>
          <w:rFonts w:hint="eastAsia"/>
          <w:b/>
          <w:color w:val="000000" w:themeColor="text1"/>
          <w:sz w:val="22"/>
        </w:rPr>
        <w:tab/>
      </w:r>
      <w:r w:rsidR="008B6E91" w:rsidRPr="008B6E91">
        <w:rPr>
          <w:rFonts w:hint="eastAsia"/>
          <w:b/>
          <w:color w:val="000000" w:themeColor="text1"/>
          <w:sz w:val="22"/>
        </w:rPr>
        <w:t>信息熵的结论</w:t>
      </w:r>
    </w:p>
    <w:p w14:paraId="7C39772F" w14:textId="6751C1C8" w:rsidR="00E46AA1" w:rsidRDefault="00E759FF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ab/>
      </w:r>
      <w:r w:rsidR="008B6E91">
        <w:rPr>
          <w:rFonts w:hint="eastAsia"/>
          <w:color w:val="000000" w:themeColor="text1"/>
          <w:sz w:val="22"/>
        </w:rPr>
        <w:tab/>
      </w:r>
      <w:r w:rsidR="008B6E91">
        <w:rPr>
          <w:rFonts w:hint="eastAsia"/>
          <w:color w:val="000000" w:themeColor="text1"/>
          <w:sz w:val="22"/>
        </w:rPr>
        <w:tab/>
      </w:r>
      <w:r w:rsidR="00C20F48">
        <w:rPr>
          <w:rFonts w:hint="eastAsia"/>
          <w:color w:val="000000" w:themeColor="text1"/>
          <w:sz w:val="22"/>
        </w:rPr>
        <w:t>1.</w:t>
      </w:r>
      <w:r w:rsidR="00613526">
        <w:rPr>
          <w:rFonts w:hint="eastAsia"/>
          <w:color w:val="000000" w:themeColor="text1"/>
          <w:sz w:val="22"/>
        </w:rPr>
        <w:t>信息越确定，</w:t>
      </w:r>
      <w:r w:rsidR="00080967">
        <w:rPr>
          <w:rFonts w:hint="eastAsia"/>
          <w:color w:val="000000" w:themeColor="text1"/>
          <w:sz w:val="22"/>
        </w:rPr>
        <w:t>越单一，</w:t>
      </w:r>
      <w:r w:rsidR="006055DC">
        <w:rPr>
          <w:rFonts w:hint="eastAsia"/>
          <w:color w:val="000000" w:themeColor="text1"/>
          <w:sz w:val="22"/>
        </w:rPr>
        <w:t>信息熵越小</w:t>
      </w:r>
    </w:p>
    <w:p w14:paraId="46840F57" w14:textId="76D59BA8" w:rsidR="006055DC" w:rsidRDefault="006055DC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  <w:r>
        <w:rPr>
          <w:rFonts w:hint="eastAsia"/>
          <w:color w:val="FF0000"/>
          <w:sz w:val="22"/>
        </w:rPr>
        <w:tab/>
      </w:r>
      <w:r>
        <w:rPr>
          <w:rFonts w:hint="eastAsia"/>
          <w:color w:val="FF0000"/>
          <w:sz w:val="22"/>
        </w:rPr>
        <w:tab/>
      </w:r>
      <w:r>
        <w:rPr>
          <w:rFonts w:hint="eastAsia"/>
          <w:color w:val="FF0000"/>
          <w:sz w:val="22"/>
        </w:rPr>
        <w:tab/>
      </w:r>
      <w:r w:rsidRPr="006055DC">
        <w:rPr>
          <w:rFonts w:hint="eastAsia"/>
          <w:color w:val="000000" w:themeColor="text1"/>
          <w:sz w:val="22"/>
        </w:rPr>
        <w:t>2.</w:t>
      </w:r>
      <w:r w:rsidR="00FC2199">
        <w:rPr>
          <w:rFonts w:hint="eastAsia"/>
          <w:color w:val="000000" w:themeColor="text1"/>
          <w:sz w:val="22"/>
        </w:rPr>
        <w:t>信息越不确定，越混乱，</w:t>
      </w:r>
      <w:r w:rsidR="00BC24E2">
        <w:rPr>
          <w:rFonts w:hint="eastAsia"/>
          <w:color w:val="000000" w:themeColor="text1"/>
          <w:sz w:val="22"/>
        </w:rPr>
        <w:t>信息熵越大</w:t>
      </w:r>
    </w:p>
    <w:p w14:paraId="4C46CF53" w14:textId="77777777" w:rsidR="00541863" w:rsidRDefault="00541863" w:rsidP="00024CF1">
      <w:pPr>
        <w:pStyle w:val="a"/>
        <w:numPr>
          <w:ilvl w:val="0"/>
          <w:numId w:val="0"/>
        </w:numPr>
        <w:ind w:left="432" w:hanging="432"/>
        <w:rPr>
          <w:rFonts w:hint="eastAsia"/>
          <w:color w:val="000000" w:themeColor="text1"/>
          <w:sz w:val="22"/>
        </w:rPr>
      </w:pPr>
    </w:p>
    <w:p w14:paraId="2411DDE0" w14:textId="5C79AC7F" w:rsidR="00D11C71" w:rsidRDefault="00D11C71" w:rsidP="00D11C71">
      <w:pPr>
        <w:pStyle w:val="a"/>
        <w:rPr>
          <w:rFonts w:hint="eastAsia"/>
        </w:rPr>
      </w:pPr>
      <w:r>
        <w:rPr>
          <w:rFonts w:hint="eastAsia"/>
        </w:rPr>
        <w:t>信息熵</w:t>
      </w:r>
      <w:r>
        <w:rPr>
          <w:rFonts w:hint="eastAsia"/>
        </w:rPr>
        <w:t>实现</w:t>
      </w:r>
    </w:p>
    <w:p w14:paraId="538C81A3" w14:textId="7DA80098" w:rsidR="00541863" w:rsidRDefault="00014848" w:rsidP="00D11C71">
      <w:pPr>
        <w:pStyle w:val="a"/>
        <w:numPr>
          <w:ilvl w:val="0"/>
          <w:numId w:val="0"/>
        </w:numPr>
        <w:ind w:left="864" w:hanging="432"/>
        <w:rPr>
          <w:rFonts w:hint="eastAsia"/>
          <w:color w:val="000000" w:themeColor="text1"/>
          <w:sz w:val="22"/>
        </w:rPr>
      </w:pPr>
      <w:r w:rsidRPr="00014848">
        <w:rPr>
          <w:rFonts w:hint="eastAsia"/>
          <w:color w:val="000000" w:themeColor="text1"/>
          <w:sz w:val="22"/>
        </w:rPr>
        <w:t>以</w:t>
      </w:r>
      <w:r>
        <w:rPr>
          <w:rFonts w:hint="eastAsia"/>
          <w:color w:val="000000" w:themeColor="text1"/>
          <w:sz w:val="22"/>
        </w:rPr>
        <w:t>二分类问题为例</w:t>
      </w:r>
    </w:p>
    <w:p w14:paraId="312BB13E" w14:textId="1092DD82" w:rsidR="00014848" w:rsidRDefault="009E23D0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9E23D0">
        <w:rPr>
          <w:color w:val="000000" w:themeColor="text1"/>
          <w:sz w:val="22"/>
        </w:rPr>
        <w:drawing>
          <wp:inline distT="0" distB="0" distL="0" distR="0" wp14:anchorId="6D487D3F" wp14:editId="1FA8CB59">
            <wp:extent cx="2746296" cy="1266819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7479" cy="12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DB2" w14:textId="7AAC1D10" w:rsidR="009E23D0" w:rsidRDefault="004A7851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4A7851">
        <w:rPr>
          <w:color w:val="000000" w:themeColor="text1"/>
          <w:sz w:val="22"/>
        </w:rPr>
        <w:drawing>
          <wp:inline distT="0" distB="0" distL="0" distR="0" wp14:anchorId="37E3D83D" wp14:editId="24B03058">
            <wp:extent cx="3380294" cy="129677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2106" cy="13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5BD0" w14:textId="53442EDF" w:rsidR="004A7851" w:rsidRDefault="00F16802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F16802">
        <w:rPr>
          <w:color w:val="000000" w:themeColor="text1"/>
          <w:sz w:val="22"/>
        </w:rPr>
        <w:drawing>
          <wp:inline distT="0" distB="0" distL="0" distR="0" wp14:anchorId="79C70124" wp14:editId="6B75745B">
            <wp:extent cx="3364743" cy="26446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2253" cy="26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75B" w14:textId="77777777" w:rsidR="0075232F" w:rsidRDefault="0075232F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70CCE154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7EED52D1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718F0D24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17F8099A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21952599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71D03173" w14:textId="77777777" w:rsidR="004B29C8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</w:p>
    <w:p w14:paraId="06E9A883" w14:textId="064C3223" w:rsidR="00C40329" w:rsidRDefault="00C40329" w:rsidP="00C40329">
      <w:pPr>
        <w:pStyle w:val="a"/>
        <w:rPr>
          <w:rFonts w:hint="eastAsia"/>
        </w:rPr>
      </w:pPr>
      <w:r>
        <w:rPr>
          <w:rFonts w:hint="eastAsia"/>
        </w:rPr>
        <w:lastRenderedPageBreak/>
        <w:t>使用信息熵寻找最优划分</w:t>
      </w:r>
    </w:p>
    <w:p w14:paraId="13FDB3DC" w14:textId="0C824DF8" w:rsidR="00C40329" w:rsidRDefault="004B29C8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4B29C8">
        <w:rPr>
          <w:color w:val="000000" w:themeColor="text1"/>
          <w:sz w:val="22"/>
        </w:rPr>
        <w:drawing>
          <wp:inline distT="0" distB="0" distL="0" distR="0" wp14:anchorId="7DF5E45A" wp14:editId="2D435446">
            <wp:extent cx="3958753" cy="1911621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1" cy="19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C000" w14:textId="4D75206D" w:rsidR="004B29C8" w:rsidRDefault="00830BC2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830BC2">
        <w:rPr>
          <w:color w:val="000000" w:themeColor="text1"/>
          <w:sz w:val="22"/>
        </w:rPr>
        <w:drawing>
          <wp:inline distT="0" distB="0" distL="0" distR="0" wp14:anchorId="2169E0F9" wp14:editId="65D9FC7E">
            <wp:extent cx="3804806" cy="1386286"/>
            <wp:effectExtent l="0" t="0" r="5715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921" cy="13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5552" w14:textId="6B374B35" w:rsidR="00830BC2" w:rsidRDefault="00425804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425804">
        <w:rPr>
          <w:color w:val="000000" w:themeColor="text1"/>
          <w:sz w:val="22"/>
        </w:rPr>
        <w:drawing>
          <wp:inline distT="0" distB="0" distL="0" distR="0" wp14:anchorId="434D1A21" wp14:editId="590C3691">
            <wp:extent cx="4004031" cy="1986269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1026" cy="19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35E3" w14:textId="2608FF7C" w:rsidR="00425804" w:rsidRDefault="00C92FC4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C92FC4">
        <w:rPr>
          <w:color w:val="000000" w:themeColor="text1"/>
          <w:sz w:val="22"/>
        </w:rPr>
        <w:drawing>
          <wp:inline distT="0" distB="0" distL="0" distR="0" wp14:anchorId="423E06F2" wp14:editId="3D837C70">
            <wp:extent cx="4084556" cy="2460145"/>
            <wp:effectExtent l="0" t="0" r="508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6288" cy="24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A83B" w14:textId="75B7C650" w:rsidR="00C92FC4" w:rsidRDefault="00C63A7C" w:rsidP="009E23D0">
      <w:pPr>
        <w:pStyle w:val="a"/>
        <w:numPr>
          <w:ilvl w:val="0"/>
          <w:numId w:val="0"/>
        </w:numPr>
        <w:ind w:left="864" w:hanging="144"/>
        <w:rPr>
          <w:rFonts w:hint="eastAsia"/>
          <w:color w:val="000000" w:themeColor="text1"/>
          <w:sz w:val="22"/>
        </w:rPr>
      </w:pPr>
      <w:r w:rsidRPr="00C63A7C">
        <w:rPr>
          <w:color w:val="000000" w:themeColor="text1"/>
          <w:sz w:val="22"/>
        </w:rPr>
        <w:lastRenderedPageBreak/>
        <w:drawing>
          <wp:inline distT="0" distB="0" distL="0" distR="0" wp14:anchorId="263FD949" wp14:editId="6C467016">
            <wp:extent cx="4313156" cy="1461131"/>
            <wp:effectExtent l="0" t="0" r="508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6144" cy="14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E44A" w14:textId="77777777" w:rsidR="00C63A7C" w:rsidRDefault="00C63A7C" w:rsidP="009E23D0">
      <w:pPr>
        <w:pStyle w:val="a"/>
        <w:numPr>
          <w:ilvl w:val="0"/>
          <w:numId w:val="0"/>
        </w:numPr>
        <w:ind w:left="864" w:hanging="144"/>
        <w:rPr>
          <w:color w:val="000000" w:themeColor="text1"/>
          <w:sz w:val="22"/>
          <w:lang w:val="en-US"/>
        </w:rPr>
      </w:pPr>
    </w:p>
    <w:p w14:paraId="28D8E33F" w14:textId="586A5C56" w:rsidR="006B5040" w:rsidRDefault="006B5040" w:rsidP="006B5040">
      <w:pPr>
        <w:pStyle w:val="a"/>
        <w:rPr>
          <w:rFonts w:hint="eastAsia"/>
        </w:rPr>
      </w:pPr>
      <w:r>
        <w:rPr>
          <w:rFonts w:hint="eastAsia"/>
        </w:rPr>
        <w:t>基尼系数</w:t>
      </w:r>
    </w:p>
    <w:p w14:paraId="32711FAE" w14:textId="100A075F" w:rsidR="006B5040" w:rsidRDefault="00E17396" w:rsidP="006B5040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  <w:r w:rsidRPr="00E17396">
        <w:drawing>
          <wp:inline distT="0" distB="0" distL="0" distR="0" wp14:anchorId="6BC9846D" wp14:editId="7F505B0B">
            <wp:extent cx="1948006" cy="87599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9199" cy="8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A204" w14:textId="18667D82" w:rsidR="00E17396" w:rsidRPr="004D760E" w:rsidRDefault="004D760E" w:rsidP="006B504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4"/>
        </w:rPr>
      </w:pPr>
      <w:r w:rsidRPr="004D760E">
        <w:rPr>
          <w:rFonts w:hint="eastAsia"/>
          <w:b/>
          <w:sz w:val="24"/>
        </w:rPr>
        <w:t>例</w:t>
      </w:r>
    </w:p>
    <w:p w14:paraId="65B97FBE" w14:textId="62F39213" w:rsidR="004D760E" w:rsidRDefault="004D760E" w:rsidP="006B5040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  <w:r w:rsidRPr="004D760E">
        <w:drawing>
          <wp:inline distT="0" distB="0" distL="0" distR="0" wp14:anchorId="3537E01C" wp14:editId="79E35B8D">
            <wp:extent cx="3205306" cy="1131640"/>
            <wp:effectExtent l="0" t="0" r="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5428" cy="11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FB5D" w14:textId="77777777" w:rsidR="003B1772" w:rsidRDefault="003B1772" w:rsidP="003B1772">
      <w:pPr>
        <w:pStyle w:val="a"/>
        <w:numPr>
          <w:ilvl w:val="0"/>
          <w:numId w:val="0"/>
        </w:numPr>
        <w:ind w:firstLine="432"/>
        <w:rPr>
          <w:rFonts w:hint="eastAsia"/>
        </w:rPr>
      </w:pPr>
    </w:p>
    <w:p w14:paraId="42B329CD" w14:textId="2934B4D3" w:rsidR="00AD2B24" w:rsidRDefault="003B1772" w:rsidP="003B1772">
      <w:pPr>
        <w:pStyle w:val="a"/>
        <w:numPr>
          <w:ilvl w:val="0"/>
          <w:numId w:val="0"/>
        </w:numPr>
        <w:ind w:firstLine="432"/>
        <w:rPr>
          <w:rFonts w:hint="eastAsia"/>
          <w:b/>
          <w:sz w:val="21"/>
        </w:rPr>
      </w:pPr>
      <w:r w:rsidRPr="003B1772">
        <w:rPr>
          <w:b/>
          <w:sz w:val="21"/>
        </w:rPr>
        <w:drawing>
          <wp:inline distT="0" distB="0" distL="0" distR="0" wp14:anchorId="6609C436" wp14:editId="1780C46E">
            <wp:extent cx="4005406" cy="2361002"/>
            <wp:effectExtent l="0" t="0" r="825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0041" cy="23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DCD3" w14:textId="1E9F3FF8" w:rsidR="003B1772" w:rsidRDefault="00D80AF6" w:rsidP="003B1772">
      <w:pPr>
        <w:pStyle w:val="a"/>
        <w:numPr>
          <w:ilvl w:val="0"/>
          <w:numId w:val="0"/>
        </w:numPr>
        <w:ind w:firstLine="432"/>
        <w:rPr>
          <w:rFonts w:hint="eastAsia"/>
          <w:b/>
          <w:sz w:val="21"/>
        </w:rPr>
      </w:pPr>
      <w:r w:rsidRPr="00D80AF6">
        <w:rPr>
          <w:b/>
          <w:sz w:val="21"/>
        </w:rPr>
        <w:drawing>
          <wp:inline distT="0" distB="0" distL="0" distR="0" wp14:anchorId="5E65E2BC" wp14:editId="492B28AC">
            <wp:extent cx="3319606" cy="1583496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0529" cy="161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8F6" w14:textId="09655AEA" w:rsidR="00D80AF6" w:rsidRDefault="00E52221" w:rsidP="003B1772">
      <w:pPr>
        <w:pStyle w:val="a"/>
        <w:numPr>
          <w:ilvl w:val="0"/>
          <w:numId w:val="0"/>
        </w:numPr>
        <w:ind w:firstLine="432"/>
        <w:rPr>
          <w:rFonts w:hint="eastAsia"/>
          <w:b/>
          <w:sz w:val="21"/>
        </w:rPr>
      </w:pPr>
      <w:r w:rsidRPr="00E52221">
        <w:rPr>
          <w:b/>
          <w:sz w:val="21"/>
        </w:rPr>
        <w:lastRenderedPageBreak/>
        <w:drawing>
          <wp:inline distT="0" distB="0" distL="0" distR="0" wp14:anchorId="105D8207" wp14:editId="467A08C5">
            <wp:extent cx="4584239" cy="25214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6817" cy="25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46F4" w14:textId="57B06571" w:rsidR="00E52221" w:rsidRDefault="00643D71" w:rsidP="003B1772">
      <w:pPr>
        <w:pStyle w:val="a"/>
        <w:numPr>
          <w:ilvl w:val="0"/>
          <w:numId w:val="0"/>
        </w:numPr>
        <w:ind w:firstLine="432"/>
        <w:rPr>
          <w:rFonts w:hint="eastAsia"/>
          <w:b/>
          <w:sz w:val="21"/>
        </w:rPr>
      </w:pPr>
      <w:r w:rsidRPr="00643D71">
        <w:rPr>
          <w:b/>
          <w:sz w:val="21"/>
        </w:rPr>
        <w:drawing>
          <wp:inline distT="0" distB="0" distL="0" distR="0" wp14:anchorId="253081C2" wp14:editId="152D5BEF">
            <wp:extent cx="3133411" cy="1469221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0220" cy="14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D38C" w14:textId="77777777" w:rsidR="006612A1" w:rsidRDefault="006612A1" w:rsidP="003B1772">
      <w:pPr>
        <w:pStyle w:val="a"/>
        <w:numPr>
          <w:ilvl w:val="0"/>
          <w:numId w:val="0"/>
        </w:numPr>
        <w:ind w:firstLine="432"/>
        <w:rPr>
          <w:rFonts w:hint="eastAsia"/>
          <w:b/>
          <w:sz w:val="21"/>
        </w:rPr>
      </w:pPr>
    </w:p>
    <w:p w14:paraId="082CA1FD" w14:textId="56A35918" w:rsidR="00643D71" w:rsidRDefault="006612A1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6612A1">
        <w:rPr>
          <w:rFonts w:asciiTheme="minorEastAsia" w:hAnsiTheme="minorEastAsia" w:hint="eastAsia"/>
          <w:b/>
          <w:sz w:val="21"/>
        </w:rPr>
        <w:t>信息熵 vs 基尼系数</w:t>
      </w:r>
    </w:p>
    <w:p w14:paraId="68C975ED" w14:textId="61234B48" w:rsidR="006612A1" w:rsidRDefault="006612A1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F013D4">
        <w:rPr>
          <w:rFonts w:asciiTheme="minorEastAsia" w:hAnsiTheme="minorEastAsia" w:hint="eastAsia"/>
          <w:b/>
          <w:sz w:val="21"/>
        </w:rPr>
        <w:t>1.信息熵的计算比基尼系数稍慢</w:t>
      </w:r>
    </w:p>
    <w:p w14:paraId="220BF0C9" w14:textId="21DD5E42" w:rsidR="00F013D4" w:rsidRDefault="00F013D4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2.sklearn中默认为基尼系数</w:t>
      </w:r>
    </w:p>
    <w:p w14:paraId="4475E0E5" w14:textId="584A9328" w:rsidR="00F013D4" w:rsidRDefault="00F013D4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3.大多时候两者没有特别的优劣势</w:t>
      </w:r>
    </w:p>
    <w:p w14:paraId="309D94F9" w14:textId="77777777" w:rsidR="00B73801" w:rsidRDefault="00B73801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</w:p>
    <w:p w14:paraId="37E7F4AC" w14:textId="429C46DD" w:rsidR="00B73801" w:rsidRDefault="00B73801" w:rsidP="00B73801">
      <w:pPr>
        <w:pStyle w:val="a"/>
        <w:rPr>
          <w:rFonts w:hint="eastAsia"/>
        </w:rPr>
      </w:pPr>
      <w:r>
        <w:rPr>
          <w:rFonts w:hint="eastAsia"/>
        </w:rPr>
        <w:t>CART</w:t>
      </w:r>
      <w:r>
        <w:rPr>
          <w:rFonts w:hint="eastAsia"/>
        </w:rPr>
        <w:t>与超参数</w:t>
      </w:r>
    </w:p>
    <w:p w14:paraId="586BBABE" w14:textId="63346DF7" w:rsidR="00B73801" w:rsidRDefault="00224378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决策树又有另一个名称叫做CART(</w:t>
      </w:r>
      <w:proofErr w:type="spellStart"/>
      <w:r w:rsidR="00F12C28">
        <w:rPr>
          <w:rFonts w:asciiTheme="minorEastAsia" w:hAnsiTheme="minorEastAsia" w:hint="eastAsia"/>
          <w:b/>
          <w:sz w:val="21"/>
        </w:rPr>
        <w:t>Classfication</w:t>
      </w:r>
      <w:proofErr w:type="spellEnd"/>
      <w:r w:rsidR="00F12C28">
        <w:rPr>
          <w:rFonts w:asciiTheme="minorEastAsia" w:hAnsiTheme="minorEastAsia" w:hint="eastAsia"/>
          <w:b/>
          <w:sz w:val="21"/>
        </w:rPr>
        <w:t xml:space="preserve"> And Regression Tree</w:t>
      </w:r>
      <w:r>
        <w:rPr>
          <w:rFonts w:asciiTheme="minorEastAsia" w:hAnsiTheme="minorEastAsia" w:hint="eastAsia"/>
          <w:b/>
          <w:sz w:val="21"/>
        </w:rPr>
        <w:t>)</w:t>
      </w:r>
    </w:p>
    <w:p w14:paraId="6D6B7631" w14:textId="5A5ADAFD" w:rsidR="00F12C28" w:rsidRDefault="005D47BB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常用构建决策树的算法：ID3、C4.5、C5.0</w:t>
      </w:r>
    </w:p>
    <w:p w14:paraId="44B56513" w14:textId="77777777" w:rsidR="005F2F6E" w:rsidRDefault="005F2F6E" w:rsidP="003B1772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</w:p>
    <w:p w14:paraId="22F75818" w14:textId="38F3902A" w:rsidR="005D5A18" w:rsidRDefault="005D5A18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决策树过拟合解决方案</w:t>
      </w:r>
    </w:p>
    <w:p w14:paraId="72EE631C" w14:textId="6B541165" w:rsidR="005D5A18" w:rsidRDefault="005D5A18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9845C4">
        <w:rPr>
          <w:rFonts w:asciiTheme="minorEastAsia" w:hAnsiTheme="minorEastAsia" w:hint="eastAsia"/>
          <w:b/>
          <w:sz w:val="21"/>
        </w:rPr>
        <w:t>树剪枝：降低复杂度、解决过拟合</w:t>
      </w:r>
    </w:p>
    <w:p w14:paraId="132C45DB" w14:textId="769DCB32" w:rsidR="009845C4" w:rsidRDefault="009845C4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</w:p>
    <w:p w14:paraId="2480A745" w14:textId="5925DED5" w:rsidR="009845C4" w:rsidRDefault="009845C4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254467" w:rsidRPr="00254467">
        <w:rPr>
          <w:rFonts w:asciiTheme="minorEastAsia" w:hAnsiTheme="minorEastAsia"/>
          <w:b/>
          <w:sz w:val="21"/>
        </w:rPr>
        <w:drawing>
          <wp:inline distT="0" distB="0" distL="0" distR="0" wp14:anchorId="1CE269DF" wp14:editId="549E54FA">
            <wp:extent cx="4012739" cy="1030412"/>
            <wp:effectExtent l="0" t="0" r="63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6565" cy="10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D422" w14:textId="77777777" w:rsidR="00254467" w:rsidRDefault="00254467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</w:p>
    <w:p w14:paraId="748D09F8" w14:textId="3A4B5D8F" w:rsidR="00254467" w:rsidRDefault="00254467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ab/>
      </w:r>
      <w:r w:rsidR="0089410C" w:rsidRPr="0089410C">
        <w:rPr>
          <w:rFonts w:asciiTheme="minorEastAsia" w:hAnsiTheme="minorEastAsia"/>
          <w:b/>
          <w:sz w:val="21"/>
        </w:rPr>
        <w:drawing>
          <wp:inline distT="0" distB="0" distL="0" distR="0" wp14:anchorId="785102D9" wp14:editId="14645573">
            <wp:extent cx="3846196" cy="28559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4992" cy="28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E0A9" w14:textId="6A2A50AC" w:rsidR="00E715FC" w:rsidRDefault="00F93A32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BF2C3A" w:rsidRPr="00BF2C3A">
        <w:rPr>
          <w:rFonts w:asciiTheme="minorEastAsia" w:hAnsiTheme="minorEastAsia"/>
          <w:b/>
          <w:sz w:val="21"/>
        </w:rPr>
        <w:drawing>
          <wp:inline distT="0" distB="0" distL="0" distR="0" wp14:anchorId="7465C513" wp14:editId="5EA46440">
            <wp:extent cx="4121957" cy="20360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1840" cy="204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E19D" w14:textId="4DBEA66E" w:rsidR="00BF2C3A" w:rsidRDefault="0036756E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Pr="0036756E">
        <w:rPr>
          <w:rFonts w:asciiTheme="minorEastAsia" w:hAnsiTheme="minorEastAsia"/>
          <w:b/>
          <w:sz w:val="21"/>
        </w:rPr>
        <w:drawing>
          <wp:inline distT="0" distB="0" distL="0" distR="0" wp14:anchorId="26039617" wp14:editId="6DA8AB67">
            <wp:extent cx="4121840" cy="1640608"/>
            <wp:effectExtent l="0" t="0" r="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3673" cy="16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CD69" w14:textId="18C3E432" w:rsidR="0036756E" w:rsidRDefault="00435D9A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C85E5E" w:rsidRPr="00C85E5E">
        <w:rPr>
          <w:rFonts w:asciiTheme="minorEastAsia" w:hAnsiTheme="minorEastAsia"/>
          <w:b/>
          <w:sz w:val="21"/>
        </w:rPr>
        <w:drawing>
          <wp:inline distT="0" distB="0" distL="0" distR="0" wp14:anchorId="2E161813" wp14:editId="3C045F2E">
            <wp:extent cx="2798878" cy="222279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0621" cy="224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4D8B" w14:textId="2EC0EAC9" w:rsidR="00C85E5E" w:rsidRDefault="00C85E5E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ab/>
      </w:r>
      <w:r w:rsidR="00664D76" w:rsidRPr="00664D76">
        <w:rPr>
          <w:rFonts w:asciiTheme="minorEastAsia" w:hAnsiTheme="minorEastAsia"/>
          <w:b/>
          <w:sz w:val="21"/>
        </w:rPr>
        <w:drawing>
          <wp:inline distT="0" distB="0" distL="0" distR="0" wp14:anchorId="39FBFFBB" wp14:editId="4F961219">
            <wp:extent cx="4241339" cy="1501172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1329" cy="15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848" w14:textId="4EDCCCA1" w:rsidR="00664D76" w:rsidRDefault="00664D76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700600" w:rsidRPr="00700600">
        <w:rPr>
          <w:rFonts w:asciiTheme="minorEastAsia" w:hAnsiTheme="minorEastAsia"/>
          <w:b/>
          <w:sz w:val="21"/>
        </w:rPr>
        <w:drawing>
          <wp:inline distT="0" distB="0" distL="0" distR="0" wp14:anchorId="07A30DA4" wp14:editId="42E24771">
            <wp:extent cx="4029692" cy="2866809"/>
            <wp:effectExtent l="0" t="0" r="952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9639" cy="2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881F" w14:textId="66445505" w:rsidR="00700600" w:rsidRDefault="00005187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5F1E2D" w:rsidRPr="005F1E2D">
        <w:rPr>
          <w:rFonts w:asciiTheme="minorEastAsia" w:hAnsiTheme="minorEastAsia"/>
          <w:b/>
          <w:sz w:val="21"/>
        </w:rPr>
        <w:drawing>
          <wp:inline distT="0" distB="0" distL="0" distR="0" wp14:anchorId="667E9939" wp14:editId="705C0647">
            <wp:extent cx="4012739" cy="1467381"/>
            <wp:effectExtent l="0" t="0" r="63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0406" cy="147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D6B8" w14:textId="18747B02" w:rsidR="005F1E2D" w:rsidRDefault="005F1E2D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AA78E1" w:rsidRPr="00AA78E1">
        <w:rPr>
          <w:rFonts w:asciiTheme="minorEastAsia" w:hAnsiTheme="minorEastAsia"/>
          <w:b/>
          <w:sz w:val="21"/>
        </w:rPr>
        <w:drawing>
          <wp:inline distT="0" distB="0" distL="0" distR="0" wp14:anchorId="479FC5FB" wp14:editId="4B9170B5">
            <wp:extent cx="3555539" cy="2378631"/>
            <wp:effectExtent l="0" t="0" r="63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211" cy="23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9A3C" w14:textId="77777777" w:rsidR="00AA78E1" w:rsidRDefault="00AA78E1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</w:p>
    <w:p w14:paraId="2A32B867" w14:textId="77777777" w:rsidR="00AA78E1" w:rsidRDefault="00AA78E1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</w:p>
    <w:p w14:paraId="76D921A1" w14:textId="42D04D60" w:rsidR="00AA78E1" w:rsidRDefault="002264CA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ab/>
      </w:r>
      <w:r w:rsidRPr="002264CA">
        <w:rPr>
          <w:rFonts w:asciiTheme="minorEastAsia" w:hAnsiTheme="minorEastAsia"/>
          <w:b/>
          <w:sz w:val="21"/>
        </w:rPr>
        <w:drawing>
          <wp:inline distT="0" distB="0" distL="0" distR="0" wp14:anchorId="4C352A40" wp14:editId="6566A706">
            <wp:extent cx="3944997" cy="150772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8775" cy="15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8266" w14:textId="4E645A52" w:rsidR="002264CA" w:rsidRDefault="002264CA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541A08" w:rsidRPr="00541A08">
        <w:rPr>
          <w:rFonts w:asciiTheme="minorEastAsia" w:hAnsiTheme="minorEastAsia"/>
          <w:b/>
          <w:sz w:val="21"/>
        </w:rPr>
        <w:drawing>
          <wp:inline distT="0" distB="0" distL="0" distR="0" wp14:anchorId="7AE9D387" wp14:editId="6C00E941">
            <wp:extent cx="3669839" cy="22652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2286" cy="22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5853" w14:textId="4F4964C5" w:rsidR="00541A08" w:rsidRDefault="00A26857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E50412" w:rsidRPr="00E50412">
        <w:rPr>
          <w:rFonts w:asciiTheme="minorEastAsia" w:hAnsiTheme="minorEastAsia"/>
          <w:b/>
          <w:sz w:val="21"/>
        </w:rPr>
        <w:drawing>
          <wp:inline distT="0" distB="0" distL="0" distR="0" wp14:anchorId="4DABB80D" wp14:editId="3962DCC2">
            <wp:extent cx="4012739" cy="1298461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3703" cy="13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D818" w14:textId="7D771747" w:rsidR="00E50412" w:rsidRPr="006612A1" w:rsidRDefault="00E50412" w:rsidP="005D5A1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B32797" w:rsidRPr="00B32797">
        <w:rPr>
          <w:rFonts w:asciiTheme="minorEastAsia" w:hAnsiTheme="minorEastAsia"/>
          <w:b/>
          <w:sz w:val="21"/>
        </w:rPr>
        <w:drawing>
          <wp:inline distT="0" distB="0" distL="0" distR="0" wp14:anchorId="5CC4F541" wp14:editId="5B1CFB37">
            <wp:extent cx="3806488" cy="2566333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909" cy="25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0412" w:rsidRPr="006612A1">
      <w:footerReference w:type="default" r:id="rId54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B526D9" w14:textId="77777777" w:rsidR="00722287" w:rsidRDefault="00722287">
      <w:r>
        <w:separator/>
      </w:r>
    </w:p>
    <w:p w14:paraId="13A0550F" w14:textId="77777777" w:rsidR="00722287" w:rsidRDefault="00722287"/>
  </w:endnote>
  <w:endnote w:type="continuationSeparator" w:id="0">
    <w:p w14:paraId="5E2D4EBA" w14:textId="77777777" w:rsidR="00722287" w:rsidRDefault="00722287">
      <w:r>
        <w:continuationSeparator/>
      </w:r>
    </w:p>
    <w:p w14:paraId="0B322C09" w14:textId="77777777" w:rsidR="00722287" w:rsidRDefault="007222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9CC043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2797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B7BF26" w14:textId="77777777" w:rsidR="00722287" w:rsidRDefault="00722287">
      <w:r>
        <w:separator/>
      </w:r>
    </w:p>
    <w:p w14:paraId="122CF5D7" w14:textId="77777777" w:rsidR="00722287" w:rsidRDefault="00722287"/>
  </w:footnote>
  <w:footnote w:type="continuationSeparator" w:id="0">
    <w:p w14:paraId="67CE72ED" w14:textId="77777777" w:rsidR="00722287" w:rsidRDefault="00722287">
      <w:r>
        <w:continuationSeparator/>
      </w:r>
    </w:p>
    <w:p w14:paraId="761BE049" w14:textId="77777777" w:rsidR="00722287" w:rsidRDefault="00722287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AAB"/>
    <w:rsid w:val="00005187"/>
    <w:rsid w:val="000114D7"/>
    <w:rsid w:val="00014848"/>
    <w:rsid w:val="00022A53"/>
    <w:rsid w:val="00024CF1"/>
    <w:rsid w:val="00080967"/>
    <w:rsid w:val="000A3AEE"/>
    <w:rsid w:val="000C260B"/>
    <w:rsid w:val="000D365C"/>
    <w:rsid w:val="00107614"/>
    <w:rsid w:val="0017118F"/>
    <w:rsid w:val="0018533C"/>
    <w:rsid w:val="001F79C9"/>
    <w:rsid w:val="00224378"/>
    <w:rsid w:val="002264CA"/>
    <w:rsid w:val="00254467"/>
    <w:rsid w:val="002B4238"/>
    <w:rsid w:val="002F0200"/>
    <w:rsid w:val="0036756E"/>
    <w:rsid w:val="00391191"/>
    <w:rsid w:val="00393337"/>
    <w:rsid w:val="003B1772"/>
    <w:rsid w:val="0040739B"/>
    <w:rsid w:val="00425804"/>
    <w:rsid w:val="004334DC"/>
    <w:rsid w:val="00435D9A"/>
    <w:rsid w:val="0048255B"/>
    <w:rsid w:val="00490135"/>
    <w:rsid w:val="004917A7"/>
    <w:rsid w:val="004A7851"/>
    <w:rsid w:val="004B29C8"/>
    <w:rsid w:val="004C32DF"/>
    <w:rsid w:val="004D3502"/>
    <w:rsid w:val="004D760E"/>
    <w:rsid w:val="005019A6"/>
    <w:rsid w:val="00521FD0"/>
    <w:rsid w:val="0052745F"/>
    <w:rsid w:val="00533586"/>
    <w:rsid w:val="00540F7F"/>
    <w:rsid w:val="00541863"/>
    <w:rsid w:val="00541A08"/>
    <w:rsid w:val="00547C66"/>
    <w:rsid w:val="005B278C"/>
    <w:rsid w:val="005D47BB"/>
    <w:rsid w:val="005D5A18"/>
    <w:rsid w:val="005E788F"/>
    <w:rsid w:val="005F1E2D"/>
    <w:rsid w:val="005F2F6E"/>
    <w:rsid w:val="006055DC"/>
    <w:rsid w:val="00613526"/>
    <w:rsid w:val="00631DEF"/>
    <w:rsid w:val="00643D71"/>
    <w:rsid w:val="006612A1"/>
    <w:rsid w:val="00661A9A"/>
    <w:rsid w:val="00664D76"/>
    <w:rsid w:val="00674EAC"/>
    <w:rsid w:val="006B5040"/>
    <w:rsid w:val="006E6C86"/>
    <w:rsid w:val="00700600"/>
    <w:rsid w:val="00722287"/>
    <w:rsid w:val="0072722C"/>
    <w:rsid w:val="00730300"/>
    <w:rsid w:val="0075232F"/>
    <w:rsid w:val="00755402"/>
    <w:rsid w:val="00830BC2"/>
    <w:rsid w:val="00886EFC"/>
    <w:rsid w:val="0089410C"/>
    <w:rsid w:val="008B16B0"/>
    <w:rsid w:val="008B6E91"/>
    <w:rsid w:val="0094143B"/>
    <w:rsid w:val="00957457"/>
    <w:rsid w:val="009666C3"/>
    <w:rsid w:val="009845C4"/>
    <w:rsid w:val="009A0319"/>
    <w:rsid w:val="009A3CFE"/>
    <w:rsid w:val="009B5933"/>
    <w:rsid w:val="009D4BF9"/>
    <w:rsid w:val="009E23D0"/>
    <w:rsid w:val="009F4EC0"/>
    <w:rsid w:val="00A07ED9"/>
    <w:rsid w:val="00A11D0C"/>
    <w:rsid w:val="00A14090"/>
    <w:rsid w:val="00A26857"/>
    <w:rsid w:val="00A31F44"/>
    <w:rsid w:val="00A32A06"/>
    <w:rsid w:val="00A47635"/>
    <w:rsid w:val="00AA77DE"/>
    <w:rsid w:val="00AA78E1"/>
    <w:rsid w:val="00AD2B24"/>
    <w:rsid w:val="00AE2762"/>
    <w:rsid w:val="00AE4346"/>
    <w:rsid w:val="00B322B3"/>
    <w:rsid w:val="00B32797"/>
    <w:rsid w:val="00B37883"/>
    <w:rsid w:val="00B51F19"/>
    <w:rsid w:val="00B73801"/>
    <w:rsid w:val="00B80B4E"/>
    <w:rsid w:val="00BA0117"/>
    <w:rsid w:val="00BB2367"/>
    <w:rsid w:val="00BC24E2"/>
    <w:rsid w:val="00BC5E1E"/>
    <w:rsid w:val="00BD7577"/>
    <w:rsid w:val="00BE35DB"/>
    <w:rsid w:val="00BF17AA"/>
    <w:rsid w:val="00BF2C3A"/>
    <w:rsid w:val="00C06B15"/>
    <w:rsid w:val="00C20F48"/>
    <w:rsid w:val="00C35F1A"/>
    <w:rsid w:val="00C40329"/>
    <w:rsid w:val="00C63A7C"/>
    <w:rsid w:val="00C85E5E"/>
    <w:rsid w:val="00C92FC4"/>
    <w:rsid w:val="00C9613D"/>
    <w:rsid w:val="00CA6311"/>
    <w:rsid w:val="00CB4632"/>
    <w:rsid w:val="00CC43C9"/>
    <w:rsid w:val="00CD235F"/>
    <w:rsid w:val="00CE13AA"/>
    <w:rsid w:val="00D11C71"/>
    <w:rsid w:val="00D341D8"/>
    <w:rsid w:val="00D741C4"/>
    <w:rsid w:val="00D80AF6"/>
    <w:rsid w:val="00DF2AAB"/>
    <w:rsid w:val="00E17396"/>
    <w:rsid w:val="00E46AA1"/>
    <w:rsid w:val="00E50412"/>
    <w:rsid w:val="00E52221"/>
    <w:rsid w:val="00E715FC"/>
    <w:rsid w:val="00E73F04"/>
    <w:rsid w:val="00E759FF"/>
    <w:rsid w:val="00E91C59"/>
    <w:rsid w:val="00EA0062"/>
    <w:rsid w:val="00EA0EF0"/>
    <w:rsid w:val="00EA1E6F"/>
    <w:rsid w:val="00EB53C7"/>
    <w:rsid w:val="00EE4F96"/>
    <w:rsid w:val="00EF1B23"/>
    <w:rsid w:val="00F001DD"/>
    <w:rsid w:val="00F013D4"/>
    <w:rsid w:val="00F12C28"/>
    <w:rsid w:val="00F16802"/>
    <w:rsid w:val="00F46B64"/>
    <w:rsid w:val="00F6180A"/>
    <w:rsid w:val="00F67BF0"/>
    <w:rsid w:val="00F93A32"/>
    <w:rsid w:val="00FA3F9D"/>
    <w:rsid w:val="00FC2199"/>
    <w:rsid w:val="00FC2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CF71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footer" Target="footer1.xml"/><Relationship Id="rId55" Type="http://schemas.openxmlformats.org/officeDocument/2006/relationships/fontTable" Target="fontTable.xml"/><Relationship Id="rId56" Type="http://schemas.openxmlformats.org/officeDocument/2006/relationships/glossaryDocument" Target="glossary/document.xml"/><Relationship Id="rId57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EEB"/>
    <w:rsid w:val="00CF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CA03FC878808C240B2EBFFB06E42578D">
    <w:name w:val="CA03FC878808C240B2EBFFB06E42578D"/>
    <w:pPr>
      <w:widowControl w:val="0"/>
      <w:jc w:val="both"/>
    </w:pPr>
  </w:style>
  <w:style w:type="paragraph" w:styleId="a">
    <w:name w:val="List Bullet"/>
    <w:basedOn w:val="a0"/>
    <w:uiPriority w:val="9"/>
    <w:qFormat/>
    <w:pPr>
      <w:widowControl/>
      <w:numPr>
        <w:numId w:val="1"/>
      </w:numPr>
      <w:spacing w:after="120" w:line="259" w:lineRule="auto"/>
      <w:jc w:val="left"/>
    </w:pPr>
    <w:rPr>
      <w:rFonts w:eastAsiaTheme="minorHAnsi"/>
      <w:color w:val="595959" w:themeColor="text1" w:themeTint="A6"/>
      <w:kern w:val="0"/>
      <w:sz w:val="30"/>
      <w:szCs w:val="30"/>
      <w:lang w:eastAsia="ja-JP"/>
    </w:rPr>
  </w:style>
  <w:style w:type="paragraph" w:customStyle="1" w:styleId="7FA08533CBD3134CAF6E8084AD007765">
    <w:name w:val="7FA08533CBD3134CAF6E8084AD00776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40</TotalTime>
  <Pages>12</Pages>
  <Words>144</Words>
  <Characters>821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140</cp:revision>
  <dcterms:created xsi:type="dcterms:W3CDTF">2019-03-03T01:52:00Z</dcterms:created>
  <dcterms:modified xsi:type="dcterms:W3CDTF">2019-03-03T05:58:00Z</dcterms:modified>
</cp:coreProperties>
</file>